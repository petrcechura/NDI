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7C387" w14:textId="77777777" w:rsidR="009D1DEE" w:rsidRPr="00B059D3" w:rsidRDefault="009D1DEE">
      <w:pPr>
        <w:rPr>
          <w:lang w:val="cs-CZ"/>
        </w:rPr>
      </w:pPr>
    </w:p>
    <w:p w14:paraId="4074C525" w14:textId="77777777" w:rsidR="009D1DEE" w:rsidRPr="00B059D3" w:rsidRDefault="009D1DEE">
      <w:pPr>
        <w:rPr>
          <w:lang w:val="cs-CZ"/>
        </w:rPr>
      </w:pPr>
    </w:p>
    <w:p w14:paraId="5ABBF1A2" w14:textId="66AE58F7" w:rsidR="009D1DEE" w:rsidRPr="00B059D3" w:rsidRDefault="009D1DEE">
      <w:pPr>
        <w:rPr>
          <w:lang w:val="cs-CZ"/>
        </w:rPr>
      </w:pPr>
    </w:p>
    <w:p w14:paraId="4997F856" w14:textId="661ED7B4" w:rsidR="00F1008A" w:rsidRPr="00B059D3" w:rsidRDefault="00F1008A">
      <w:pPr>
        <w:rPr>
          <w:lang w:val="cs-CZ"/>
        </w:rPr>
      </w:pPr>
    </w:p>
    <w:p w14:paraId="4845F3C6" w14:textId="06DA6A6C" w:rsidR="00F1008A" w:rsidRPr="00B059D3" w:rsidRDefault="00F1008A">
      <w:pPr>
        <w:rPr>
          <w:lang w:val="cs-CZ"/>
        </w:rPr>
      </w:pPr>
    </w:p>
    <w:p w14:paraId="04317499" w14:textId="7852D05E" w:rsidR="00C67859" w:rsidRPr="00B059D3" w:rsidRDefault="00C67859">
      <w:pPr>
        <w:rPr>
          <w:lang w:val="cs-CZ"/>
        </w:rPr>
      </w:pPr>
    </w:p>
    <w:p w14:paraId="1C10AE98" w14:textId="70C355AD" w:rsidR="00C67859" w:rsidRDefault="00C67859">
      <w:pPr>
        <w:rPr>
          <w:lang w:val="cs-CZ"/>
        </w:rPr>
      </w:pPr>
    </w:p>
    <w:p w14:paraId="10BABD32" w14:textId="77777777" w:rsidR="006D0285" w:rsidRPr="00B059D3" w:rsidRDefault="006D0285">
      <w:pPr>
        <w:rPr>
          <w:lang w:val="cs-CZ"/>
        </w:rPr>
      </w:pPr>
    </w:p>
    <w:p w14:paraId="7731C1D8" w14:textId="77777777" w:rsidR="00A343D9" w:rsidRPr="00B059D3" w:rsidRDefault="00A343D9">
      <w:pPr>
        <w:rPr>
          <w:lang w:val="cs-CZ"/>
        </w:rPr>
      </w:pPr>
    </w:p>
    <w:p w14:paraId="4AE66E2F" w14:textId="77777777" w:rsidR="00196C8F" w:rsidRPr="00B059D3" w:rsidRDefault="00196C8F">
      <w:pPr>
        <w:rPr>
          <w:lang w:val="cs-CZ"/>
        </w:rPr>
      </w:pPr>
    </w:p>
    <w:p w14:paraId="051DDE84" w14:textId="1771983A" w:rsidR="00196C8F" w:rsidRPr="00B059D3" w:rsidRDefault="0042075D" w:rsidP="002F5C49">
      <w:pPr>
        <w:jc w:val="center"/>
        <w:rPr>
          <w:sz w:val="24"/>
          <w:lang w:val="cs-CZ"/>
        </w:rPr>
      </w:pPr>
      <w:r w:rsidRPr="00B059D3">
        <w:rPr>
          <w:rFonts w:cs="Arial"/>
          <w:b/>
          <w:sz w:val="40"/>
          <w:lang w:val="cs-CZ"/>
        </w:rPr>
        <w:fldChar w:fldCharType="begin"/>
      </w:r>
      <w:r w:rsidRPr="00B059D3">
        <w:rPr>
          <w:rFonts w:cs="Arial"/>
          <w:b/>
          <w:sz w:val="40"/>
          <w:lang w:val="cs-CZ"/>
        </w:rPr>
        <w:instrText xml:space="preserve"> DOCPROPERTY  Document_name  \* MERGEFORMAT </w:instrText>
      </w:r>
      <w:r w:rsidRPr="00B059D3">
        <w:rPr>
          <w:rFonts w:cs="Arial"/>
          <w:b/>
          <w:sz w:val="40"/>
          <w:lang w:val="cs-CZ"/>
        </w:rPr>
        <w:fldChar w:fldCharType="separate"/>
      </w:r>
      <w:r w:rsidR="00C67859" w:rsidRPr="00B059D3">
        <w:rPr>
          <w:rFonts w:cs="Arial"/>
          <w:b/>
          <w:sz w:val="40"/>
          <w:lang w:val="cs-CZ"/>
        </w:rPr>
        <w:t>Závěrečná zpráva</w:t>
      </w:r>
      <w:r w:rsidRPr="00B059D3">
        <w:rPr>
          <w:rFonts w:cs="Arial"/>
          <w:b/>
          <w:sz w:val="40"/>
          <w:lang w:val="cs-CZ"/>
        </w:rPr>
        <w:fldChar w:fldCharType="end"/>
      </w:r>
    </w:p>
    <w:p w14:paraId="65EE0E78" w14:textId="77777777" w:rsidR="00196C8F" w:rsidRPr="00B059D3" w:rsidRDefault="00196C8F">
      <w:pPr>
        <w:rPr>
          <w:lang w:val="cs-CZ"/>
        </w:rPr>
      </w:pPr>
    </w:p>
    <w:p w14:paraId="78AE0B59" w14:textId="77777777" w:rsidR="00196C8F" w:rsidRPr="00B059D3" w:rsidRDefault="00196C8F">
      <w:pPr>
        <w:rPr>
          <w:lang w:val="cs-CZ"/>
        </w:rPr>
      </w:pPr>
    </w:p>
    <w:p w14:paraId="51308F73" w14:textId="4706CE37" w:rsidR="00A343D9" w:rsidRPr="00B059D3" w:rsidRDefault="00A343D9">
      <w:pPr>
        <w:rPr>
          <w:lang w:val="cs-CZ"/>
        </w:rPr>
      </w:pPr>
    </w:p>
    <w:p w14:paraId="6B21FB61" w14:textId="11B5AB8E" w:rsidR="00C67859" w:rsidRPr="00B059D3" w:rsidRDefault="00C67859">
      <w:pPr>
        <w:rPr>
          <w:lang w:val="cs-CZ"/>
        </w:rPr>
      </w:pPr>
    </w:p>
    <w:p w14:paraId="01832F0C" w14:textId="77777777" w:rsidR="00C67859" w:rsidRPr="00B059D3" w:rsidRDefault="00C67859">
      <w:pPr>
        <w:rPr>
          <w:lang w:val="cs-CZ"/>
        </w:rPr>
      </w:pPr>
    </w:p>
    <w:p w14:paraId="4EFC0325" w14:textId="77777777" w:rsidR="00A343D9" w:rsidRPr="00B059D3" w:rsidRDefault="00A343D9">
      <w:pPr>
        <w:rPr>
          <w:lang w:val="cs-CZ"/>
        </w:rPr>
      </w:pPr>
    </w:p>
    <w:p w14:paraId="35119083" w14:textId="77777777" w:rsidR="00A343D9" w:rsidRPr="00B059D3" w:rsidRDefault="00A343D9">
      <w:pPr>
        <w:rPr>
          <w:lang w:val="cs-CZ"/>
        </w:rPr>
      </w:pPr>
    </w:p>
    <w:p w14:paraId="7DE1C4E8" w14:textId="69102F6E" w:rsidR="00A343D9" w:rsidRPr="00B059D3" w:rsidRDefault="00A343D9">
      <w:pPr>
        <w:rPr>
          <w:lang w:val="cs-CZ"/>
        </w:rPr>
      </w:pPr>
    </w:p>
    <w:p w14:paraId="01FEC004" w14:textId="77777777" w:rsidR="006D0285" w:rsidRPr="00B059D3" w:rsidRDefault="006D0285">
      <w:pPr>
        <w:rPr>
          <w:lang w:val="cs-CZ"/>
        </w:rPr>
      </w:pPr>
    </w:p>
    <w:p w14:paraId="594BF7E2" w14:textId="77777777" w:rsidR="00A343D9" w:rsidRPr="00B059D3" w:rsidRDefault="00A343D9">
      <w:pPr>
        <w:rPr>
          <w:lang w:val="cs-CZ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7"/>
        <w:gridCol w:w="2274"/>
        <w:gridCol w:w="2280"/>
        <w:gridCol w:w="2807"/>
      </w:tblGrid>
      <w:tr w:rsidR="001C2454" w:rsidRPr="00B059D3" w14:paraId="6741C2FA" w14:textId="77777777" w:rsidTr="006D0285">
        <w:trPr>
          <w:trHeight w:val="227"/>
        </w:trPr>
        <w:tc>
          <w:tcPr>
            <w:tcW w:w="9638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717FD4" w14:textId="66F8D7A4" w:rsidR="001C2454" w:rsidRPr="00B059D3" w:rsidRDefault="001C2454" w:rsidP="0067557D">
            <w:pPr>
              <w:spacing w:before="60" w:after="60"/>
              <w:jc w:val="center"/>
              <w:rPr>
                <w:b/>
                <w:lang w:val="cs-CZ"/>
              </w:rPr>
            </w:pPr>
          </w:p>
        </w:tc>
      </w:tr>
      <w:tr w:rsidR="004F0582" w:rsidRPr="00B059D3" w14:paraId="5B712C7F" w14:textId="77777777" w:rsidTr="006D0285">
        <w:tc>
          <w:tcPr>
            <w:tcW w:w="2277" w:type="dxa"/>
            <w:tcBorders>
              <w:top w:val="single" w:sz="4" w:space="0" w:color="auto"/>
            </w:tcBorders>
          </w:tcPr>
          <w:p w14:paraId="60E1DE4A" w14:textId="77777777" w:rsidR="004F0582" w:rsidRPr="00B059D3" w:rsidRDefault="004F0582">
            <w:pPr>
              <w:rPr>
                <w:lang w:val="cs-CZ"/>
              </w:rPr>
            </w:pPr>
          </w:p>
        </w:tc>
        <w:tc>
          <w:tcPr>
            <w:tcW w:w="4554" w:type="dxa"/>
            <w:gridSpan w:val="2"/>
            <w:tcBorders>
              <w:top w:val="single" w:sz="4" w:space="0" w:color="auto"/>
            </w:tcBorders>
            <w:vAlign w:val="center"/>
          </w:tcPr>
          <w:p w14:paraId="76E2CFEA" w14:textId="039ACEAB" w:rsidR="004F0582" w:rsidRPr="00B059D3" w:rsidRDefault="004F0582" w:rsidP="0067557D">
            <w:pPr>
              <w:spacing w:before="120" w:after="120"/>
              <w:jc w:val="center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Jméno</w:t>
            </w:r>
          </w:p>
        </w:tc>
        <w:tc>
          <w:tcPr>
            <w:tcW w:w="2807" w:type="dxa"/>
            <w:tcBorders>
              <w:top w:val="single" w:sz="4" w:space="0" w:color="auto"/>
            </w:tcBorders>
            <w:vAlign w:val="center"/>
          </w:tcPr>
          <w:p w14:paraId="764F4E06" w14:textId="6E8D5040" w:rsidR="004F0582" w:rsidRPr="00B059D3" w:rsidRDefault="004F0582" w:rsidP="0067557D">
            <w:pPr>
              <w:spacing w:before="120" w:after="120"/>
              <w:jc w:val="center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Datum</w:t>
            </w:r>
          </w:p>
        </w:tc>
      </w:tr>
      <w:tr w:rsidR="00702206" w:rsidRPr="00B059D3" w14:paraId="2C1642F0" w14:textId="77777777" w:rsidTr="006D0285">
        <w:trPr>
          <w:trHeight w:val="340"/>
        </w:trPr>
        <w:tc>
          <w:tcPr>
            <w:tcW w:w="2277" w:type="dxa"/>
          </w:tcPr>
          <w:p w14:paraId="1FC4E8C5" w14:textId="6BFE8193" w:rsidR="00702206" w:rsidRPr="00B059D3" w:rsidRDefault="00C67859" w:rsidP="007D1959">
            <w:pPr>
              <w:pStyle w:val="Tabulkavod"/>
              <w:rPr>
                <w:lang w:val="cs-CZ"/>
              </w:rPr>
            </w:pPr>
            <w:r w:rsidRPr="00B059D3">
              <w:rPr>
                <w:snapToGrid w:val="0"/>
                <w:lang w:val="cs-CZ"/>
              </w:rPr>
              <w:t>Autor</w:t>
            </w:r>
            <w:r w:rsidR="00702206" w:rsidRPr="00B059D3">
              <w:rPr>
                <w:snapToGrid w:val="0"/>
                <w:lang w:val="cs-CZ"/>
              </w:rPr>
              <w:t>:</w:t>
            </w:r>
          </w:p>
        </w:tc>
        <w:tc>
          <w:tcPr>
            <w:tcW w:w="2274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60227EDE" w14:textId="5B5BAE4F" w:rsidR="001C2454" w:rsidRPr="00B059D3" w:rsidRDefault="00AE2B02" w:rsidP="00E12412">
            <w:pPr>
              <w:pStyle w:val="Tabulkavod"/>
              <w:spacing w:before="120" w:after="120"/>
              <w:jc w:val="center"/>
              <w:rPr>
                <w:lang w:val="cs-CZ" w:eastAsia="de-DE"/>
              </w:rPr>
            </w:pPr>
            <w:r>
              <w:rPr>
                <w:lang w:val="cs-CZ" w:eastAsia="de-DE"/>
              </w:rPr>
              <w:t>Petr</w:t>
            </w:r>
          </w:p>
        </w:tc>
        <w:tc>
          <w:tcPr>
            <w:tcW w:w="2280" w:type="dxa"/>
            <w:tcBorders>
              <w:bottom w:val="single" w:sz="4" w:space="0" w:color="D9D9D9" w:themeColor="background1" w:themeShade="D9"/>
            </w:tcBorders>
          </w:tcPr>
          <w:p w14:paraId="2669F86C" w14:textId="06317BBC" w:rsidR="00702206" w:rsidRPr="00B059D3" w:rsidRDefault="00AE2B02" w:rsidP="00AE2B02">
            <w:pPr>
              <w:pStyle w:val="Tabulkavod"/>
              <w:spacing w:before="120" w:after="120"/>
              <w:jc w:val="center"/>
              <w:rPr>
                <w:lang w:val="cs-CZ"/>
              </w:rPr>
            </w:pPr>
            <w:r>
              <w:rPr>
                <w:lang w:val="cs-CZ"/>
              </w:rPr>
              <w:t>Čechura</w:t>
            </w:r>
          </w:p>
        </w:tc>
        <w:tc>
          <w:tcPr>
            <w:tcW w:w="2807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4A6BFEAE" w14:textId="77777777" w:rsidR="00702206" w:rsidRPr="00B059D3" w:rsidRDefault="0042075D" w:rsidP="0042075D">
            <w:pPr>
              <w:pStyle w:val="Tabulkavod"/>
              <w:jc w:val="center"/>
              <w:rPr>
                <w:lang w:val="cs-CZ"/>
              </w:rPr>
            </w:pPr>
            <w:proofErr w:type="spellStart"/>
            <w:proofErr w:type="gramStart"/>
            <w:r w:rsidRPr="00B059D3">
              <w:rPr>
                <w:lang w:val="cs-CZ"/>
              </w:rPr>
              <w:t>dd.mm.yyyy</w:t>
            </w:r>
            <w:proofErr w:type="spellEnd"/>
            <w:proofErr w:type="gramEnd"/>
          </w:p>
        </w:tc>
      </w:tr>
      <w:tr w:rsidR="006D0285" w:rsidRPr="00B059D3" w14:paraId="6E0AF3B9" w14:textId="77777777" w:rsidTr="006D0285">
        <w:trPr>
          <w:trHeight w:val="340"/>
        </w:trPr>
        <w:tc>
          <w:tcPr>
            <w:tcW w:w="2277" w:type="dxa"/>
          </w:tcPr>
          <w:p w14:paraId="576FB18C" w14:textId="5E46A774" w:rsidR="006D0285" w:rsidRPr="00B059D3" w:rsidRDefault="006D0285" w:rsidP="007D1959">
            <w:pPr>
              <w:pStyle w:val="Tabulkavod"/>
              <w:rPr>
                <w:lang w:val="cs-CZ"/>
              </w:rPr>
            </w:pPr>
          </w:p>
        </w:tc>
        <w:tc>
          <w:tcPr>
            <w:tcW w:w="227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72FB1EB3" w14:textId="3D13287C" w:rsidR="006D0285" w:rsidRPr="00B059D3" w:rsidRDefault="006D0285" w:rsidP="00E12412">
            <w:pPr>
              <w:pStyle w:val="Tabulkavod"/>
              <w:spacing w:before="120" w:after="120"/>
              <w:jc w:val="center"/>
              <w:rPr>
                <w:lang w:val="cs-CZ" w:eastAsia="de-DE"/>
              </w:rPr>
            </w:pPr>
          </w:p>
        </w:tc>
        <w:tc>
          <w:tcPr>
            <w:tcW w:w="22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26D5A6E0" w14:textId="77777777" w:rsidR="006D0285" w:rsidRPr="00B059D3" w:rsidRDefault="006D0285" w:rsidP="00E12412">
            <w:pPr>
              <w:pStyle w:val="Tabulkavod"/>
              <w:spacing w:before="120" w:after="120"/>
              <w:rPr>
                <w:lang w:val="cs-CZ"/>
              </w:rPr>
            </w:pPr>
          </w:p>
        </w:tc>
        <w:tc>
          <w:tcPr>
            <w:tcW w:w="2807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6D6F9DF0" w14:textId="685D4C57" w:rsidR="006D0285" w:rsidRPr="00B059D3" w:rsidRDefault="006D0285" w:rsidP="0042075D">
            <w:pPr>
              <w:pStyle w:val="Tabulkavod"/>
              <w:jc w:val="center"/>
              <w:rPr>
                <w:color w:val="000080"/>
                <w:lang w:val="cs-CZ"/>
              </w:rPr>
            </w:pPr>
          </w:p>
        </w:tc>
      </w:tr>
    </w:tbl>
    <w:p w14:paraId="27141C91" w14:textId="77777777" w:rsidR="00A61307" w:rsidRPr="00B059D3" w:rsidRDefault="00A61307" w:rsidP="00C14FC5">
      <w:pPr>
        <w:pStyle w:val="Nadpis1mimoobsah"/>
        <w:rPr>
          <w:lang w:val="cs-CZ"/>
        </w:rPr>
      </w:pPr>
      <w:r w:rsidRPr="00B059D3">
        <w:rPr>
          <w:lang w:val="cs-CZ"/>
        </w:rPr>
        <w:lastRenderedPageBreak/>
        <w:t>document change log</w:t>
      </w:r>
    </w:p>
    <w:tbl>
      <w:tblPr>
        <w:tblStyle w:val="Tabulka"/>
        <w:tblW w:w="0" w:type="auto"/>
        <w:tblLook w:val="04A0" w:firstRow="1" w:lastRow="0" w:firstColumn="1" w:lastColumn="0" w:noHBand="0" w:noVBand="1"/>
      </w:tblPr>
      <w:tblGrid>
        <w:gridCol w:w="816"/>
        <w:gridCol w:w="1164"/>
        <w:gridCol w:w="1417"/>
        <w:gridCol w:w="1276"/>
        <w:gridCol w:w="4955"/>
      </w:tblGrid>
      <w:tr w:rsidR="006D0285" w:rsidRPr="00B059D3" w14:paraId="091F97DE" w14:textId="77777777" w:rsidTr="006D02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14:paraId="49989DAC" w14:textId="6F1D8A2C" w:rsidR="00A61307" w:rsidRPr="00B059D3" w:rsidRDefault="006D0285" w:rsidP="006D0285">
            <w:pPr>
              <w:rPr>
                <w:lang w:val="cs-CZ"/>
              </w:rPr>
            </w:pPr>
            <w:r>
              <w:rPr>
                <w:lang w:val="cs-CZ"/>
              </w:rPr>
              <w:t>Verze</w:t>
            </w:r>
          </w:p>
        </w:tc>
        <w:tc>
          <w:tcPr>
            <w:tcW w:w="1164" w:type="dxa"/>
          </w:tcPr>
          <w:p w14:paraId="7EE5B5C2" w14:textId="6BC53B0B" w:rsidR="00A61307" w:rsidRPr="00B059D3" w:rsidRDefault="00A61307" w:rsidP="006D02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Dat</w:t>
            </w:r>
            <w:r w:rsidR="006D0285">
              <w:rPr>
                <w:lang w:val="cs-CZ"/>
              </w:rPr>
              <w:t>um</w:t>
            </w:r>
          </w:p>
        </w:tc>
        <w:tc>
          <w:tcPr>
            <w:tcW w:w="1417" w:type="dxa"/>
          </w:tcPr>
          <w:p w14:paraId="4D7AD15B" w14:textId="08770FA8" w:rsidR="00A61307" w:rsidRPr="00B059D3" w:rsidRDefault="00A61307" w:rsidP="006D02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Autor</w:t>
            </w:r>
          </w:p>
        </w:tc>
        <w:tc>
          <w:tcPr>
            <w:tcW w:w="1276" w:type="dxa"/>
          </w:tcPr>
          <w:p w14:paraId="7BBE6FE3" w14:textId="63A58266" w:rsidR="00A61307" w:rsidRPr="00B059D3" w:rsidRDefault="006D0285" w:rsidP="006D02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Strany</w:t>
            </w:r>
          </w:p>
        </w:tc>
        <w:tc>
          <w:tcPr>
            <w:tcW w:w="4955" w:type="dxa"/>
          </w:tcPr>
          <w:p w14:paraId="53D763E1" w14:textId="25F46BD5" w:rsidR="00A61307" w:rsidRPr="00B059D3" w:rsidRDefault="006D0285" w:rsidP="006D028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Popis změn</w:t>
            </w:r>
          </w:p>
        </w:tc>
      </w:tr>
      <w:tr w:rsidR="006D0285" w:rsidRPr="00B059D3" w14:paraId="284CBE36" w14:textId="77777777" w:rsidTr="006D0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14:paraId="1C11CD0F" w14:textId="77777777" w:rsidR="00A61307" w:rsidRPr="00B059D3" w:rsidRDefault="00A61307" w:rsidP="006D0285">
            <w:pPr>
              <w:jc w:val="center"/>
              <w:rPr>
                <w:lang w:val="cs-CZ"/>
              </w:rPr>
            </w:pPr>
            <w:r w:rsidRPr="00B059D3">
              <w:rPr>
                <w:lang w:val="cs-CZ"/>
              </w:rPr>
              <w:t>1.0</w:t>
            </w:r>
          </w:p>
        </w:tc>
        <w:tc>
          <w:tcPr>
            <w:tcW w:w="1164" w:type="dxa"/>
          </w:tcPr>
          <w:p w14:paraId="71F46EC5" w14:textId="77777777" w:rsidR="00A61307" w:rsidRPr="00B059D3" w:rsidRDefault="00A61307" w:rsidP="006D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1417" w:type="dxa"/>
          </w:tcPr>
          <w:p w14:paraId="494A6FDB" w14:textId="77777777" w:rsidR="00A61307" w:rsidRPr="00B059D3" w:rsidRDefault="00A61307" w:rsidP="006D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1276" w:type="dxa"/>
          </w:tcPr>
          <w:p w14:paraId="47B1FACD" w14:textId="1F58DCFF" w:rsidR="00A61307" w:rsidRPr="00B059D3" w:rsidRDefault="006D0285" w:rsidP="006D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Všechny</w:t>
            </w:r>
          </w:p>
        </w:tc>
        <w:tc>
          <w:tcPr>
            <w:tcW w:w="4955" w:type="dxa"/>
          </w:tcPr>
          <w:p w14:paraId="11EF66F0" w14:textId="6ED70EC8" w:rsidR="00A61307" w:rsidRPr="00B059D3" w:rsidRDefault="006D0285" w:rsidP="006D02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První verze</w:t>
            </w:r>
          </w:p>
        </w:tc>
      </w:tr>
      <w:tr w:rsidR="006D0285" w:rsidRPr="00B059D3" w14:paraId="6DACBC46" w14:textId="77777777" w:rsidTr="006D0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14:paraId="2329D9DD" w14:textId="77777777" w:rsidR="00A61307" w:rsidRPr="00B059D3" w:rsidRDefault="00A61307" w:rsidP="006D0285">
            <w:pPr>
              <w:rPr>
                <w:lang w:val="cs-CZ"/>
              </w:rPr>
            </w:pPr>
          </w:p>
        </w:tc>
        <w:tc>
          <w:tcPr>
            <w:tcW w:w="1164" w:type="dxa"/>
          </w:tcPr>
          <w:p w14:paraId="1797A843" w14:textId="77777777" w:rsidR="00A61307" w:rsidRPr="00B059D3" w:rsidRDefault="00A61307" w:rsidP="006D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1417" w:type="dxa"/>
          </w:tcPr>
          <w:p w14:paraId="301ED5ED" w14:textId="77777777" w:rsidR="00A61307" w:rsidRPr="00B059D3" w:rsidRDefault="00A61307" w:rsidP="006D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1276" w:type="dxa"/>
          </w:tcPr>
          <w:p w14:paraId="2A01B8CB" w14:textId="77777777" w:rsidR="00A61307" w:rsidRPr="00B059D3" w:rsidRDefault="00A61307" w:rsidP="006D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4955" w:type="dxa"/>
          </w:tcPr>
          <w:p w14:paraId="1F1B1977" w14:textId="77777777" w:rsidR="00A61307" w:rsidRPr="00B059D3" w:rsidRDefault="00A61307" w:rsidP="006D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</w:tr>
    </w:tbl>
    <w:p w14:paraId="16BFC5AA" w14:textId="77777777" w:rsidR="00A61307" w:rsidRPr="00B059D3" w:rsidRDefault="00A61307" w:rsidP="00F1008A">
      <w:pPr>
        <w:rPr>
          <w:lang w:val="cs-CZ"/>
        </w:rPr>
      </w:pPr>
    </w:p>
    <w:p w14:paraId="560EC487" w14:textId="77777777" w:rsidR="0042075D" w:rsidRPr="00B059D3" w:rsidRDefault="0042075D">
      <w:pPr>
        <w:rPr>
          <w:b/>
          <w:caps/>
          <w:sz w:val="28"/>
          <w:lang w:val="cs-CZ"/>
        </w:rPr>
      </w:pPr>
      <w:r w:rsidRPr="00B059D3">
        <w:rPr>
          <w:lang w:val="cs-CZ"/>
        </w:rPr>
        <w:br w:type="page"/>
      </w:r>
    </w:p>
    <w:p w14:paraId="0F964A9C" w14:textId="08F81929" w:rsidR="00A61307" w:rsidRPr="00B059D3" w:rsidRDefault="00C67859" w:rsidP="00C14FC5">
      <w:pPr>
        <w:pStyle w:val="Nadpis1mimoobsah"/>
        <w:rPr>
          <w:lang w:val="cs-CZ"/>
        </w:rPr>
      </w:pPr>
      <w:r w:rsidRPr="00B059D3">
        <w:rPr>
          <w:lang w:val="cs-CZ"/>
        </w:rPr>
        <w:lastRenderedPageBreak/>
        <w:t>Obsah</w:t>
      </w:r>
    </w:p>
    <w:p w14:paraId="615C579B" w14:textId="192A4BD8" w:rsidR="004C1A0B" w:rsidRDefault="00BA5AD9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lang w:val="cs-CZ" w:eastAsia="cs-CZ"/>
        </w:rPr>
      </w:pPr>
      <w:r w:rsidRPr="00B059D3">
        <w:rPr>
          <w:b/>
          <w:bCs/>
          <w:lang w:val="cs-CZ"/>
        </w:rPr>
        <w:fldChar w:fldCharType="begin"/>
      </w:r>
      <w:r w:rsidRPr="00B059D3">
        <w:rPr>
          <w:b/>
          <w:bCs/>
          <w:lang w:val="cs-CZ"/>
        </w:rPr>
        <w:instrText xml:space="preserve"> TOC \o "1-3" \h \z \u </w:instrText>
      </w:r>
      <w:r w:rsidRPr="00B059D3">
        <w:rPr>
          <w:b/>
          <w:bCs/>
          <w:lang w:val="cs-CZ"/>
        </w:rPr>
        <w:fldChar w:fldCharType="separate"/>
      </w:r>
      <w:hyperlink w:anchor="_Toc86057407" w:history="1">
        <w:r w:rsidR="004C1A0B" w:rsidRPr="00F62FC6">
          <w:rPr>
            <w:rStyle w:val="Hyperlink"/>
            <w:noProof/>
            <w:lang w:val="cs-CZ"/>
          </w:rPr>
          <w:t>1</w:t>
        </w:r>
        <w:r w:rsidR="004C1A0B">
          <w:rPr>
            <w:rFonts w:asciiTheme="minorHAnsi" w:eastAsiaTheme="minorEastAsia" w:hAnsiTheme="minorHAnsi"/>
            <w:caps w:val="0"/>
            <w:noProof/>
            <w:lang w:val="cs-CZ" w:eastAsia="cs-CZ"/>
          </w:rPr>
          <w:tab/>
        </w:r>
        <w:r w:rsidR="004C1A0B" w:rsidRPr="00F62FC6">
          <w:rPr>
            <w:rStyle w:val="Hyperlink"/>
            <w:noProof/>
            <w:lang w:val="cs-CZ"/>
          </w:rPr>
          <w:t>Úvod</w:t>
        </w:r>
        <w:r w:rsidR="004C1A0B">
          <w:rPr>
            <w:noProof/>
            <w:webHidden/>
          </w:rPr>
          <w:tab/>
        </w:r>
        <w:r w:rsidR="004C1A0B">
          <w:rPr>
            <w:noProof/>
            <w:webHidden/>
          </w:rPr>
          <w:fldChar w:fldCharType="begin"/>
        </w:r>
        <w:r w:rsidR="004C1A0B">
          <w:rPr>
            <w:noProof/>
            <w:webHidden/>
          </w:rPr>
          <w:instrText xml:space="preserve"> PAGEREF _Toc86057407 \h </w:instrText>
        </w:r>
        <w:r w:rsidR="004C1A0B">
          <w:rPr>
            <w:noProof/>
            <w:webHidden/>
          </w:rPr>
        </w:r>
        <w:r w:rsidR="004C1A0B">
          <w:rPr>
            <w:noProof/>
            <w:webHidden/>
          </w:rPr>
          <w:fldChar w:fldCharType="separate"/>
        </w:r>
        <w:r w:rsidR="004C1A0B">
          <w:rPr>
            <w:noProof/>
            <w:webHidden/>
          </w:rPr>
          <w:t>4</w:t>
        </w:r>
        <w:r w:rsidR="004C1A0B">
          <w:rPr>
            <w:noProof/>
            <w:webHidden/>
          </w:rPr>
          <w:fldChar w:fldCharType="end"/>
        </w:r>
      </w:hyperlink>
    </w:p>
    <w:p w14:paraId="2E99C554" w14:textId="63DA7D38" w:rsidR="004C1A0B" w:rsidRDefault="00000000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lang w:val="cs-CZ" w:eastAsia="cs-CZ"/>
        </w:rPr>
      </w:pPr>
      <w:hyperlink w:anchor="_Toc86057408" w:history="1">
        <w:r w:rsidR="004C1A0B" w:rsidRPr="00F62FC6">
          <w:rPr>
            <w:rStyle w:val="Hyperlink"/>
            <w:noProof/>
            <w:lang w:val="cs-CZ"/>
          </w:rPr>
          <w:t>2</w:t>
        </w:r>
        <w:r w:rsidR="004C1A0B">
          <w:rPr>
            <w:rFonts w:asciiTheme="minorHAnsi" w:eastAsiaTheme="minorEastAsia" w:hAnsiTheme="minorHAnsi"/>
            <w:caps w:val="0"/>
            <w:noProof/>
            <w:lang w:val="cs-CZ" w:eastAsia="cs-CZ"/>
          </w:rPr>
          <w:tab/>
        </w:r>
        <w:r w:rsidR="004C1A0B" w:rsidRPr="00F62FC6">
          <w:rPr>
            <w:rStyle w:val="Hyperlink"/>
            <w:noProof/>
            <w:lang w:val="cs-CZ"/>
          </w:rPr>
          <w:t>Aplikovatelné a Odkazované dokumenty</w:t>
        </w:r>
        <w:r w:rsidR="004C1A0B">
          <w:rPr>
            <w:noProof/>
            <w:webHidden/>
          </w:rPr>
          <w:tab/>
        </w:r>
        <w:r w:rsidR="004C1A0B">
          <w:rPr>
            <w:noProof/>
            <w:webHidden/>
          </w:rPr>
          <w:fldChar w:fldCharType="begin"/>
        </w:r>
        <w:r w:rsidR="004C1A0B">
          <w:rPr>
            <w:noProof/>
            <w:webHidden/>
          </w:rPr>
          <w:instrText xml:space="preserve"> PAGEREF _Toc86057408 \h </w:instrText>
        </w:r>
        <w:r w:rsidR="004C1A0B">
          <w:rPr>
            <w:noProof/>
            <w:webHidden/>
          </w:rPr>
        </w:r>
        <w:r w:rsidR="004C1A0B">
          <w:rPr>
            <w:noProof/>
            <w:webHidden/>
          </w:rPr>
          <w:fldChar w:fldCharType="separate"/>
        </w:r>
        <w:r w:rsidR="004C1A0B">
          <w:rPr>
            <w:noProof/>
            <w:webHidden/>
          </w:rPr>
          <w:t>5</w:t>
        </w:r>
        <w:r w:rsidR="004C1A0B">
          <w:rPr>
            <w:noProof/>
            <w:webHidden/>
          </w:rPr>
          <w:fldChar w:fldCharType="end"/>
        </w:r>
      </w:hyperlink>
    </w:p>
    <w:p w14:paraId="5C33F032" w14:textId="7115EEA4" w:rsidR="004C1A0B" w:rsidRDefault="00000000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86057409" w:history="1">
        <w:r w:rsidR="004C1A0B" w:rsidRPr="00F62FC6">
          <w:rPr>
            <w:rStyle w:val="Hyperlink"/>
            <w:noProof/>
            <w:lang w:val="cs-CZ"/>
          </w:rPr>
          <w:t>2.1</w:t>
        </w:r>
        <w:r w:rsidR="004C1A0B">
          <w:rPr>
            <w:rFonts w:asciiTheme="minorHAnsi" w:eastAsiaTheme="minorEastAsia" w:hAnsiTheme="minorHAnsi"/>
            <w:noProof/>
            <w:lang w:val="cs-CZ" w:eastAsia="cs-CZ"/>
          </w:rPr>
          <w:tab/>
        </w:r>
        <w:r w:rsidR="004C1A0B" w:rsidRPr="00F62FC6">
          <w:rPr>
            <w:rStyle w:val="Hyperlink"/>
            <w:noProof/>
            <w:lang w:val="cs-CZ"/>
          </w:rPr>
          <w:t>Seznam aplikovatelných dokumentů</w:t>
        </w:r>
        <w:r w:rsidR="004C1A0B">
          <w:rPr>
            <w:noProof/>
            <w:webHidden/>
          </w:rPr>
          <w:tab/>
        </w:r>
        <w:r w:rsidR="004C1A0B">
          <w:rPr>
            <w:noProof/>
            <w:webHidden/>
          </w:rPr>
          <w:fldChar w:fldCharType="begin"/>
        </w:r>
        <w:r w:rsidR="004C1A0B">
          <w:rPr>
            <w:noProof/>
            <w:webHidden/>
          </w:rPr>
          <w:instrText xml:space="preserve"> PAGEREF _Toc86057409 \h </w:instrText>
        </w:r>
        <w:r w:rsidR="004C1A0B">
          <w:rPr>
            <w:noProof/>
            <w:webHidden/>
          </w:rPr>
        </w:r>
        <w:r w:rsidR="004C1A0B">
          <w:rPr>
            <w:noProof/>
            <w:webHidden/>
          </w:rPr>
          <w:fldChar w:fldCharType="separate"/>
        </w:r>
        <w:r w:rsidR="004C1A0B">
          <w:rPr>
            <w:noProof/>
            <w:webHidden/>
          </w:rPr>
          <w:t>5</w:t>
        </w:r>
        <w:r w:rsidR="004C1A0B">
          <w:rPr>
            <w:noProof/>
            <w:webHidden/>
          </w:rPr>
          <w:fldChar w:fldCharType="end"/>
        </w:r>
      </w:hyperlink>
    </w:p>
    <w:p w14:paraId="4F928F58" w14:textId="50C65FEA" w:rsidR="004C1A0B" w:rsidRDefault="00000000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86057410" w:history="1">
        <w:r w:rsidR="004C1A0B" w:rsidRPr="00F62FC6">
          <w:rPr>
            <w:rStyle w:val="Hyperlink"/>
            <w:noProof/>
            <w:lang w:val="cs-CZ"/>
          </w:rPr>
          <w:t>2.2</w:t>
        </w:r>
        <w:r w:rsidR="004C1A0B">
          <w:rPr>
            <w:rFonts w:asciiTheme="minorHAnsi" w:eastAsiaTheme="minorEastAsia" w:hAnsiTheme="minorHAnsi"/>
            <w:noProof/>
            <w:lang w:val="cs-CZ" w:eastAsia="cs-CZ"/>
          </w:rPr>
          <w:tab/>
        </w:r>
        <w:r w:rsidR="004C1A0B" w:rsidRPr="00F62FC6">
          <w:rPr>
            <w:rStyle w:val="Hyperlink"/>
            <w:noProof/>
            <w:lang w:val="cs-CZ"/>
          </w:rPr>
          <w:t>Seznam odkazovaných dokumentů</w:t>
        </w:r>
        <w:r w:rsidR="004C1A0B">
          <w:rPr>
            <w:noProof/>
            <w:webHidden/>
          </w:rPr>
          <w:tab/>
        </w:r>
        <w:r w:rsidR="004C1A0B">
          <w:rPr>
            <w:noProof/>
            <w:webHidden/>
          </w:rPr>
          <w:fldChar w:fldCharType="begin"/>
        </w:r>
        <w:r w:rsidR="004C1A0B">
          <w:rPr>
            <w:noProof/>
            <w:webHidden/>
          </w:rPr>
          <w:instrText xml:space="preserve"> PAGEREF _Toc86057410 \h </w:instrText>
        </w:r>
        <w:r w:rsidR="004C1A0B">
          <w:rPr>
            <w:noProof/>
            <w:webHidden/>
          </w:rPr>
        </w:r>
        <w:r w:rsidR="004C1A0B">
          <w:rPr>
            <w:noProof/>
            <w:webHidden/>
          </w:rPr>
          <w:fldChar w:fldCharType="separate"/>
        </w:r>
        <w:r w:rsidR="004C1A0B">
          <w:rPr>
            <w:noProof/>
            <w:webHidden/>
          </w:rPr>
          <w:t>5</w:t>
        </w:r>
        <w:r w:rsidR="004C1A0B">
          <w:rPr>
            <w:noProof/>
            <w:webHidden/>
          </w:rPr>
          <w:fldChar w:fldCharType="end"/>
        </w:r>
      </w:hyperlink>
    </w:p>
    <w:p w14:paraId="4492135C" w14:textId="5EE00F87" w:rsidR="004C1A0B" w:rsidRDefault="00000000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lang w:val="cs-CZ" w:eastAsia="cs-CZ"/>
        </w:rPr>
      </w:pPr>
      <w:hyperlink w:anchor="_Toc86057411" w:history="1">
        <w:r w:rsidR="004C1A0B" w:rsidRPr="00F62FC6">
          <w:rPr>
            <w:rStyle w:val="Hyperlink"/>
            <w:noProof/>
            <w:lang w:val="cs-CZ"/>
          </w:rPr>
          <w:t>3</w:t>
        </w:r>
        <w:r w:rsidR="004C1A0B">
          <w:rPr>
            <w:rFonts w:asciiTheme="minorHAnsi" w:eastAsiaTheme="minorEastAsia" w:hAnsiTheme="minorHAnsi"/>
            <w:caps w:val="0"/>
            <w:noProof/>
            <w:lang w:val="cs-CZ" w:eastAsia="cs-CZ"/>
          </w:rPr>
          <w:tab/>
        </w:r>
        <w:r w:rsidR="004C1A0B" w:rsidRPr="00F62FC6">
          <w:rPr>
            <w:rStyle w:val="Hyperlink"/>
            <w:noProof/>
            <w:lang w:val="cs-CZ"/>
          </w:rPr>
          <w:t>Definice a seznam zkratek</w:t>
        </w:r>
        <w:r w:rsidR="004C1A0B">
          <w:rPr>
            <w:noProof/>
            <w:webHidden/>
          </w:rPr>
          <w:tab/>
        </w:r>
        <w:r w:rsidR="004C1A0B">
          <w:rPr>
            <w:noProof/>
            <w:webHidden/>
          </w:rPr>
          <w:fldChar w:fldCharType="begin"/>
        </w:r>
        <w:r w:rsidR="004C1A0B">
          <w:rPr>
            <w:noProof/>
            <w:webHidden/>
          </w:rPr>
          <w:instrText xml:space="preserve"> PAGEREF _Toc86057411 \h </w:instrText>
        </w:r>
        <w:r w:rsidR="004C1A0B">
          <w:rPr>
            <w:noProof/>
            <w:webHidden/>
          </w:rPr>
        </w:r>
        <w:r w:rsidR="004C1A0B">
          <w:rPr>
            <w:noProof/>
            <w:webHidden/>
          </w:rPr>
          <w:fldChar w:fldCharType="separate"/>
        </w:r>
        <w:r w:rsidR="004C1A0B">
          <w:rPr>
            <w:noProof/>
            <w:webHidden/>
          </w:rPr>
          <w:t>6</w:t>
        </w:r>
        <w:r w:rsidR="004C1A0B">
          <w:rPr>
            <w:noProof/>
            <w:webHidden/>
          </w:rPr>
          <w:fldChar w:fldCharType="end"/>
        </w:r>
      </w:hyperlink>
    </w:p>
    <w:p w14:paraId="32FD9BF2" w14:textId="0E18AF19" w:rsidR="004C1A0B" w:rsidRDefault="00000000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86057412" w:history="1">
        <w:r w:rsidR="004C1A0B" w:rsidRPr="00F62FC6">
          <w:rPr>
            <w:rStyle w:val="Hyperlink"/>
            <w:noProof/>
            <w:lang w:val="cs-CZ"/>
          </w:rPr>
          <w:t>3.1</w:t>
        </w:r>
        <w:r w:rsidR="004C1A0B">
          <w:rPr>
            <w:rFonts w:asciiTheme="minorHAnsi" w:eastAsiaTheme="minorEastAsia" w:hAnsiTheme="minorHAnsi"/>
            <w:noProof/>
            <w:lang w:val="cs-CZ" w:eastAsia="cs-CZ"/>
          </w:rPr>
          <w:tab/>
        </w:r>
        <w:r w:rsidR="004C1A0B" w:rsidRPr="00F62FC6">
          <w:rPr>
            <w:rStyle w:val="Hyperlink"/>
            <w:noProof/>
            <w:lang w:val="cs-CZ"/>
          </w:rPr>
          <w:t>Definice</w:t>
        </w:r>
        <w:r w:rsidR="004C1A0B">
          <w:rPr>
            <w:noProof/>
            <w:webHidden/>
          </w:rPr>
          <w:tab/>
        </w:r>
        <w:r w:rsidR="004C1A0B">
          <w:rPr>
            <w:noProof/>
            <w:webHidden/>
          </w:rPr>
          <w:fldChar w:fldCharType="begin"/>
        </w:r>
        <w:r w:rsidR="004C1A0B">
          <w:rPr>
            <w:noProof/>
            <w:webHidden/>
          </w:rPr>
          <w:instrText xml:space="preserve"> PAGEREF _Toc86057412 \h </w:instrText>
        </w:r>
        <w:r w:rsidR="004C1A0B">
          <w:rPr>
            <w:noProof/>
            <w:webHidden/>
          </w:rPr>
        </w:r>
        <w:r w:rsidR="004C1A0B">
          <w:rPr>
            <w:noProof/>
            <w:webHidden/>
          </w:rPr>
          <w:fldChar w:fldCharType="separate"/>
        </w:r>
        <w:r w:rsidR="004C1A0B">
          <w:rPr>
            <w:noProof/>
            <w:webHidden/>
          </w:rPr>
          <w:t>6</w:t>
        </w:r>
        <w:r w:rsidR="004C1A0B">
          <w:rPr>
            <w:noProof/>
            <w:webHidden/>
          </w:rPr>
          <w:fldChar w:fldCharType="end"/>
        </w:r>
      </w:hyperlink>
    </w:p>
    <w:p w14:paraId="46545F7E" w14:textId="04D91030" w:rsidR="004C1A0B" w:rsidRDefault="00000000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86057413" w:history="1">
        <w:r w:rsidR="004C1A0B" w:rsidRPr="00F62FC6">
          <w:rPr>
            <w:rStyle w:val="Hyperlink"/>
            <w:noProof/>
            <w:lang w:val="cs-CZ"/>
          </w:rPr>
          <w:t>3.2</w:t>
        </w:r>
        <w:r w:rsidR="004C1A0B">
          <w:rPr>
            <w:rFonts w:asciiTheme="minorHAnsi" w:eastAsiaTheme="minorEastAsia" w:hAnsiTheme="minorHAnsi"/>
            <w:noProof/>
            <w:lang w:val="cs-CZ" w:eastAsia="cs-CZ"/>
          </w:rPr>
          <w:tab/>
        </w:r>
        <w:r w:rsidR="004C1A0B" w:rsidRPr="00F62FC6">
          <w:rPr>
            <w:rStyle w:val="Hyperlink"/>
            <w:noProof/>
            <w:lang w:val="cs-CZ"/>
          </w:rPr>
          <w:t>Psaní čísel</w:t>
        </w:r>
        <w:r w:rsidR="004C1A0B">
          <w:rPr>
            <w:noProof/>
            <w:webHidden/>
          </w:rPr>
          <w:tab/>
        </w:r>
        <w:r w:rsidR="004C1A0B">
          <w:rPr>
            <w:noProof/>
            <w:webHidden/>
          </w:rPr>
          <w:fldChar w:fldCharType="begin"/>
        </w:r>
        <w:r w:rsidR="004C1A0B">
          <w:rPr>
            <w:noProof/>
            <w:webHidden/>
          </w:rPr>
          <w:instrText xml:space="preserve"> PAGEREF _Toc86057413 \h </w:instrText>
        </w:r>
        <w:r w:rsidR="004C1A0B">
          <w:rPr>
            <w:noProof/>
            <w:webHidden/>
          </w:rPr>
        </w:r>
        <w:r w:rsidR="004C1A0B">
          <w:rPr>
            <w:noProof/>
            <w:webHidden/>
          </w:rPr>
          <w:fldChar w:fldCharType="separate"/>
        </w:r>
        <w:r w:rsidR="004C1A0B">
          <w:rPr>
            <w:noProof/>
            <w:webHidden/>
          </w:rPr>
          <w:t>6</w:t>
        </w:r>
        <w:r w:rsidR="004C1A0B">
          <w:rPr>
            <w:noProof/>
            <w:webHidden/>
          </w:rPr>
          <w:fldChar w:fldCharType="end"/>
        </w:r>
      </w:hyperlink>
    </w:p>
    <w:p w14:paraId="2DE030AD" w14:textId="3D848C87" w:rsidR="004C1A0B" w:rsidRDefault="00000000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86057414" w:history="1">
        <w:r w:rsidR="004C1A0B" w:rsidRPr="00F62FC6">
          <w:rPr>
            <w:rStyle w:val="Hyperlink"/>
            <w:noProof/>
            <w:lang w:val="cs-CZ"/>
          </w:rPr>
          <w:t>3.3</w:t>
        </w:r>
        <w:r w:rsidR="004C1A0B">
          <w:rPr>
            <w:rFonts w:asciiTheme="minorHAnsi" w:eastAsiaTheme="minorEastAsia" w:hAnsiTheme="minorHAnsi"/>
            <w:noProof/>
            <w:lang w:val="cs-CZ" w:eastAsia="cs-CZ"/>
          </w:rPr>
          <w:tab/>
        </w:r>
        <w:r w:rsidR="004C1A0B" w:rsidRPr="00F62FC6">
          <w:rPr>
            <w:rStyle w:val="Hyperlink"/>
            <w:noProof/>
            <w:lang w:val="cs-CZ"/>
          </w:rPr>
          <w:t>Jednotky</w:t>
        </w:r>
        <w:r w:rsidR="004C1A0B">
          <w:rPr>
            <w:noProof/>
            <w:webHidden/>
          </w:rPr>
          <w:tab/>
        </w:r>
        <w:r w:rsidR="004C1A0B">
          <w:rPr>
            <w:noProof/>
            <w:webHidden/>
          </w:rPr>
          <w:fldChar w:fldCharType="begin"/>
        </w:r>
        <w:r w:rsidR="004C1A0B">
          <w:rPr>
            <w:noProof/>
            <w:webHidden/>
          </w:rPr>
          <w:instrText xml:space="preserve"> PAGEREF _Toc86057414 \h </w:instrText>
        </w:r>
        <w:r w:rsidR="004C1A0B">
          <w:rPr>
            <w:noProof/>
            <w:webHidden/>
          </w:rPr>
        </w:r>
        <w:r w:rsidR="004C1A0B">
          <w:rPr>
            <w:noProof/>
            <w:webHidden/>
          </w:rPr>
          <w:fldChar w:fldCharType="separate"/>
        </w:r>
        <w:r w:rsidR="004C1A0B">
          <w:rPr>
            <w:noProof/>
            <w:webHidden/>
          </w:rPr>
          <w:t>6</w:t>
        </w:r>
        <w:r w:rsidR="004C1A0B">
          <w:rPr>
            <w:noProof/>
            <w:webHidden/>
          </w:rPr>
          <w:fldChar w:fldCharType="end"/>
        </w:r>
      </w:hyperlink>
    </w:p>
    <w:p w14:paraId="0CB836C4" w14:textId="70187723" w:rsidR="004C1A0B" w:rsidRDefault="00000000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86057415" w:history="1">
        <w:r w:rsidR="004C1A0B" w:rsidRPr="00F62FC6">
          <w:rPr>
            <w:rStyle w:val="Hyperlink"/>
            <w:noProof/>
            <w:lang w:val="cs-CZ"/>
          </w:rPr>
          <w:t>3.4</w:t>
        </w:r>
        <w:r w:rsidR="004C1A0B">
          <w:rPr>
            <w:rFonts w:asciiTheme="minorHAnsi" w:eastAsiaTheme="minorEastAsia" w:hAnsiTheme="minorHAnsi"/>
            <w:noProof/>
            <w:lang w:val="cs-CZ" w:eastAsia="cs-CZ"/>
          </w:rPr>
          <w:tab/>
        </w:r>
        <w:r w:rsidR="004C1A0B" w:rsidRPr="00F62FC6">
          <w:rPr>
            <w:rStyle w:val="Hyperlink"/>
            <w:noProof/>
            <w:lang w:val="cs-CZ"/>
          </w:rPr>
          <w:t>Zkratky</w:t>
        </w:r>
        <w:r w:rsidR="004C1A0B">
          <w:rPr>
            <w:noProof/>
            <w:webHidden/>
          </w:rPr>
          <w:tab/>
        </w:r>
        <w:r w:rsidR="004C1A0B">
          <w:rPr>
            <w:noProof/>
            <w:webHidden/>
          </w:rPr>
          <w:fldChar w:fldCharType="begin"/>
        </w:r>
        <w:r w:rsidR="004C1A0B">
          <w:rPr>
            <w:noProof/>
            <w:webHidden/>
          </w:rPr>
          <w:instrText xml:space="preserve"> PAGEREF _Toc86057415 \h </w:instrText>
        </w:r>
        <w:r w:rsidR="004C1A0B">
          <w:rPr>
            <w:noProof/>
            <w:webHidden/>
          </w:rPr>
        </w:r>
        <w:r w:rsidR="004C1A0B">
          <w:rPr>
            <w:noProof/>
            <w:webHidden/>
          </w:rPr>
          <w:fldChar w:fldCharType="separate"/>
        </w:r>
        <w:r w:rsidR="004C1A0B">
          <w:rPr>
            <w:noProof/>
            <w:webHidden/>
          </w:rPr>
          <w:t>6</w:t>
        </w:r>
        <w:r w:rsidR="004C1A0B">
          <w:rPr>
            <w:noProof/>
            <w:webHidden/>
          </w:rPr>
          <w:fldChar w:fldCharType="end"/>
        </w:r>
      </w:hyperlink>
    </w:p>
    <w:p w14:paraId="1219AF7C" w14:textId="7CA18651" w:rsidR="004C1A0B" w:rsidRDefault="00000000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lang w:val="cs-CZ" w:eastAsia="cs-CZ"/>
        </w:rPr>
      </w:pPr>
      <w:hyperlink w:anchor="_Toc86057416" w:history="1">
        <w:r w:rsidR="004C1A0B" w:rsidRPr="00F62FC6">
          <w:rPr>
            <w:rStyle w:val="Hyperlink"/>
            <w:noProof/>
            <w:lang w:val="cs-CZ"/>
          </w:rPr>
          <w:t>4</w:t>
        </w:r>
        <w:r w:rsidR="004C1A0B">
          <w:rPr>
            <w:rFonts w:asciiTheme="minorHAnsi" w:eastAsiaTheme="minorEastAsia" w:hAnsiTheme="minorHAnsi"/>
            <w:caps w:val="0"/>
            <w:noProof/>
            <w:lang w:val="cs-CZ" w:eastAsia="cs-CZ"/>
          </w:rPr>
          <w:tab/>
        </w:r>
        <w:r w:rsidR="004C1A0B" w:rsidRPr="00F62FC6">
          <w:rPr>
            <w:rStyle w:val="Hyperlink"/>
            <w:noProof/>
            <w:lang w:val="cs-CZ"/>
          </w:rPr>
          <w:t>Představení projektu</w:t>
        </w:r>
        <w:r w:rsidR="004C1A0B">
          <w:rPr>
            <w:noProof/>
            <w:webHidden/>
          </w:rPr>
          <w:tab/>
        </w:r>
        <w:r w:rsidR="004C1A0B">
          <w:rPr>
            <w:noProof/>
            <w:webHidden/>
          </w:rPr>
          <w:fldChar w:fldCharType="begin"/>
        </w:r>
        <w:r w:rsidR="004C1A0B">
          <w:rPr>
            <w:noProof/>
            <w:webHidden/>
          </w:rPr>
          <w:instrText xml:space="preserve"> PAGEREF _Toc86057416 \h </w:instrText>
        </w:r>
        <w:r w:rsidR="004C1A0B">
          <w:rPr>
            <w:noProof/>
            <w:webHidden/>
          </w:rPr>
        </w:r>
        <w:r w:rsidR="004C1A0B">
          <w:rPr>
            <w:noProof/>
            <w:webHidden/>
          </w:rPr>
          <w:fldChar w:fldCharType="separate"/>
        </w:r>
        <w:r w:rsidR="004C1A0B">
          <w:rPr>
            <w:noProof/>
            <w:webHidden/>
          </w:rPr>
          <w:t>7</w:t>
        </w:r>
        <w:r w:rsidR="004C1A0B">
          <w:rPr>
            <w:noProof/>
            <w:webHidden/>
          </w:rPr>
          <w:fldChar w:fldCharType="end"/>
        </w:r>
      </w:hyperlink>
    </w:p>
    <w:p w14:paraId="7E6DD6F3" w14:textId="326A24E4" w:rsidR="004C1A0B" w:rsidRDefault="00000000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lang w:val="cs-CZ" w:eastAsia="cs-CZ"/>
        </w:rPr>
      </w:pPr>
      <w:hyperlink w:anchor="_Toc86057417" w:history="1">
        <w:r w:rsidR="004C1A0B" w:rsidRPr="00F62FC6">
          <w:rPr>
            <w:rStyle w:val="Hyperlink"/>
            <w:noProof/>
            <w:lang w:val="cs-CZ"/>
          </w:rPr>
          <w:t>5</w:t>
        </w:r>
        <w:r w:rsidR="004C1A0B">
          <w:rPr>
            <w:rFonts w:asciiTheme="minorHAnsi" w:eastAsiaTheme="minorEastAsia" w:hAnsiTheme="minorHAnsi"/>
            <w:caps w:val="0"/>
            <w:noProof/>
            <w:lang w:val="cs-CZ" w:eastAsia="cs-CZ"/>
          </w:rPr>
          <w:tab/>
        </w:r>
        <w:r w:rsidR="004C1A0B" w:rsidRPr="00F62FC6">
          <w:rPr>
            <w:rStyle w:val="Hyperlink"/>
            <w:noProof/>
            <w:lang w:val="cs-CZ"/>
          </w:rPr>
          <w:t>Plán vývoje</w:t>
        </w:r>
        <w:r w:rsidR="004C1A0B">
          <w:rPr>
            <w:noProof/>
            <w:webHidden/>
          </w:rPr>
          <w:tab/>
        </w:r>
        <w:r w:rsidR="004C1A0B">
          <w:rPr>
            <w:noProof/>
            <w:webHidden/>
          </w:rPr>
          <w:fldChar w:fldCharType="begin"/>
        </w:r>
        <w:r w:rsidR="004C1A0B">
          <w:rPr>
            <w:noProof/>
            <w:webHidden/>
          </w:rPr>
          <w:instrText xml:space="preserve"> PAGEREF _Toc86057417 \h </w:instrText>
        </w:r>
        <w:r w:rsidR="004C1A0B">
          <w:rPr>
            <w:noProof/>
            <w:webHidden/>
          </w:rPr>
        </w:r>
        <w:r w:rsidR="004C1A0B">
          <w:rPr>
            <w:noProof/>
            <w:webHidden/>
          </w:rPr>
          <w:fldChar w:fldCharType="separate"/>
        </w:r>
        <w:r w:rsidR="004C1A0B">
          <w:rPr>
            <w:noProof/>
            <w:webHidden/>
          </w:rPr>
          <w:t>8</w:t>
        </w:r>
        <w:r w:rsidR="004C1A0B">
          <w:rPr>
            <w:noProof/>
            <w:webHidden/>
          </w:rPr>
          <w:fldChar w:fldCharType="end"/>
        </w:r>
      </w:hyperlink>
    </w:p>
    <w:p w14:paraId="56DC1D3D" w14:textId="4C375640" w:rsidR="004C1A0B" w:rsidRDefault="00000000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lang w:val="cs-CZ" w:eastAsia="cs-CZ"/>
        </w:rPr>
      </w:pPr>
      <w:hyperlink w:anchor="_Toc86057418" w:history="1">
        <w:r w:rsidR="004C1A0B" w:rsidRPr="00F62FC6">
          <w:rPr>
            <w:rStyle w:val="Hyperlink"/>
            <w:noProof/>
            <w:lang w:val="cs-CZ"/>
          </w:rPr>
          <w:t>6</w:t>
        </w:r>
        <w:r w:rsidR="004C1A0B">
          <w:rPr>
            <w:rFonts w:asciiTheme="minorHAnsi" w:eastAsiaTheme="minorEastAsia" w:hAnsiTheme="minorHAnsi"/>
            <w:caps w:val="0"/>
            <w:noProof/>
            <w:lang w:val="cs-CZ" w:eastAsia="cs-CZ"/>
          </w:rPr>
          <w:tab/>
        </w:r>
        <w:r w:rsidR="004C1A0B" w:rsidRPr="00F62FC6">
          <w:rPr>
            <w:rStyle w:val="Hyperlink"/>
            <w:noProof/>
            <w:lang w:val="cs-CZ"/>
          </w:rPr>
          <w:t>Popis Návrhu</w:t>
        </w:r>
        <w:r w:rsidR="004C1A0B">
          <w:rPr>
            <w:noProof/>
            <w:webHidden/>
          </w:rPr>
          <w:tab/>
        </w:r>
        <w:r w:rsidR="004C1A0B">
          <w:rPr>
            <w:noProof/>
            <w:webHidden/>
          </w:rPr>
          <w:fldChar w:fldCharType="begin"/>
        </w:r>
        <w:r w:rsidR="004C1A0B">
          <w:rPr>
            <w:noProof/>
            <w:webHidden/>
          </w:rPr>
          <w:instrText xml:space="preserve"> PAGEREF _Toc86057418 \h </w:instrText>
        </w:r>
        <w:r w:rsidR="004C1A0B">
          <w:rPr>
            <w:noProof/>
            <w:webHidden/>
          </w:rPr>
        </w:r>
        <w:r w:rsidR="004C1A0B">
          <w:rPr>
            <w:noProof/>
            <w:webHidden/>
          </w:rPr>
          <w:fldChar w:fldCharType="separate"/>
        </w:r>
        <w:r w:rsidR="004C1A0B">
          <w:rPr>
            <w:noProof/>
            <w:webHidden/>
          </w:rPr>
          <w:t>9</w:t>
        </w:r>
        <w:r w:rsidR="004C1A0B">
          <w:rPr>
            <w:noProof/>
            <w:webHidden/>
          </w:rPr>
          <w:fldChar w:fldCharType="end"/>
        </w:r>
      </w:hyperlink>
    </w:p>
    <w:p w14:paraId="555A9BD4" w14:textId="325B0A78" w:rsidR="004C1A0B" w:rsidRDefault="00000000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lang w:val="cs-CZ" w:eastAsia="cs-CZ"/>
        </w:rPr>
      </w:pPr>
      <w:hyperlink w:anchor="_Toc86057419" w:history="1">
        <w:r w:rsidR="004C1A0B" w:rsidRPr="00F62FC6">
          <w:rPr>
            <w:rStyle w:val="Hyperlink"/>
            <w:noProof/>
            <w:lang w:val="cs-CZ"/>
          </w:rPr>
          <w:t>7</w:t>
        </w:r>
        <w:r w:rsidR="004C1A0B">
          <w:rPr>
            <w:rFonts w:asciiTheme="minorHAnsi" w:eastAsiaTheme="minorEastAsia" w:hAnsiTheme="minorHAnsi"/>
            <w:caps w:val="0"/>
            <w:noProof/>
            <w:lang w:val="cs-CZ" w:eastAsia="cs-CZ"/>
          </w:rPr>
          <w:tab/>
        </w:r>
        <w:r w:rsidR="004C1A0B" w:rsidRPr="00F62FC6">
          <w:rPr>
            <w:rStyle w:val="Hyperlink"/>
            <w:noProof/>
            <w:lang w:val="cs-CZ"/>
          </w:rPr>
          <w:t>Verifikační Plán</w:t>
        </w:r>
        <w:r w:rsidR="004C1A0B">
          <w:rPr>
            <w:noProof/>
            <w:webHidden/>
          </w:rPr>
          <w:tab/>
        </w:r>
        <w:r w:rsidR="004C1A0B">
          <w:rPr>
            <w:noProof/>
            <w:webHidden/>
          </w:rPr>
          <w:fldChar w:fldCharType="begin"/>
        </w:r>
        <w:r w:rsidR="004C1A0B">
          <w:rPr>
            <w:noProof/>
            <w:webHidden/>
          </w:rPr>
          <w:instrText xml:space="preserve"> PAGEREF _Toc86057419 \h </w:instrText>
        </w:r>
        <w:r w:rsidR="004C1A0B">
          <w:rPr>
            <w:noProof/>
            <w:webHidden/>
          </w:rPr>
        </w:r>
        <w:r w:rsidR="004C1A0B">
          <w:rPr>
            <w:noProof/>
            <w:webHidden/>
          </w:rPr>
          <w:fldChar w:fldCharType="separate"/>
        </w:r>
        <w:r w:rsidR="004C1A0B">
          <w:rPr>
            <w:noProof/>
            <w:webHidden/>
          </w:rPr>
          <w:t>10</w:t>
        </w:r>
        <w:r w:rsidR="004C1A0B">
          <w:rPr>
            <w:noProof/>
            <w:webHidden/>
          </w:rPr>
          <w:fldChar w:fldCharType="end"/>
        </w:r>
      </w:hyperlink>
    </w:p>
    <w:p w14:paraId="1018F8B9" w14:textId="4EB22C0C" w:rsidR="004C1A0B" w:rsidRDefault="00000000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86057420" w:history="1">
        <w:r w:rsidR="004C1A0B" w:rsidRPr="00F62FC6">
          <w:rPr>
            <w:rStyle w:val="Hyperlink"/>
            <w:noProof/>
            <w:lang w:val="cs-CZ"/>
          </w:rPr>
          <w:t>7.1</w:t>
        </w:r>
        <w:r w:rsidR="004C1A0B">
          <w:rPr>
            <w:rFonts w:asciiTheme="minorHAnsi" w:eastAsiaTheme="minorEastAsia" w:hAnsiTheme="minorHAnsi"/>
            <w:noProof/>
            <w:lang w:val="cs-CZ" w:eastAsia="cs-CZ"/>
          </w:rPr>
          <w:tab/>
        </w:r>
        <w:r w:rsidR="004C1A0B" w:rsidRPr="00F62FC6">
          <w:rPr>
            <w:rStyle w:val="Hyperlink"/>
            <w:noProof/>
            <w:lang w:val="cs-CZ"/>
          </w:rPr>
          <w:t>Verifikační matice</w:t>
        </w:r>
        <w:r w:rsidR="004C1A0B">
          <w:rPr>
            <w:noProof/>
            <w:webHidden/>
          </w:rPr>
          <w:tab/>
        </w:r>
        <w:r w:rsidR="004C1A0B">
          <w:rPr>
            <w:noProof/>
            <w:webHidden/>
          </w:rPr>
          <w:fldChar w:fldCharType="begin"/>
        </w:r>
        <w:r w:rsidR="004C1A0B">
          <w:rPr>
            <w:noProof/>
            <w:webHidden/>
          </w:rPr>
          <w:instrText xml:space="preserve"> PAGEREF _Toc86057420 \h </w:instrText>
        </w:r>
        <w:r w:rsidR="004C1A0B">
          <w:rPr>
            <w:noProof/>
            <w:webHidden/>
          </w:rPr>
        </w:r>
        <w:r w:rsidR="004C1A0B">
          <w:rPr>
            <w:noProof/>
            <w:webHidden/>
          </w:rPr>
          <w:fldChar w:fldCharType="separate"/>
        </w:r>
        <w:r w:rsidR="004C1A0B">
          <w:rPr>
            <w:noProof/>
            <w:webHidden/>
          </w:rPr>
          <w:t>10</w:t>
        </w:r>
        <w:r w:rsidR="004C1A0B">
          <w:rPr>
            <w:noProof/>
            <w:webHidden/>
          </w:rPr>
          <w:fldChar w:fldCharType="end"/>
        </w:r>
      </w:hyperlink>
    </w:p>
    <w:p w14:paraId="290A897B" w14:textId="5127F9CB" w:rsidR="004C1A0B" w:rsidRDefault="00000000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86057421" w:history="1">
        <w:r w:rsidR="004C1A0B" w:rsidRPr="00F62FC6">
          <w:rPr>
            <w:rStyle w:val="Hyperlink"/>
            <w:noProof/>
            <w:lang w:val="cs-CZ"/>
          </w:rPr>
          <w:t>7.2</w:t>
        </w:r>
        <w:r w:rsidR="004C1A0B">
          <w:rPr>
            <w:rFonts w:asciiTheme="minorHAnsi" w:eastAsiaTheme="minorEastAsia" w:hAnsiTheme="minorHAnsi"/>
            <w:noProof/>
            <w:lang w:val="cs-CZ" w:eastAsia="cs-CZ"/>
          </w:rPr>
          <w:tab/>
        </w:r>
        <w:r w:rsidR="004C1A0B" w:rsidRPr="00F62FC6">
          <w:rPr>
            <w:rStyle w:val="Hyperlink"/>
            <w:noProof/>
            <w:lang w:val="cs-CZ"/>
          </w:rPr>
          <w:t>Popis verifikačního prostředí</w:t>
        </w:r>
        <w:r w:rsidR="004C1A0B">
          <w:rPr>
            <w:noProof/>
            <w:webHidden/>
          </w:rPr>
          <w:tab/>
        </w:r>
        <w:r w:rsidR="004C1A0B">
          <w:rPr>
            <w:noProof/>
            <w:webHidden/>
          </w:rPr>
          <w:fldChar w:fldCharType="begin"/>
        </w:r>
        <w:r w:rsidR="004C1A0B">
          <w:rPr>
            <w:noProof/>
            <w:webHidden/>
          </w:rPr>
          <w:instrText xml:space="preserve"> PAGEREF _Toc86057421 \h </w:instrText>
        </w:r>
        <w:r w:rsidR="004C1A0B">
          <w:rPr>
            <w:noProof/>
            <w:webHidden/>
          </w:rPr>
        </w:r>
        <w:r w:rsidR="004C1A0B">
          <w:rPr>
            <w:noProof/>
            <w:webHidden/>
          </w:rPr>
          <w:fldChar w:fldCharType="separate"/>
        </w:r>
        <w:r w:rsidR="004C1A0B">
          <w:rPr>
            <w:noProof/>
            <w:webHidden/>
          </w:rPr>
          <w:t>10</w:t>
        </w:r>
        <w:r w:rsidR="004C1A0B">
          <w:rPr>
            <w:noProof/>
            <w:webHidden/>
          </w:rPr>
          <w:fldChar w:fldCharType="end"/>
        </w:r>
      </w:hyperlink>
    </w:p>
    <w:p w14:paraId="1448F6F9" w14:textId="3BEC8F7B" w:rsidR="004C1A0B" w:rsidRDefault="00000000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86057422" w:history="1">
        <w:r w:rsidR="004C1A0B" w:rsidRPr="00F62FC6">
          <w:rPr>
            <w:rStyle w:val="Hyperlink"/>
            <w:noProof/>
            <w:lang w:val="cs-CZ"/>
          </w:rPr>
          <w:t>7.3</w:t>
        </w:r>
        <w:r w:rsidR="004C1A0B">
          <w:rPr>
            <w:rFonts w:asciiTheme="minorHAnsi" w:eastAsiaTheme="minorEastAsia" w:hAnsiTheme="minorHAnsi"/>
            <w:noProof/>
            <w:lang w:val="cs-CZ" w:eastAsia="cs-CZ"/>
          </w:rPr>
          <w:tab/>
        </w:r>
        <w:r w:rsidR="004C1A0B" w:rsidRPr="00F62FC6">
          <w:rPr>
            <w:rStyle w:val="Hyperlink"/>
            <w:noProof/>
            <w:lang w:val="cs-CZ"/>
          </w:rPr>
          <w:t>Verifikační testy</w:t>
        </w:r>
        <w:r w:rsidR="004C1A0B">
          <w:rPr>
            <w:noProof/>
            <w:webHidden/>
          </w:rPr>
          <w:tab/>
        </w:r>
        <w:r w:rsidR="004C1A0B">
          <w:rPr>
            <w:noProof/>
            <w:webHidden/>
          </w:rPr>
          <w:fldChar w:fldCharType="begin"/>
        </w:r>
        <w:r w:rsidR="004C1A0B">
          <w:rPr>
            <w:noProof/>
            <w:webHidden/>
          </w:rPr>
          <w:instrText xml:space="preserve"> PAGEREF _Toc86057422 \h </w:instrText>
        </w:r>
        <w:r w:rsidR="004C1A0B">
          <w:rPr>
            <w:noProof/>
            <w:webHidden/>
          </w:rPr>
        </w:r>
        <w:r w:rsidR="004C1A0B">
          <w:rPr>
            <w:noProof/>
            <w:webHidden/>
          </w:rPr>
          <w:fldChar w:fldCharType="separate"/>
        </w:r>
        <w:r w:rsidR="004C1A0B">
          <w:rPr>
            <w:noProof/>
            <w:webHidden/>
          </w:rPr>
          <w:t>11</w:t>
        </w:r>
        <w:r w:rsidR="004C1A0B">
          <w:rPr>
            <w:noProof/>
            <w:webHidden/>
          </w:rPr>
          <w:fldChar w:fldCharType="end"/>
        </w:r>
      </w:hyperlink>
    </w:p>
    <w:p w14:paraId="4E376647" w14:textId="698C63D9" w:rsidR="004C1A0B" w:rsidRDefault="00000000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lang w:val="cs-CZ" w:eastAsia="cs-CZ"/>
        </w:rPr>
      </w:pPr>
      <w:hyperlink w:anchor="_Toc86057423" w:history="1">
        <w:r w:rsidR="004C1A0B" w:rsidRPr="00F62FC6">
          <w:rPr>
            <w:rStyle w:val="Hyperlink"/>
            <w:noProof/>
            <w:lang w:val="cs-CZ"/>
          </w:rPr>
          <w:t>8</w:t>
        </w:r>
        <w:r w:rsidR="004C1A0B">
          <w:rPr>
            <w:rFonts w:asciiTheme="minorHAnsi" w:eastAsiaTheme="minorEastAsia" w:hAnsiTheme="minorHAnsi"/>
            <w:caps w:val="0"/>
            <w:noProof/>
            <w:lang w:val="cs-CZ" w:eastAsia="cs-CZ"/>
          </w:rPr>
          <w:tab/>
        </w:r>
        <w:r w:rsidR="004C1A0B" w:rsidRPr="00F62FC6">
          <w:rPr>
            <w:rStyle w:val="Hyperlink"/>
            <w:noProof/>
            <w:lang w:val="cs-CZ"/>
          </w:rPr>
          <w:t>Výsledky implementace</w:t>
        </w:r>
        <w:r w:rsidR="004C1A0B">
          <w:rPr>
            <w:noProof/>
            <w:webHidden/>
          </w:rPr>
          <w:tab/>
        </w:r>
        <w:r w:rsidR="004C1A0B">
          <w:rPr>
            <w:noProof/>
            <w:webHidden/>
          </w:rPr>
          <w:fldChar w:fldCharType="begin"/>
        </w:r>
        <w:r w:rsidR="004C1A0B">
          <w:rPr>
            <w:noProof/>
            <w:webHidden/>
          </w:rPr>
          <w:instrText xml:space="preserve"> PAGEREF _Toc86057423 \h </w:instrText>
        </w:r>
        <w:r w:rsidR="004C1A0B">
          <w:rPr>
            <w:noProof/>
            <w:webHidden/>
          </w:rPr>
        </w:r>
        <w:r w:rsidR="004C1A0B">
          <w:rPr>
            <w:noProof/>
            <w:webHidden/>
          </w:rPr>
          <w:fldChar w:fldCharType="separate"/>
        </w:r>
        <w:r w:rsidR="004C1A0B">
          <w:rPr>
            <w:noProof/>
            <w:webHidden/>
          </w:rPr>
          <w:t>13</w:t>
        </w:r>
        <w:r w:rsidR="004C1A0B">
          <w:rPr>
            <w:noProof/>
            <w:webHidden/>
          </w:rPr>
          <w:fldChar w:fldCharType="end"/>
        </w:r>
      </w:hyperlink>
    </w:p>
    <w:p w14:paraId="4992DD99" w14:textId="2043BAA7" w:rsidR="0084088B" w:rsidRPr="00B059D3" w:rsidRDefault="00BA5AD9" w:rsidP="00C87986">
      <w:pPr>
        <w:rPr>
          <w:lang w:val="cs-CZ"/>
        </w:rPr>
      </w:pPr>
      <w:r w:rsidRPr="00B059D3">
        <w:rPr>
          <w:lang w:val="cs-CZ"/>
        </w:rPr>
        <w:fldChar w:fldCharType="end"/>
      </w:r>
    </w:p>
    <w:p w14:paraId="224C0C74" w14:textId="1E03D9B5" w:rsidR="0084088B" w:rsidRPr="00B059D3" w:rsidRDefault="00142511" w:rsidP="00C14FC5">
      <w:pPr>
        <w:pStyle w:val="Nadpis1mimoobsah"/>
        <w:rPr>
          <w:lang w:val="cs-CZ"/>
        </w:rPr>
      </w:pPr>
      <w:r>
        <w:rPr>
          <w:lang w:val="cs-CZ"/>
        </w:rPr>
        <w:t>Seznam Obrázků</w:t>
      </w:r>
    </w:p>
    <w:p w14:paraId="105651A1" w14:textId="1967A7D4" w:rsidR="001166AD" w:rsidRDefault="0042075D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TOC \f F \h \z \c "Figure" </w:instrText>
      </w:r>
      <w:r w:rsidRPr="00B059D3">
        <w:rPr>
          <w:lang w:val="cs-CZ"/>
        </w:rPr>
        <w:fldChar w:fldCharType="separate"/>
      </w:r>
      <w:hyperlink w:anchor="_Toc86057323" w:history="1">
        <w:r w:rsidR="001166AD" w:rsidRPr="00C31934">
          <w:rPr>
            <w:rStyle w:val="Hyperlink"/>
            <w:noProof/>
            <w:lang w:val="cs-CZ"/>
          </w:rPr>
          <w:t>Obrázek 4</w:t>
        </w:r>
        <w:r w:rsidR="001166AD" w:rsidRPr="00C31934">
          <w:rPr>
            <w:rStyle w:val="Hyperlink"/>
            <w:noProof/>
            <w:lang w:val="cs-CZ"/>
          </w:rPr>
          <w:noBreakHyphen/>
          <w:t>1 Blokové schéma AAU</w:t>
        </w:r>
        <w:r w:rsidR="001166AD">
          <w:rPr>
            <w:noProof/>
            <w:webHidden/>
          </w:rPr>
          <w:tab/>
        </w:r>
        <w:r w:rsidR="001166AD">
          <w:rPr>
            <w:noProof/>
            <w:webHidden/>
          </w:rPr>
          <w:fldChar w:fldCharType="begin"/>
        </w:r>
        <w:r w:rsidR="001166AD">
          <w:rPr>
            <w:noProof/>
            <w:webHidden/>
          </w:rPr>
          <w:instrText xml:space="preserve"> PAGEREF _Toc86057323 \h </w:instrText>
        </w:r>
        <w:r w:rsidR="001166AD">
          <w:rPr>
            <w:noProof/>
            <w:webHidden/>
          </w:rPr>
        </w:r>
        <w:r w:rsidR="001166AD">
          <w:rPr>
            <w:noProof/>
            <w:webHidden/>
          </w:rPr>
          <w:fldChar w:fldCharType="separate"/>
        </w:r>
        <w:r w:rsidR="004C1A0B">
          <w:rPr>
            <w:noProof/>
            <w:webHidden/>
          </w:rPr>
          <w:t>7</w:t>
        </w:r>
        <w:r w:rsidR="001166AD">
          <w:rPr>
            <w:noProof/>
            <w:webHidden/>
          </w:rPr>
          <w:fldChar w:fldCharType="end"/>
        </w:r>
      </w:hyperlink>
    </w:p>
    <w:p w14:paraId="5A863BF1" w14:textId="292E4322" w:rsidR="001166AD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86057324" w:history="1">
        <w:r w:rsidR="001166AD" w:rsidRPr="00C31934">
          <w:rPr>
            <w:rStyle w:val="Hyperlink"/>
            <w:noProof/>
            <w:lang w:val="cs-CZ"/>
          </w:rPr>
          <w:t>Obrázek 5</w:t>
        </w:r>
        <w:r w:rsidR="001166AD" w:rsidRPr="00C31934">
          <w:rPr>
            <w:rStyle w:val="Hyperlink"/>
            <w:noProof/>
            <w:lang w:val="cs-CZ"/>
          </w:rPr>
          <w:noBreakHyphen/>
          <w:t>1 Vývojový diagram</w:t>
        </w:r>
        <w:r w:rsidR="001166AD">
          <w:rPr>
            <w:noProof/>
            <w:webHidden/>
          </w:rPr>
          <w:tab/>
        </w:r>
        <w:r w:rsidR="001166AD">
          <w:rPr>
            <w:noProof/>
            <w:webHidden/>
          </w:rPr>
          <w:fldChar w:fldCharType="begin"/>
        </w:r>
        <w:r w:rsidR="001166AD">
          <w:rPr>
            <w:noProof/>
            <w:webHidden/>
          </w:rPr>
          <w:instrText xml:space="preserve"> PAGEREF _Toc86057324 \h </w:instrText>
        </w:r>
        <w:r w:rsidR="001166AD">
          <w:rPr>
            <w:noProof/>
            <w:webHidden/>
          </w:rPr>
        </w:r>
        <w:r w:rsidR="001166AD">
          <w:rPr>
            <w:noProof/>
            <w:webHidden/>
          </w:rPr>
          <w:fldChar w:fldCharType="separate"/>
        </w:r>
        <w:r w:rsidR="004C1A0B">
          <w:rPr>
            <w:noProof/>
            <w:webHidden/>
          </w:rPr>
          <w:t>8</w:t>
        </w:r>
        <w:r w:rsidR="001166AD">
          <w:rPr>
            <w:noProof/>
            <w:webHidden/>
          </w:rPr>
          <w:fldChar w:fldCharType="end"/>
        </w:r>
      </w:hyperlink>
    </w:p>
    <w:p w14:paraId="6AB67E11" w14:textId="10779AB5" w:rsidR="001166AD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86057325" w:history="1">
        <w:r w:rsidR="001166AD" w:rsidRPr="00C31934">
          <w:rPr>
            <w:rStyle w:val="Hyperlink"/>
            <w:noProof/>
            <w:lang w:val="cs-CZ"/>
          </w:rPr>
          <w:t>Obrázek 4</w:t>
        </w:r>
        <w:r w:rsidR="001166AD" w:rsidRPr="00C31934">
          <w:rPr>
            <w:rStyle w:val="Hyperlink"/>
            <w:noProof/>
            <w:lang w:val="cs-CZ"/>
          </w:rPr>
          <w:noBreakHyphen/>
          <w:t>1 Blokové schéma pomocné aritmetické jednotky</w:t>
        </w:r>
        <w:r w:rsidR="001166AD">
          <w:rPr>
            <w:noProof/>
            <w:webHidden/>
          </w:rPr>
          <w:tab/>
        </w:r>
        <w:r w:rsidR="001166AD">
          <w:rPr>
            <w:noProof/>
            <w:webHidden/>
          </w:rPr>
          <w:fldChar w:fldCharType="begin"/>
        </w:r>
        <w:r w:rsidR="001166AD">
          <w:rPr>
            <w:noProof/>
            <w:webHidden/>
          </w:rPr>
          <w:instrText xml:space="preserve"> PAGEREF _Toc86057325 \h </w:instrText>
        </w:r>
        <w:r w:rsidR="001166AD">
          <w:rPr>
            <w:noProof/>
            <w:webHidden/>
          </w:rPr>
        </w:r>
        <w:r w:rsidR="001166AD">
          <w:rPr>
            <w:noProof/>
            <w:webHidden/>
          </w:rPr>
          <w:fldChar w:fldCharType="separate"/>
        </w:r>
        <w:r w:rsidR="004C1A0B">
          <w:rPr>
            <w:noProof/>
            <w:webHidden/>
          </w:rPr>
          <w:t>9</w:t>
        </w:r>
        <w:r w:rsidR="001166AD">
          <w:rPr>
            <w:noProof/>
            <w:webHidden/>
          </w:rPr>
          <w:fldChar w:fldCharType="end"/>
        </w:r>
      </w:hyperlink>
    </w:p>
    <w:p w14:paraId="760F3321" w14:textId="00E6CC37" w:rsidR="001166AD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86057326" w:history="1">
        <w:r w:rsidR="001166AD" w:rsidRPr="00C31934">
          <w:rPr>
            <w:rStyle w:val="Hyperlink"/>
            <w:noProof/>
            <w:lang w:val="cs-CZ"/>
          </w:rPr>
          <w:t>Obrázek 4</w:t>
        </w:r>
        <w:r w:rsidR="001166AD" w:rsidRPr="00C31934">
          <w:rPr>
            <w:rStyle w:val="Hyperlink"/>
            <w:noProof/>
            <w:lang w:val="cs-CZ"/>
          </w:rPr>
          <w:noBreakHyphen/>
          <w:t>1 Blokové schéma verifikačního prostředí</w:t>
        </w:r>
        <w:r w:rsidR="001166AD">
          <w:rPr>
            <w:noProof/>
            <w:webHidden/>
          </w:rPr>
          <w:tab/>
        </w:r>
        <w:r w:rsidR="001166AD">
          <w:rPr>
            <w:noProof/>
            <w:webHidden/>
          </w:rPr>
          <w:fldChar w:fldCharType="begin"/>
        </w:r>
        <w:r w:rsidR="001166AD">
          <w:rPr>
            <w:noProof/>
            <w:webHidden/>
          </w:rPr>
          <w:instrText xml:space="preserve"> PAGEREF _Toc86057326 \h </w:instrText>
        </w:r>
        <w:r w:rsidR="001166AD">
          <w:rPr>
            <w:noProof/>
            <w:webHidden/>
          </w:rPr>
        </w:r>
        <w:r w:rsidR="001166AD">
          <w:rPr>
            <w:noProof/>
            <w:webHidden/>
          </w:rPr>
          <w:fldChar w:fldCharType="separate"/>
        </w:r>
        <w:r w:rsidR="004C1A0B">
          <w:rPr>
            <w:noProof/>
            <w:webHidden/>
          </w:rPr>
          <w:t>10</w:t>
        </w:r>
        <w:r w:rsidR="001166AD">
          <w:rPr>
            <w:noProof/>
            <w:webHidden/>
          </w:rPr>
          <w:fldChar w:fldCharType="end"/>
        </w:r>
      </w:hyperlink>
    </w:p>
    <w:p w14:paraId="73AD4176" w14:textId="6342AF92" w:rsidR="0042075D" w:rsidRPr="00B059D3" w:rsidRDefault="0042075D" w:rsidP="00C87986">
      <w:pPr>
        <w:rPr>
          <w:lang w:val="cs-CZ"/>
        </w:rPr>
      </w:pPr>
      <w:r w:rsidRPr="00B059D3">
        <w:rPr>
          <w:lang w:val="cs-CZ"/>
        </w:rPr>
        <w:fldChar w:fldCharType="end"/>
      </w:r>
    </w:p>
    <w:p w14:paraId="58B552F6" w14:textId="2D39588B" w:rsidR="0084088B" w:rsidRPr="00B059D3" w:rsidRDefault="00142511" w:rsidP="00C14FC5">
      <w:pPr>
        <w:pStyle w:val="Nadpis1mimoobsah"/>
        <w:rPr>
          <w:lang w:val="cs-CZ"/>
        </w:rPr>
      </w:pPr>
      <w:r>
        <w:rPr>
          <w:lang w:val="cs-CZ"/>
        </w:rPr>
        <w:t>Seznam Tabulek</w:t>
      </w:r>
    </w:p>
    <w:p w14:paraId="0633D5C8" w14:textId="70DA4D0A" w:rsidR="001166AD" w:rsidRDefault="0084088B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TOC \h \z \c "Table" </w:instrText>
      </w:r>
      <w:r w:rsidRPr="00B059D3">
        <w:rPr>
          <w:lang w:val="cs-CZ"/>
        </w:rPr>
        <w:fldChar w:fldCharType="separate"/>
      </w:r>
      <w:hyperlink w:anchor="_Toc86057327" w:history="1">
        <w:r w:rsidR="001166AD" w:rsidRPr="00F24CF5">
          <w:rPr>
            <w:rStyle w:val="Hyperlink"/>
            <w:noProof/>
            <w:lang w:val="cs-CZ"/>
          </w:rPr>
          <w:t>Table 2</w:t>
        </w:r>
        <w:r w:rsidR="001166AD" w:rsidRPr="00F24CF5">
          <w:rPr>
            <w:rStyle w:val="Hyperlink"/>
            <w:noProof/>
            <w:lang w:val="cs-CZ"/>
          </w:rPr>
          <w:noBreakHyphen/>
          <w:t>1 Applicable Documents</w:t>
        </w:r>
        <w:r w:rsidR="001166AD">
          <w:rPr>
            <w:noProof/>
            <w:webHidden/>
          </w:rPr>
          <w:tab/>
        </w:r>
        <w:r w:rsidR="001166AD">
          <w:rPr>
            <w:noProof/>
            <w:webHidden/>
          </w:rPr>
          <w:fldChar w:fldCharType="begin"/>
        </w:r>
        <w:r w:rsidR="001166AD">
          <w:rPr>
            <w:noProof/>
            <w:webHidden/>
          </w:rPr>
          <w:instrText xml:space="preserve"> PAGEREF _Toc86057327 \h </w:instrText>
        </w:r>
        <w:r w:rsidR="001166AD">
          <w:rPr>
            <w:noProof/>
            <w:webHidden/>
          </w:rPr>
        </w:r>
        <w:r w:rsidR="001166AD">
          <w:rPr>
            <w:noProof/>
            <w:webHidden/>
          </w:rPr>
          <w:fldChar w:fldCharType="separate"/>
        </w:r>
        <w:r w:rsidR="001166AD">
          <w:rPr>
            <w:noProof/>
            <w:webHidden/>
          </w:rPr>
          <w:t>5</w:t>
        </w:r>
        <w:r w:rsidR="001166AD">
          <w:rPr>
            <w:noProof/>
            <w:webHidden/>
          </w:rPr>
          <w:fldChar w:fldCharType="end"/>
        </w:r>
      </w:hyperlink>
    </w:p>
    <w:p w14:paraId="0D9CFBE7" w14:textId="16F3A900" w:rsidR="001166AD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86057328" w:history="1">
        <w:r w:rsidR="001166AD" w:rsidRPr="00F24CF5">
          <w:rPr>
            <w:rStyle w:val="Hyperlink"/>
            <w:noProof/>
            <w:lang w:val="cs-CZ"/>
          </w:rPr>
          <w:t>Table 2</w:t>
        </w:r>
        <w:r w:rsidR="001166AD" w:rsidRPr="00F24CF5">
          <w:rPr>
            <w:rStyle w:val="Hyperlink"/>
            <w:noProof/>
            <w:lang w:val="cs-CZ"/>
          </w:rPr>
          <w:noBreakHyphen/>
          <w:t>2 Reference Documents</w:t>
        </w:r>
        <w:r w:rsidR="001166AD">
          <w:rPr>
            <w:noProof/>
            <w:webHidden/>
          </w:rPr>
          <w:tab/>
        </w:r>
        <w:r w:rsidR="001166AD">
          <w:rPr>
            <w:noProof/>
            <w:webHidden/>
          </w:rPr>
          <w:fldChar w:fldCharType="begin"/>
        </w:r>
        <w:r w:rsidR="001166AD">
          <w:rPr>
            <w:noProof/>
            <w:webHidden/>
          </w:rPr>
          <w:instrText xml:space="preserve"> PAGEREF _Toc86057328 \h </w:instrText>
        </w:r>
        <w:r w:rsidR="001166AD">
          <w:rPr>
            <w:noProof/>
            <w:webHidden/>
          </w:rPr>
        </w:r>
        <w:r w:rsidR="001166AD">
          <w:rPr>
            <w:noProof/>
            <w:webHidden/>
          </w:rPr>
          <w:fldChar w:fldCharType="separate"/>
        </w:r>
        <w:r w:rsidR="001166AD">
          <w:rPr>
            <w:noProof/>
            <w:webHidden/>
          </w:rPr>
          <w:t>5</w:t>
        </w:r>
        <w:r w:rsidR="001166AD">
          <w:rPr>
            <w:noProof/>
            <w:webHidden/>
          </w:rPr>
          <w:fldChar w:fldCharType="end"/>
        </w:r>
      </w:hyperlink>
    </w:p>
    <w:p w14:paraId="5A7880C4" w14:textId="7D7798E2" w:rsidR="001166AD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86057329" w:history="1">
        <w:r w:rsidR="001166AD" w:rsidRPr="00F24CF5">
          <w:rPr>
            <w:rStyle w:val="Hyperlink"/>
            <w:noProof/>
            <w:lang w:val="cs-CZ"/>
          </w:rPr>
          <w:t>Table 2</w:t>
        </w:r>
        <w:r w:rsidR="001166AD" w:rsidRPr="00F24CF5">
          <w:rPr>
            <w:rStyle w:val="Hyperlink"/>
            <w:noProof/>
            <w:lang w:val="cs-CZ"/>
          </w:rPr>
          <w:noBreakHyphen/>
          <w:t>2 Verifikační matice</w:t>
        </w:r>
        <w:r w:rsidR="001166AD">
          <w:rPr>
            <w:noProof/>
            <w:webHidden/>
          </w:rPr>
          <w:tab/>
        </w:r>
        <w:r w:rsidR="001166AD">
          <w:rPr>
            <w:noProof/>
            <w:webHidden/>
          </w:rPr>
          <w:fldChar w:fldCharType="begin"/>
        </w:r>
        <w:r w:rsidR="001166AD">
          <w:rPr>
            <w:noProof/>
            <w:webHidden/>
          </w:rPr>
          <w:instrText xml:space="preserve"> PAGEREF _Toc86057329 \h </w:instrText>
        </w:r>
        <w:r w:rsidR="001166AD">
          <w:rPr>
            <w:noProof/>
            <w:webHidden/>
          </w:rPr>
        </w:r>
        <w:r w:rsidR="001166AD">
          <w:rPr>
            <w:noProof/>
            <w:webHidden/>
          </w:rPr>
          <w:fldChar w:fldCharType="separate"/>
        </w:r>
        <w:r w:rsidR="001166AD">
          <w:rPr>
            <w:noProof/>
            <w:webHidden/>
          </w:rPr>
          <w:t>10</w:t>
        </w:r>
        <w:r w:rsidR="001166AD">
          <w:rPr>
            <w:noProof/>
            <w:webHidden/>
          </w:rPr>
          <w:fldChar w:fldCharType="end"/>
        </w:r>
      </w:hyperlink>
    </w:p>
    <w:p w14:paraId="1E4C5D8C" w14:textId="52EA6BBB" w:rsidR="0084088B" w:rsidRPr="00B059D3" w:rsidRDefault="0084088B" w:rsidP="0084088B">
      <w:pPr>
        <w:pStyle w:val="Text"/>
        <w:rPr>
          <w:lang w:val="cs-CZ"/>
        </w:rPr>
      </w:pPr>
      <w:r w:rsidRPr="00B059D3">
        <w:rPr>
          <w:lang w:val="cs-CZ"/>
        </w:rPr>
        <w:fldChar w:fldCharType="end"/>
      </w:r>
    </w:p>
    <w:p w14:paraId="72AD7C6D" w14:textId="77777777" w:rsidR="0042075D" w:rsidRPr="00B059D3" w:rsidRDefault="0042075D">
      <w:pPr>
        <w:rPr>
          <w:rFonts w:eastAsiaTheme="majorEastAsia" w:cs="Arial"/>
          <w:b/>
          <w:bCs/>
          <w:caps/>
          <w:sz w:val="28"/>
          <w:szCs w:val="28"/>
          <w:lang w:val="cs-CZ"/>
        </w:rPr>
      </w:pPr>
      <w:r w:rsidRPr="00B059D3">
        <w:rPr>
          <w:lang w:val="cs-CZ"/>
        </w:rPr>
        <w:br w:type="page"/>
      </w:r>
    </w:p>
    <w:p w14:paraId="048B6720" w14:textId="27F079AD" w:rsidR="0042075D" w:rsidRPr="00B059D3" w:rsidRDefault="00C67859" w:rsidP="0042075D">
      <w:pPr>
        <w:pStyle w:val="Heading1"/>
        <w:rPr>
          <w:lang w:val="cs-CZ"/>
        </w:rPr>
      </w:pPr>
      <w:bookmarkStart w:id="0" w:name="_Toc86057407"/>
      <w:r w:rsidRPr="00B059D3">
        <w:rPr>
          <w:lang w:val="cs-CZ"/>
        </w:rPr>
        <w:lastRenderedPageBreak/>
        <w:t>Úvod</w:t>
      </w:r>
      <w:bookmarkEnd w:id="0"/>
    </w:p>
    <w:p w14:paraId="202CD9A8" w14:textId="0454AB99" w:rsidR="0042075D" w:rsidRPr="00B059D3" w:rsidRDefault="00DC6793" w:rsidP="0042075D">
      <w:pPr>
        <w:pStyle w:val="Heading1"/>
        <w:rPr>
          <w:lang w:val="cs-CZ"/>
        </w:rPr>
      </w:pPr>
      <w:bookmarkStart w:id="1" w:name="_Toc86057408"/>
      <w:r w:rsidRPr="00B059D3">
        <w:rPr>
          <w:lang w:val="cs-CZ"/>
        </w:rPr>
        <w:lastRenderedPageBreak/>
        <w:t>Aplikovatelné a Odkazované dokumenty</w:t>
      </w:r>
      <w:bookmarkEnd w:id="1"/>
    </w:p>
    <w:p w14:paraId="0996CD43" w14:textId="750449F3" w:rsidR="00DC6793" w:rsidRPr="00B059D3" w:rsidRDefault="00DC6793" w:rsidP="0042075D">
      <w:pPr>
        <w:pStyle w:val="Text"/>
        <w:rPr>
          <w:lang w:val="cs-CZ"/>
        </w:rPr>
      </w:pPr>
      <w:r w:rsidRPr="00B059D3">
        <w:rPr>
          <w:lang w:val="cs-CZ"/>
        </w:rPr>
        <w:t>Všechny dokumenty sloužící jako zadávací dokumentace nebo odkazované v tomto textu jsou uvedeny v tabulkách dole. Pokud není známá přesná verze, je použito datum vydání dokumentu (měsíc/rok). V případě že není známé ani datum vydání, je jako verze uvedena hodnota 0.</w:t>
      </w:r>
    </w:p>
    <w:p w14:paraId="38E3281D" w14:textId="59704F70" w:rsidR="0042075D" w:rsidRPr="00A436C2" w:rsidRDefault="00A436C2" w:rsidP="0042075D">
      <w:pPr>
        <w:pStyle w:val="Heading2"/>
        <w:rPr>
          <w:lang w:val="cs-CZ"/>
        </w:rPr>
      </w:pPr>
      <w:bookmarkStart w:id="2" w:name="_Toc86057409"/>
      <w:r>
        <w:rPr>
          <w:lang w:val="cs-CZ"/>
        </w:rPr>
        <w:t>Seznam a</w:t>
      </w:r>
      <w:r w:rsidR="00DC6793" w:rsidRPr="00B059D3">
        <w:rPr>
          <w:lang w:val="cs-CZ"/>
        </w:rPr>
        <w:t>plikovateln</w:t>
      </w:r>
      <w:r>
        <w:rPr>
          <w:lang w:val="cs-CZ"/>
        </w:rPr>
        <w:t>ých</w:t>
      </w:r>
      <w:r w:rsidR="00DC6793" w:rsidRPr="00B059D3">
        <w:rPr>
          <w:lang w:val="cs-CZ"/>
        </w:rPr>
        <w:t xml:space="preserve"> dokument</w:t>
      </w:r>
      <w:r>
        <w:rPr>
          <w:lang w:val="cs-CZ"/>
        </w:rPr>
        <w:t>ů</w:t>
      </w:r>
      <w:bookmarkStart w:id="3" w:name="_Hlk497380693"/>
      <w:bookmarkEnd w:id="2"/>
    </w:p>
    <w:tbl>
      <w:tblPr>
        <w:tblStyle w:val="Tabulka"/>
        <w:tblpPr w:leftFromText="141" w:rightFromText="141" w:vertAnchor="text" w:horzAnchor="margin" w:tblpY="84"/>
        <w:tblW w:w="0" w:type="auto"/>
        <w:tblLook w:val="04A0" w:firstRow="1" w:lastRow="0" w:firstColumn="1" w:lastColumn="0" w:noHBand="0" w:noVBand="1"/>
      </w:tblPr>
      <w:tblGrid>
        <w:gridCol w:w="811"/>
        <w:gridCol w:w="103"/>
        <w:gridCol w:w="4473"/>
        <w:gridCol w:w="2740"/>
        <w:gridCol w:w="707"/>
        <w:gridCol w:w="804"/>
      </w:tblGrid>
      <w:tr w:rsidR="00DC6793" w:rsidRPr="00B059D3" w14:paraId="1C158170" w14:textId="77777777" w:rsidTr="00786D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tcBorders>
              <w:left w:val="nil"/>
              <w:right w:val="nil"/>
            </w:tcBorders>
          </w:tcPr>
          <w:p w14:paraId="7D86BD4B" w14:textId="7CEB05DE" w:rsidR="00786DBF" w:rsidRPr="00B059D3" w:rsidRDefault="00786DBF" w:rsidP="00025C35">
            <w:pPr>
              <w:rPr>
                <w:lang w:val="cs-CZ"/>
              </w:rPr>
            </w:pPr>
            <w:proofErr w:type="spellStart"/>
            <w:r w:rsidRPr="00B059D3">
              <w:rPr>
                <w:lang w:val="cs-CZ"/>
              </w:rPr>
              <w:t>Ref</w:t>
            </w:r>
            <w:proofErr w:type="spellEnd"/>
            <w:r w:rsidR="003C0207">
              <w:rPr>
                <w:lang w:val="cs-CZ"/>
              </w:rPr>
              <w:t>.</w:t>
            </w:r>
          </w:p>
        </w:tc>
        <w:tc>
          <w:tcPr>
            <w:tcW w:w="4732" w:type="dxa"/>
            <w:gridSpan w:val="2"/>
            <w:tcBorders>
              <w:left w:val="nil"/>
              <w:right w:val="nil"/>
            </w:tcBorders>
          </w:tcPr>
          <w:p w14:paraId="3518E181" w14:textId="62A45DAB" w:rsidR="00786DBF" w:rsidRPr="00B059D3" w:rsidRDefault="00DC6793" w:rsidP="0002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Název</w:t>
            </w:r>
          </w:p>
        </w:tc>
        <w:tc>
          <w:tcPr>
            <w:tcW w:w="2796" w:type="dxa"/>
            <w:tcBorders>
              <w:left w:val="nil"/>
              <w:right w:val="nil"/>
            </w:tcBorders>
          </w:tcPr>
          <w:p w14:paraId="168FE410" w14:textId="5FC20653" w:rsidR="00786DBF" w:rsidRPr="00B059D3" w:rsidRDefault="00DC6793" w:rsidP="0002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Číslo dokumentu</w:t>
            </w:r>
          </w:p>
        </w:tc>
        <w:tc>
          <w:tcPr>
            <w:tcW w:w="727" w:type="dxa"/>
            <w:tcBorders>
              <w:left w:val="nil"/>
              <w:right w:val="nil"/>
            </w:tcBorders>
          </w:tcPr>
          <w:p w14:paraId="292CF741" w14:textId="6279FBBC" w:rsidR="00786DBF" w:rsidRPr="00B059D3" w:rsidRDefault="00786DBF" w:rsidP="0002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779" w:type="dxa"/>
            <w:tcBorders>
              <w:left w:val="nil"/>
              <w:right w:val="nil"/>
            </w:tcBorders>
          </w:tcPr>
          <w:p w14:paraId="3D16505B" w14:textId="5849D51A" w:rsidR="00786DBF" w:rsidRPr="00B059D3" w:rsidRDefault="00DC6793" w:rsidP="0002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Verze</w:t>
            </w:r>
          </w:p>
        </w:tc>
      </w:tr>
      <w:tr w:rsidR="00786DBF" w:rsidRPr="00B059D3" w14:paraId="58683177" w14:textId="77777777" w:rsidTr="00786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dxa"/>
            <w:gridSpan w:val="2"/>
            <w:tcBorders>
              <w:left w:val="nil"/>
              <w:right w:val="nil"/>
            </w:tcBorders>
          </w:tcPr>
          <w:p w14:paraId="00135905" w14:textId="77777777" w:rsidR="00786DBF" w:rsidRPr="00B059D3" w:rsidRDefault="00786DBF">
            <w:pPr>
              <w:pStyle w:val="Text"/>
              <w:numPr>
                <w:ilvl w:val="0"/>
                <w:numId w:val="3"/>
              </w:numPr>
              <w:tabs>
                <w:tab w:val="left" w:pos="873"/>
                <w:tab w:val="left" w:pos="6096"/>
                <w:tab w:val="left" w:pos="8789"/>
              </w:tabs>
              <w:rPr>
                <w:lang w:val="cs-CZ"/>
              </w:rPr>
            </w:pPr>
            <w:bookmarkStart w:id="4" w:name="_Ref497004092"/>
          </w:p>
        </w:tc>
        <w:bookmarkEnd w:id="4"/>
        <w:tc>
          <w:tcPr>
            <w:tcW w:w="4626" w:type="dxa"/>
            <w:tcBorders>
              <w:left w:val="nil"/>
              <w:right w:val="nil"/>
            </w:tcBorders>
          </w:tcPr>
          <w:p w14:paraId="014AB231" w14:textId="48DFC186" w:rsidR="00786DBF" w:rsidRPr="00B059D3" w:rsidRDefault="00786DBF" w:rsidP="004347EA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2796" w:type="dxa"/>
            <w:tcBorders>
              <w:left w:val="nil"/>
              <w:right w:val="nil"/>
            </w:tcBorders>
          </w:tcPr>
          <w:p w14:paraId="29A2BD12" w14:textId="77777777" w:rsidR="00786DBF" w:rsidRPr="00B059D3" w:rsidRDefault="00786DBF" w:rsidP="0002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-</w:t>
            </w:r>
          </w:p>
        </w:tc>
        <w:tc>
          <w:tcPr>
            <w:tcW w:w="727" w:type="dxa"/>
            <w:tcBorders>
              <w:left w:val="nil"/>
              <w:right w:val="nil"/>
            </w:tcBorders>
          </w:tcPr>
          <w:p w14:paraId="633C36AB" w14:textId="77777777" w:rsidR="00786DBF" w:rsidRPr="00B059D3" w:rsidRDefault="00786DBF" w:rsidP="0002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779" w:type="dxa"/>
            <w:tcBorders>
              <w:left w:val="nil"/>
              <w:right w:val="nil"/>
            </w:tcBorders>
          </w:tcPr>
          <w:p w14:paraId="180A2633" w14:textId="77777777" w:rsidR="00786DBF" w:rsidRPr="00B059D3" w:rsidRDefault="00786DBF" w:rsidP="0002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-</w:t>
            </w:r>
          </w:p>
        </w:tc>
      </w:tr>
      <w:tr w:rsidR="00786DBF" w:rsidRPr="00B059D3" w14:paraId="7511CFDD" w14:textId="77777777" w:rsidTr="00786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dxa"/>
            <w:gridSpan w:val="2"/>
            <w:tcBorders>
              <w:left w:val="nil"/>
              <w:right w:val="nil"/>
            </w:tcBorders>
          </w:tcPr>
          <w:p w14:paraId="303E9240" w14:textId="77777777" w:rsidR="00786DBF" w:rsidRPr="00B059D3" w:rsidRDefault="00786DBF">
            <w:pPr>
              <w:pStyle w:val="Text"/>
              <w:numPr>
                <w:ilvl w:val="0"/>
                <w:numId w:val="3"/>
              </w:numPr>
              <w:tabs>
                <w:tab w:val="left" w:pos="873"/>
                <w:tab w:val="left" w:pos="6096"/>
                <w:tab w:val="left" w:pos="8789"/>
              </w:tabs>
              <w:rPr>
                <w:lang w:val="cs-CZ"/>
              </w:rPr>
            </w:pPr>
          </w:p>
        </w:tc>
        <w:tc>
          <w:tcPr>
            <w:tcW w:w="4626" w:type="dxa"/>
            <w:tcBorders>
              <w:left w:val="nil"/>
              <w:right w:val="nil"/>
            </w:tcBorders>
          </w:tcPr>
          <w:p w14:paraId="6B7D69EE" w14:textId="77777777" w:rsidR="00786DBF" w:rsidRPr="00B059D3" w:rsidRDefault="00786DBF" w:rsidP="004347EA">
            <w:pPr>
              <w:pStyle w:val="Text"/>
              <w:tabs>
                <w:tab w:val="left" w:pos="873"/>
                <w:tab w:val="left" w:pos="6096"/>
                <w:tab w:val="left" w:pos="878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-</w:t>
            </w:r>
          </w:p>
        </w:tc>
        <w:tc>
          <w:tcPr>
            <w:tcW w:w="2796" w:type="dxa"/>
            <w:tcBorders>
              <w:left w:val="nil"/>
              <w:right w:val="nil"/>
            </w:tcBorders>
          </w:tcPr>
          <w:p w14:paraId="4555B0A5" w14:textId="77777777" w:rsidR="00786DBF" w:rsidRPr="00B059D3" w:rsidRDefault="00786DBF" w:rsidP="0002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-</w:t>
            </w:r>
          </w:p>
        </w:tc>
        <w:tc>
          <w:tcPr>
            <w:tcW w:w="727" w:type="dxa"/>
            <w:tcBorders>
              <w:left w:val="nil"/>
              <w:right w:val="nil"/>
            </w:tcBorders>
          </w:tcPr>
          <w:p w14:paraId="0366740D" w14:textId="77777777" w:rsidR="00786DBF" w:rsidRPr="00B059D3" w:rsidRDefault="00786DBF" w:rsidP="00025C3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779" w:type="dxa"/>
            <w:tcBorders>
              <w:left w:val="nil"/>
              <w:right w:val="nil"/>
            </w:tcBorders>
          </w:tcPr>
          <w:p w14:paraId="0C7EBC7D" w14:textId="77777777" w:rsidR="00786DBF" w:rsidRPr="00B059D3" w:rsidRDefault="00786DBF" w:rsidP="00025C3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-</w:t>
            </w:r>
          </w:p>
        </w:tc>
      </w:tr>
    </w:tbl>
    <w:p w14:paraId="476043ED" w14:textId="0C23BF9D" w:rsidR="0042075D" w:rsidRPr="00B059D3" w:rsidRDefault="0042075D" w:rsidP="0042075D">
      <w:pPr>
        <w:pStyle w:val="Caption"/>
        <w:rPr>
          <w:lang w:val="cs-CZ"/>
        </w:rPr>
      </w:pPr>
      <w:bookmarkStart w:id="5" w:name="_Toc86057327"/>
      <w:r w:rsidRPr="00B059D3">
        <w:rPr>
          <w:lang w:val="cs-CZ"/>
        </w:rPr>
        <w:t xml:space="preserve">Table </w:t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STYLEREF 1 \s </w:instrText>
      </w:r>
      <w:r w:rsidRPr="00B059D3">
        <w:rPr>
          <w:lang w:val="cs-CZ"/>
        </w:rPr>
        <w:fldChar w:fldCharType="separate"/>
      </w:r>
      <w:r w:rsidR="00C87986" w:rsidRPr="00B059D3">
        <w:rPr>
          <w:noProof/>
          <w:lang w:val="cs-CZ"/>
        </w:rPr>
        <w:t>2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noBreakHyphen/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SEQ Table \* ARABIC \s 1 </w:instrText>
      </w:r>
      <w:r w:rsidRPr="00B059D3">
        <w:rPr>
          <w:lang w:val="cs-CZ"/>
        </w:rPr>
        <w:fldChar w:fldCharType="separate"/>
      </w:r>
      <w:r w:rsidR="00C87986" w:rsidRPr="00B059D3">
        <w:rPr>
          <w:noProof/>
          <w:lang w:val="cs-CZ"/>
        </w:rPr>
        <w:t>1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t xml:space="preserve"> </w:t>
      </w:r>
      <w:bookmarkEnd w:id="5"/>
      <w:r w:rsidR="001166AD">
        <w:rPr>
          <w:lang w:val="cs-CZ"/>
        </w:rPr>
        <w:t>Seznam aplikovatelných dokumentů</w:t>
      </w:r>
    </w:p>
    <w:p w14:paraId="421DB28D" w14:textId="16E49AAB" w:rsidR="0042075D" w:rsidRPr="00A436C2" w:rsidRDefault="00A436C2" w:rsidP="0042075D">
      <w:pPr>
        <w:pStyle w:val="Heading2"/>
        <w:rPr>
          <w:lang w:val="cs-CZ"/>
        </w:rPr>
      </w:pPr>
      <w:bookmarkStart w:id="6" w:name="_Toc86057410"/>
      <w:r>
        <w:rPr>
          <w:lang w:val="cs-CZ"/>
        </w:rPr>
        <w:t>Seznam o</w:t>
      </w:r>
      <w:r w:rsidR="00DC6793" w:rsidRPr="00B059D3">
        <w:rPr>
          <w:lang w:val="cs-CZ"/>
        </w:rPr>
        <w:t>dkazovan</w:t>
      </w:r>
      <w:r>
        <w:rPr>
          <w:lang w:val="cs-CZ"/>
        </w:rPr>
        <w:t>ých</w:t>
      </w:r>
      <w:r w:rsidR="00DC6793" w:rsidRPr="00B059D3">
        <w:rPr>
          <w:lang w:val="cs-CZ"/>
        </w:rPr>
        <w:t xml:space="preserve"> dokument</w:t>
      </w:r>
      <w:r>
        <w:rPr>
          <w:lang w:val="cs-CZ"/>
        </w:rPr>
        <w:t>ů</w:t>
      </w:r>
      <w:bookmarkEnd w:id="6"/>
    </w:p>
    <w:tbl>
      <w:tblPr>
        <w:tblStyle w:val="Tabulka"/>
        <w:tblpPr w:leftFromText="141" w:rightFromText="141" w:vertAnchor="text" w:horzAnchor="margin" w:tblpY="84"/>
        <w:tblW w:w="0" w:type="auto"/>
        <w:tblLook w:val="04A0" w:firstRow="1" w:lastRow="0" w:firstColumn="1" w:lastColumn="0" w:noHBand="0" w:noVBand="1"/>
      </w:tblPr>
      <w:tblGrid>
        <w:gridCol w:w="812"/>
        <w:gridCol w:w="101"/>
        <w:gridCol w:w="4484"/>
        <w:gridCol w:w="2733"/>
        <w:gridCol w:w="704"/>
        <w:gridCol w:w="804"/>
      </w:tblGrid>
      <w:tr w:rsidR="00786DBF" w:rsidRPr="00B059D3" w14:paraId="6A455C79" w14:textId="77777777" w:rsidTr="00786D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tcBorders>
              <w:left w:val="nil"/>
              <w:right w:val="nil"/>
            </w:tcBorders>
          </w:tcPr>
          <w:p w14:paraId="08579A20" w14:textId="71690478" w:rsidR="00786DBF" w:rsidRPr="00B059D3" w:rsidRDefault="00786DBF" w:rsidP="00025C35">
            <w:pPr>
              <w:rPr>
                <w:lang w:val="cs-CZ"/>
              </w:rPr>
            </w:pPr>
            <w:proofErr w:type="spellStart"/>
            <w:r w:rsidRPr="00B059D3">
              <w:rPr>
                <w:lang w:val="cs-CZ"/>
              </w:rPr>
              <w:t>Ref</w:t>
            </w:r>
            <w:proofErr w:type="spellEnd"/>
            <w:r w:rsidR="003C0207">
              <w:rPr>
                <w:lang w:val="cs-CZ"/>
              </w:rPr>
              <w:t>.</w:t>
            </w:r>
          </w:p>
        </w:tc>
        <w:tc>
          <w:tcPr>
            <w:tcW w:w="4732" w:type="dxa"/>
            <w:gridSpan w:val="2"/>
            <w:tcBorders>
              <w:left w:val="nil"/>
              <w:right w:val="nil"/>
            </w:tcBorders>
          </w:tcPr>
          <w:p w14:paraId="23C07B5E" w14:textId="30D205F2" w:rsidR="00786DBF" w:rsidRPr="00B059D3" w:rsidRDefault="003C0207" w:rsidP="0002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Název</w:t>
            </w:r>
          </w:p>
        </w:tc>
        <w:tc>
          <w:tcPr>
            <w:tcW w:w="2796" w:type="dxa"/>
            <w:tcBorders>
              <w:left w:val="nil"/>
              <w:right w:val="nil"/>
            </w:tcBorders>
          </w:tcPr>
          <w:p w14:paraId="2A499267" w14:textId="1654B697" w:rsidR="00786DBF" w:rsidRPr="00B059D3" w:rsidRDefault="003C0207" w:rsidP="0002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Číslo dokumentu</w:t>
            </w:r>
          </w:p>
        </w:tc>
        <w:tc>
          <w:tcPr>
            <w:tcW w:w="727" w:type="dxa"/>
            <w:tcBorders>
              <w:left w:val="nil"/>
              <w:right w:val="nil"/>
            </w:tcBorders>
          </w:tcPr>
          <w:p w14:paraId="6382374F" w14:textId="25D1B47D" w:rsidR="00786DBF" w:rsidRPr="00B059D3" w:rsidRDefault="00786DBF" w:rsidP="0002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779" w:type="dxa"/>
            <w:tcBorders>
              <w:left w:val="nil"/>
              <w:right w:val="nil"/>
            </w:tcBorders>
          </w:tcPr>
          <w:p w14:paraId="1590ACE4" w14:textId="0BF5BE89" w:rsidR="00786DBF" w:rsidRPr="00B059D3" w:rsidRDefault="003C0207" w:rsidP="0002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Verze</w:t>
            </w:r>
          </w:p>
        </w:tc>
      </w:tr>
      <w:tr w:rsidR="00786DBF" w:rsidRPr="00B059D3" w14:paraId="2848FAC7" w14:textId="77777777" w:rsidTr="00786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dxa"/>
            <w:gridSpan w:val="2"/>
            <w:tcBorders>
              <w:left w:val="nil"/>
              <w:right w:val="nil"/>
            </w:tcBorders>
          </w:tcPr>
          <w:p w14:paraId="01F99043" w14:textId="77777777" w:rsidR="00786DBF" w:rsidRPr="00B059D3" w:rsidRDefault="00786DBF">
            <w:pPr>
              <w:pStyle w:val="Text"/>
              <w:numPr>
                <w:ilvl w:val="0"/>
                <w:numId w:val="4"/>
              </w:numPr>
              <w:tabs>
                <w:tab w:val="left" w:pos="873"/>
                <w:tab w:val="left" w:pos="6096"/>
                <w:tab w:val="left" w:pos="8789"/>
              </w:tabs>
              <w:rPr>
                <w:lang w:val="cs-CZ"/>
              </w:rPr>
            </w:pPr>
          </w:p>
        </w:tc>
        <w:tc>
          <w:tcPr>
            <w:tcW w:w="4626" w:type="dxa"/>
            <w:tcBorders>
              <w:left w:val="nil"/>
              <w:right w:val="nil"/>
            </w:tcBorders>
          </w:tcPr>
          <w:p w14:paraId="7AF401B6" w14:textId="77777777" w:rsidR="00161DB9" w:rsidRPr="00161DB9" w:rsidRDefault="00161DB9" w:rsidP="00161DB9">
            <w:pPr>
              <w:pStyle w:val="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161DB9">
              <w:rPr>
                <w:lang w:val="cs-CZ"/>
              </w:rPr>
              <w:t>Pomocná aritmetická jednotka</w:t>
            </w:r>
          </w:p>
          <w:p w14:paraId="5E2008F2" w14:textId="7DF29A79" w:rsidR="00786DBF" w:rsidRPr="00B059D3" w:rsidRDefault="00161DB9" w:rsidP="00161DB9">
            <w:pPr>
              <w:pStyle w:val="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161DB9">
              <w:rPr>
                <w:lang w:val="cs-CZ"/>
              </w:rPr>
              <w:t>Semestrální projekt</w:t>
            </w:r>
          </w:p>
        </w:tc>
        <w:tc>
          <w:tcPr>
            <w:tcW w:w="2796" w:type="dxa"/>
            <w:tcBorders>
              <w:left w:val="nil"/>
              <w:right w:val="nil"/>
            </w:tcBorders>
          </w:tcPr>
          <w:p w14:paraId="0E040502" w14:textId="2573B088" w:rsidR="00786DBF" w:rsidRPr="00B059D3" w:rsidRDefault="00161DB9" w:rsidP="00786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1</w:t>
            </w:r>
          </w:p>
        </w:tc>
        <w:tc>
          <w:tcPr>
            <w:tcW w:w="727" w:type="dxa"/>
            <w:tcBorders>
              <w:left w:val="nil"/>
              <w:right w:val="nil"/>
            </w:tcBorders>
          </w:tcPr>
          <w:p w14:paraId="4B40E715" w14:textId="77777777" w:rsidR="00786DBF" w:rsidRPr="00B059D3" w:rsidRDefault="00786DBF" w:rsidP="00786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779" w:type="dxa"/>
            <w:tcBorders>
              <w:left w:val="nil"/>
              <w:right w:val="nil"/>
            </w:tcBorders>
          </w:tcPr>
          <w:p w14:paraId="13EDE3CD" w14:textId="77777777" w:rsidR="00786DBF" w:rsidRPr="00B059D3" w:rsidRDefault="00786DBF" w:rsidP="00786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-</w:t>
            </w:r>
          </w:p>
        </w:tc>
      </w:tr>
      <w:tr w:rsidR="00786DBF" w:rsidRPr="00B059D3" w14:paraId="435C5318" w14:textId="77777777" w:rsidTr="00786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dxa"/>
            <w:gridSpan w:val="2"/>
            <w:tcBorders>
              <w:left w:val="nil"/>
              <w:right w:val="nil"/>
            </w:tcBorders>
          </w:tcPr>
          <w:p w14:paraId="12C96CD4" w14:textId="77777777" w:rsidR="00786DBF" w:rsidRPr="00B059D3" w:rsidRDefault="00786DBF">
            <w:pPr>
              <w:pStyle w:val="Text"/>
              <w:numPr>
                <w:ilvl w:val="0"/>
                <w:numId w:val="4"/>
              </w:numPr>
              <w:tabs>
                <w:tab w:val="left" w:pos="873"/>
                <w:tab w:val="left" w:pos="6096"/>
                <w:tab w:val="left" w:pos="8789"/>
              </w:tabs>
              <w:ind w:left="0" w:firstLine="0"/>
              <w:rPr>
                <w:lang w:val="cs-CZ"/>
              </w:rPr>
            </w:pPr>
          </w:p>
        </w:tc>
        <w:tc>
          <w:tcPr>
            <w:tcW w:w="4626" w:type="dxa"/>
            <w:tcBorders>
              <w:left w:val="nil"/>
              <w:right w:val="nil"/>
            </w:tcBorders>
          </w:tcPr>
          <w:p w14:paraId="5460ADE6" w14:textId="50B5975E" w:rsidR="00786DBF" w:rsidRPr="00B059D3" w:rsidRDefault="00161DB9" w:rsidP="00161DB9">
            <w:pPr>
              <w:pStyle w:val="Text"/>
              <w:tabs>
                <w:tab w:val="left" w:pos="873"/>
                <w:tab w:val="left" w:pos="6096"/>
                <w:tab w:val="left" w:pos="878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proofErr w:type="spellStart"/>
            <w:r w:rsidRPr="00161DB9">
              <w:rPr>
                <w:lang w:val="cs-CZ"/>
              </w:rPr>
              <w:t>Requirement</w:t>
            </w:r>
            <w:proofErr w:type="spellEnd"/>
            <w:r w:rsidRPr="00161DB9">
              <w:rPr>
                <w:lang w:val="cs-CZ"/>
              </w:rPr>
              <w:t xml:space="preserve"> </w:t>
            </w:r>
            <w:proofErr w:type="spellStart"/>
            <w:r w:rsidRPr="00161DB9">
              <w:rPr>
                <w:lang w:val="cs-CZ"/>
              </w:rPr>
              <w:t>Specification</w:t>
            </w:r>
            <w:proofErr w:type="spellEnd"/>
          </w:p>
        </w:tc>
        <w:tc>
          <w:tcPr>
            <w:tcW w:w="2796" w:type="dxa"/>
            <w:tcBorders>
              <w:left w:val="nil"/>
              <w:right w:val="nil"/>
            </w:tcBorders>
          </w:tcPr>
          <w:p w14:paraId="1BFC22D4" w14:textId="389160D8" w:rsidR="00786DBF" w:rsidRPr="00B059D3" w:rsidRDefault="00161DB9" w:rsidP="00786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2</w:t>
            </w:r>
          </w:p>
        </w:tc>
        <w:tc>
          <w:tcPr>
            <w:tcW w:w="727" w:type="dxa"/>
            <w:tcBorders>
              <w:left w:val="nil"/>
              <w:right w:val="nil"/>
            </w:tcBorders>
          </w:tcPr>
          <w:p w14:paraId="32D0E36D" w14:textId="77777777" w:rsidR="00786DBF" w:rsidRPr="00B059D3" w:rsidRDefault="00786DBF" w:rsidP="00786DBF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779" w:type="dxa"/>
            <w:tcBorders>
              <w:left w:val="nil"/>
              <w:right w:val="nil"/>
            </w:tcBorders>
          </w:tcPr>
          <w:p w14:paraId="12B1A039" w14:textId="77777777" w:rsidR="00786DBF" w:rsidRPr="00B059D3" w:rsidRDefault="00786DBF" w:rsidP="00786DBF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-</w:t>
            </w:r>
          </w:p>
        </w:tc>
      </w:tr>
    </w:tbl>
    <w:p w14:paraId="0E19EA4E" w14:textId="1BCBEF41" w:rsidR="002F5C49" w:rsidRPr="00B059D3" w:rsidRDefault="0042075D" w:rsidP="002F5C49">
      <w:pPr>
        <w:pStyle w:val="Caption"/>
        <w:rPr>
          <w:lang w:val="cs-CZ"/>
        </w:rPr>
      </w:pPr>
      <w:bookmarkStart w:id="7" w:name="_Toc86057328"/>
      <w:r w:rsidRPr="00B059D3">
        <w:rPr>
          <w:lang w:val="cs-CZ"/>
        </w:rPr>
        <w:t xml:space="preserve">Table </w:t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STYLEREF 1 \s </w:instrText>
      </w:r>
      <w:r w:rsidRPr="00B059D3">
        <w:rPr>
          <w:lang w:val="cs-CZ"/>
        </w:rPr>
        <w:fldChar w:fldCharType="separate"/>
      </w:r>
      <w:r w:rsidR="00C87986" w:rsidRPr="00B059D3">
        <w:rPr>
          <w:noProof/>
          <w:lang w:val="cs-CZ"/>
        </w:rPr>
        <w:t>2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noBreakHyphen/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SEQ Table \* ARABIC \s 1 </w:instrText>
      </w:r>
      <w:r w:rsidRPr="00B059D3">
        <w:rPr>
          <w:lang w:val="cs-CZ"/>
        </w:rPr>
        <w:fldChar w:fldCharType="separate"/>
      </w:r>
      <w:r w:rsidR="00C87986" w:rsidRPr="00B059D3">
        <w:rPr>
          <w:noProof/>
          <w:lang w:val="cs-CZ"/>
        </w:rPr>
        <w:t>2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t xml:space="preserve"> </w:t>
      </w:r>
      <w:bookmarkEnd w:id="3"/>
      <w:bookmarkEnd w:id="7"/>
      <w:r w:rsidR="001166AD">
        <w:rPr>
          <w:lang w:val="cs-CZ"/>
        </w:rPr>
        <w:t>Seznam odkazovaných dokumentů</w:t>
      </w:r>
    </w:p>
    <w:p w14:paraId="793B3E08" w14:textId="12BABF80" w:rsidR="00786DBF" w:rsidRPr="00B059D3" w:rsidRDefault="00786DBF" w:rsidP="00786DBF">
      <w:pPr>
        <w:pStyle w:val="Text"/>
        <w:rPr>
          <w:lang w:val="cs-CZ"/>
        </w:rPr>
      </w:pPr>
    </w:p>
    <w:p w14:paraId="70C7AD58" w14:textId="48CFB44B" w:rsidR="0042075D" w:rsidRPr="00B059D3" w:rsidRDefault="00C67859" w:rsidP="0042075D">
      <w:pPr>
        <w:pStyle w:val="Heading1"/>
        <w:rPr>
          <w:lang w:val="cs-CZ"/>
        </w:rPr>
      </w:pPr>
      <w:bookmarkStart w:id="8" w:name="_Toc86057411"/>
      <w:bookmarkStart w:id="9" w:name="_Hlk497381702"/>
      <w:r w:rsidRPr="00B059D3">
        <w:rPr>
          <w:lang w:val="cs-CZ"/>
        </w:rPr>
        <w:lastRenderedPageBreak/>
        <w:t>Definice a seznam zkratek</w:t>
      </w:r>
      <w:bookmarkEnd w:id="8"/>
    </w:p>
    <w:p w14:paraId="63447277" w14:textId="1703581D" w:rsidR="00375BD9" w:rsidRPr="00913D14" w:rsidRDefault="00375BD9" w:rsidP="00375BD9">
      <w:pPr>
        <w:pStyle w:val="Text"/>
        <w:rPr>
          <w:i/>
          <w:lang w:val="cs-CZ"/>
        </w:rPr>
      </w:pPr>
      <w:r w:rsidRPr="00913D14">
        <w:rPr>
          <w:i/>
          <w:lang w:val="cs-CZ"/>
        </w:rPr>
        <w:t>Formální část dokumentu</w:t>
      </w:r>
      <w:r w:rsidR="00C76DBA" w:rsidRPr="00913D14">
        <w:rPr>
          <w:i/>
          <w:lang w:val="cs-CZ"/>
        </w:rPr>
        <w:t>, doporučujeme inspirovat se obsahem podobné kapitoly ve specifikaci požadavků.</w:t>
      </w:r>
    </w:p>
    <w:p w14:paraId="3751ED4C" w14:textId="7A3EEFBE" w:rsidR="0042075D" w:rsidRPr="00B059D3" w:rsidRDefault="00DC6793" w:rsidP="00A75942">
      <w:pPr>
        <w:pStyle w:val="Heading2"/>
        <w:rPr>
          <w:lang w:val="cs-CZ"/>
        </w:rPr>
      </w:pPr>
      <w:bookmarkStart w:id="10" w:name="_Toc86057412"/>
      <w:r w:rsidRPr="00B059D3">
        <w:rPr>
          <w:lang w:val="cs-CZ"/>
        </w:rPr>
        <w:t>Definice</w:t>
      </w:r>
      <w:bookmarkEnd w:id="10"/>
    </w:p>
    <w:p w14:paraId="5B804674" w14:textId="73CFBCDF" w:rsidR="00375BD9" w:rsidRPr="00913D14" w:rsidRDefault="00913D14" w:rsidP="00375BD9">
      <w:pPr>
        <w:pStyle w:val="Text"/>
        <w:rPr>
          <w:i/>
          <w:lang w:val="cs-CZ"/>
        </w:rPr>
      </w:pPr>
      <w:r>
        <w:rPr>
          <w:i/>
          <w:lang w:val="cs-CZ"/>
        </w:rPr>
        <w:t>Cokoliv je třeba definovat.</w:t>
      </w:r>
    </w:p>
    <w:p w14:paraId="717C0578" w14:textId="3548A72B" w:rsidR="00332B47" w:rsidRPr="00B059D3" w:rsidRDefault="00DC6793" w:rsidP="00A75942">
      <w:pPr>
        <w:pStyle w:val="Heading2"/>
        <w:rPr>
          <w:lang w:val="cs-CZ"/>
        </w:rPr>
      </w:pPr>
      <w:bookmarkStart w:id="11" w:name="_Toc86057413"/>
      <w:r w:rsidRPr="00B059D3">
        <w:rPr>
          <w:lang w:val="cs-CZ"/>
        </w:rPr>
        <w:t>Psaní čísel</w:t>
      </w:r>
      <w:bookmarkEnd w:id="11"/>
    </w:p>
    <w:p w14:paraId="3BF51E93" w14:textId="3EC86C46" w:rsidR="00375BD9" w:rsidRPr="00913D14" w:rsidRDefault="00375BD9" w:rsidP="00375BD9">
      <w:pPr>
        <w:pStyle w:val="Text"/>
        <w:rPr>
          <w:i/>
          <w:lang w:val="cs-CZ"/>
        </w:rPr>
      </w:pPr>
      <w:r w:rsidRPr="00913D14">
        <w:rPr>
          <w:i/>
          <w:lang w:val="cs-CZ"/>
        </w:rPr>
        <w:t>Formát zápisu čísel.</w:t>
      </w:r>
    </w:p>
    <w:p w14:paraId="48AD36A5" w14:textId="5DBCAF45" w:rsidR="00CC1B42" w:rsidRPr="00B059D3" w:rsidRDefault="00C67859" w:rsidP="00CC1B42">
      <w:pPr>
        <w:pStyle w:val="Heading2"/>
        <w:rPr>
          <w:lang w:val="cs-CZ"/>
        </w:rPr>
      </w:pPr>
      <w:bookmarkStart w:id="12" w:name="_Toc86057414"/>
      <w:r w:rsidRPr="00B059D3">
        <w:rPr>
          <w:lang w:val="cs-CZ"/>
        </w:rPr>
        <w:t>Jednotky</w:t>
      </w:r>
      <w:bookmarkEnd w:id="12"/>
    </w:p>
    <w:p w14:paraId="28A987A5" w14:textId="18EA054D" w:rsidR="00CC1B42" w:rsidRPr="00B059D3" w:rsidRDefault="00DC6793" w:rsidP="00CC1B42">
      <w:pPr>
        <w:pStyle w:val="Text"/>
        <w:rPr>
          <w:strike/>
          <w:highlight w:val="yellow"/>
          <w:lang w:val="cs-CZ"/>
        </w:rPr>
      </w:pPr>
      <w:r w:rsidRPr="00B059D3">
        <w:rPr>
          <w:lang w:val="cs-CZ"/>
        </w:rPr>
        <w:t>Pouze jednotky ze soustavy SI jsou použity</w:t>
      </w:r>
      <w:r w:rsidR="00375BD9" w:rsidRPr="00B059D3">
        <w:rPr>
          <w:lang w:val="cs-CZ"/>
        </w:rPr>
        <w:t xml:space="preserve"> v textu</w:t>
      </w:r>
      <w:r w:rsidRPr="00B059D3">
        <w:rPr>
          <w:lang w:val="cs-CZ"/>
        </w:rPr>
        <w:t>.</w:t>
      </w:r>
      <w:r w:rsidR="00CC1B42" w:rsidRPr="00B059D3">
        <w:rPr>
          <w:lang w:val="cs-CZ"/>
        </w:rPr>
        <w:t xml:space="preserve"> </w:t>
      </w:r>
    </w:p>
    <w:p w14:paraId="4B883CF7" w14:textId="49490B7E" w:rsidR="0042075D" w:rsidRPr="00B059D3" w:rsidRDefault="00DC6793" w:rsidP="00A75942">
      <w:pPr>
        <w:pStyle w:val="Heading2"/>
        <w:rPr>
          <w:lang w:val="cs-CZ"/>
        </w:rPr>
      </w:pPr>
      <w:bookmarkStart w:id="13" w:name="_Toc86057415"/>
      <w:r w:rsidRPr="00B059D3">
        <w:rPr>
          <w:lang w:val="cs-CZ"/>
        </w:rPr>
        <w:t>Zkratky</w:t>
      </w:r>
      <w:bookmarkEnd w:id="13"/>
    </w:p>
    <w:tbl>
      <w:tblPr>
        <w:tblW w:w="0" w:type="auto"/>
        <w:tblLook w:val="04A0" w:firstRow="1" w:lastRow="0" w:firstColumn="1" w:lastColumn="0" w:noHBand="0" w:noVBand="1"/>
      </w:tblPr>
      <w:tblGrid>
        <w:gridCol w:w="1716"/>
        <w:gridCol w:w="7922"/>
      </w:tblGrid>
      <w:tr w:rsidR="0042075D" w:rsidRPr="00B059D3" w14:paraId="0CFA60EA" w14:textId="77777777" w:rsidTr="00332B47">
        <w:tc>
          <w:tcPr>
            <w:tcW w:w="1716" w:type="dxa"/>
            <w:shd w:val="clear" w:color="auto" w:fill="auto"/>
          </w:tcPr>
          <w:p w14:paraId="4497A7EC" w14:textId="74C754FC" w:rsidR="0042075D" w:rsidRPr="00B059D3" w:rsidRDefault="00041E0B" w:rsidP="0042075D">
            <w:pPr>
              <w:pStyle w:val="NoSpacing"/>
              <w:rPr>
                <w:lang w:val="cs-CZ"/>
              </w:rPr>
            </w:pPr>
            <w:r w:rsidRPr="00B059D3">
              <w:rPr>
                <w:lang w:val="cs-CZ"/>
              </w:rPr>
              <w:t>AAU</w:t>
            </w:r>
          </w:p>
        </w:tc>
        <w:tc>
          <w:tcPr>
            <w:tcW w:w="7922" w:type="dxa"/>
            <w:shd w:val="clear" w:color="auto" w:fill="auto"/>
          </w:tcPr>
          <w:p w14:paraId="0911DA8F" w14:textId="6818E25F" w:rsidR="0042075D" w:rsidRPr="00B059D3" w:rsidRDefault="00041E0B" w:rsidP="0042075D">
            <w:pPr>
              <w:pStyle w:val="NoSpacing"/>
              <w:rPr>
                <w:lang w:val="cs-CZ"/>
              </w:rPr>
            </w:pPr>
            <w:proofErr w:type="spellStart"/>
            <w:r w:rsidRPr="00B059D3">
              <w:rPr>
                <w:lang w:val="cs-CZ"/>
              </w:rPr>
              <w:t>Auxiliary</w:t>
            </w:r>
            <w:proofErr w:type="spellEnd"/>
            <w:r w:rsidRPr="00B059D3">
              <w:rPr>
                <w:lang w:val="cs-CZ"/>
              </w:rPr>
              <w:t xml:space="preserve"> </w:t>
            </w:r>
            <w:proofErr w:type="spellStart"/>
            <w:r w:rsidRPr="00B059D3">
              <w:rPr>
                <w:lang w:val="cs-CZ"/>
              </w:rPr>
              <w:t>Arithmetic</w:t>
            </w:r>
            <w:proofErr w:type="spellEnd"/>
            <w:r w:rsidRPr="00B059D3">
              <w:rPr>
                <w:lang w:val="cs-CZ"/>
              </w:rPr>
              <w:t xml:space="preserve"> Unit</w:t>
            </w:r>
          </w:p>
        </w:tc>
      </w:tr>
      <w:tr w:rsidR="0085404B" w:rsidRPr="00B059D3" w14:paraId="0EB365E2" w14:textId="77777777" w:rsidTr="00332B47">
        <w:tc>
          <w:tcPr>
            <w:tcW w:w="1716" w:type="dxa"/>
            <w:shd w:val="clear" w:color="auto" w:fill="auto"/>
          </w:tcPr>
          <w:p w14:paraId="74DF1E25" w14:textId="5599C700" w:rsidR="0085404B" w:rsidRPr="00B059D3" w:rsidRDefault="00491BED" w:rsidP="0085404B">
            <w:pPr>
              <w:pStyle w:val="NoSpacing"/>
              <w:rPr>
                <w:lang w:val="cs-CZ"/>
              </w:rPr>
            </w:pPr>
            <w:r>
              <w:rPr>
                <w:lang w:val="cs-CZ"/>
              </w:rPr>
              <w:t>FSM</w:t>
            </w:r>
          </w:p>
        </w:tc>
        <w:tc>
          <w:tcPr>
            <w:tcW w:w="7922" w:type="dxa"/>
            <w:shd w:val="clear" w:color="auto" w:fill="auto"/>
          </w:tcPr>
          <w:p w14:paraId="2E946A01" w14:textId="7B9B7EAB" w:rsidR="0085404B" w:rsidRPr="00B059D3" w:rsidRDefault="00491BED" w:rsidP="0085404B">
            <w:pPr>
              <w:pStyle w:val="NoSpacing"/>
              <w:rPr>
                <w:lang w:val="cs-CZ"/>
              </w:rPr>
            </w:pPr>
            <w:proofErr w:type="spellStart"/>
            <w:r>
              <w:rPr>
                <w:lang w:val="cs-CZ"/>
              </w:rPr>
              <w:t>Finite</w:t>
            </w:r>
            <w:proofErr w:type="spellEnd"/>
            <w:r>
              <w:rPr>
                <w:lang w:val="cs-CZ"/>
              </w:rPr>
              <w:t xml:space="preserve"> </w:t>
            </w:r>
            <w:proofErr w:type="spellStart"/>
            <w:r>
              <w:rPr>
                <w:lang w:val="cs-CZ"/>
              </w:rPr>
              <w:t>state</w:t>
            </w:r>
            <w:proofErr w:type="spellEnd"/>
            <w:r>
              <w:rPr>
                <w:lang w:val="cs-CZ"/>
              </w:rPr>
              <w:t xml:space="preserve"> </w:t>
            </w:r>
            <w:proofErr w:type="spellStart"/>
            <w:r>
              <w:rPr>
                <w:lang w:val="cs-CZ"/>
              </w:rPr>
              <w:t>machine</w:t>
            </w:r>
            <w:proofErr w:type="spellEnd"/>
          </w:p>
        </w:tc>
      </w:tr>
      <w:tr w:rsidR="0085404B" w:rsidRPr="00B059D3" w14:paraId="3F94F9F8" w14:textId="77777777" w:rsidTr="00332B47">
        <w:tc>
          <w:tcPr>
            <w:tcW w:w="1716" w:type="dxa"/>
            <w:shd w:val="clear" w:color="auto" w:fill="auto"/>
          </w:tcPr>
          <w:p w14:paraId="13584773" w14:textId="648C3A50" w:rsidR="0085404B" w:rsidRPr="00B059D3" w:rsidRDefault="0085404B" w:rsidP="0085404B">
            <w:pPr>
              <w:pStyle w:val="NoSpacing"/>
              <w:rPr>
                <w:lang w:val="cs-CZ"/>
              </w:rPr>
            </w:pPr>
          </w:p>
        </w:tc>
        <w:tc>
          <w:tcPr>
            <w:tcW w:w="7922" w:type="dxa"/>
            <w:shd w:val="clear" w:color="auto" w:fill="auto"/>
          </w:tcPr>
          <w:p w14:paraId="3CB9D108" w14:textId="6FE94F18" w:rsidR="0085404B" w:rsidRPr="00B059D3" w:rsidRDefault="0085404B" w:rsidP="0085404B">
            <w:pPr>
              <w:pStyle w:val="NoSpacing"/>
              <w:rPr>
                <w:lang w:val="cs-CZ"/>
              </w:rPr>
            </w:pPr>
          </w:p>
        </w:tc>
      </w:tr>
      <w:tr w:rsidR="0085404B" w:rsidRPr="00B059D3" w14:paraId="51C3DC5C" w14:textId="77777777" w:rsidTr="00332B47">
        <w:tc>
          <w:tcPr>
            <w:tcW w:w="1716" w:type="dxa"/>
            <w:shd w:val="clear" w:color="auto" w:fill="auto"/>
          </w:tcPr>
          <w:p w14:paraId="0CB292BE" w14:textId="627A30DD" w:rsidR="0085404B" w:rsidRPr="00B059D3" w:rsidRDefault="0085404B" w:rsidP="0085404B">
            <w:pPr>
              <w:pStyle w:val="NoSpacing"/>
              <w:rPr>
                <w:lang w:val="cs-CZ"/>
              </w:rPr>
            </w:pPr>
          </w:p>
        </w:tc>
        <w:tc>
          <w:tcPr>
            <w:tcW w:w="7922" w:type="dxa"/>
            <w:shd w:val="clear" w:color="auto" w:fill="auto"/>
          </w:tcPr>
          <w:p w14:paraId="39B4378D" w14:textId="72A5ECCC" w:rsidR="0085404B" w:rsidRPr="00B059D3" w:rsidRDefault="0085404B" w:rsidP="0085404B">
            <w:pPr>
              <w:pStyle w:val="NoSpacing"/>
              <w:rPr>
                <w:lang w:val="cs-CZ"/>
              </w:rPr>
            </w:pPr>
          </w:p>
        </w:tc>
      </w:tr>
      <w:tr w:rsidR="0085404B" w:rsidRPr="00B059D3" w14:paraId="0D659AD5" w14:textId="77777777" w:rsidTr="00332B47">
        <w:tc>
          <w:tcPr>
            <w:tcW w:w="1716" w:type="dxa"/>
            <w:shd w:val="clear" w:color="auto" w:fill="auto"/>
          </w:tcPr>
          <w:p w14:paraId="21D01232" w14:textId="77777777" w:rsidR="0085404B" w:rsidRPr="00B059D3" w:rsidRDefault="0085404B" w:rsidP="0085404B">
            <w:pPr>
              <w:pStyle w:val="NoSpacing"/>
              <w:rPr>
                <w:lang w:val="cs-CZ"/>
              </w:rPr>
            </w:pPr>
            <w:r w:rsidRPr="00B059D3">
              <w:rPr>
                <w:lang w:val="cs-CZ"/>
              </w:rPr>
              <w:t>TBC</w:t>
            </w:r>
          </w:p>
        </w:tc>
        <w:tc>
          <w:tcPr>
            <w:tcW w:w="7922" w:type="dxa"/>
            <w:shd w:val="clear" w:color="auto" w:fill="auto"/>
          </w:tcPr>
          <w:p w14:paraId="4656DCE8" w14:textId="77777777" w:rsidR="0085404B" w:rsidRPr="00B059D3" w:rsidRDefault="0085404B" w:rsidP="0085404B">
            <w:pPr>
              <w:pStyle w:val="NoSpacing"/>
              <w:rPr>
                <w:lang w:val="cs-CZ"/>
              </w:rPr>
            </w:pPr>
            <w:r w:rsidRPr="00B059D3">
              <w:rPr>
                <w:lang w:val="cs-CZ"/>
              </w:rPr>
              <w:t xml:space="preserve">To </w:t>
            </w:r>
            <w:proofErr w:type="spellStart"/>
            <w:r w:rsidRPr="00B059D3">
              <w:rPr>
                <w:lang w:val="cs-CZ"/>
              </w:rPr>
              <w:t>Be</w:t>
            </w:r>
            <w:proofErr w:type="spellEnd"/>
            <w:r w:rsidRPr="00B059D3">
              <w:rPr>
                <w:lang w:val="cs-CZ"/>
              </w:rPr>
              <w:t xml:space="preserve"> </w:t>
            </w:r>
            <w:proofErr w:type="spellStart"/>
            <w:r w:rsidRPr="00B059D3">
              <w:rPr>
                <w:lang w:val="cs-CZ"/>
              </w:rPr>
              <w:t>Confirmed</w:t>
            </w:r>
            <w:proofErr w:type="spellEnd"/>
          </w:p>
        </w:tc>
      </w:tr>
      <w:tr w:rsidR="0085404B" w:rsidRPr="00B059D3" w14:paraId="1818036D" w14:textId="77777777" w:rsidTr="00332B47">
        <w:tc>
          <w:tcPr>
            <w:tcW w:w="1716" w:type="dxa"/>
            <w:shd w:val="clear" w:color="auto" w:fill="auto"/>
          </w:tcPr>
          <w:p w14:paraId="0DF19C19" w14:textId="77777777" w:rsidR="0085404B" w:rsidRPr="00B059D3" w:rsidRDefault="0085404B" w:rsidP="0085404B">
            <w:pPr>
              <w:pStyle w:val="NoSpacing"/>
              <w:rPr>
                <w:lang w:val="cs-CZ"/>
              </w:rPr>
            </w:pPr>
            <w:r w:rsidRPr="00B059D3">
              <w:rPr>
                <w:lang w:val="cs-CZ"/>
              </w:rPr>
              <w:t>TBD</w:t>
            </w:r>
          </w:p>
        </w:tc>
        <w:tc>
          <w:tcPr>
            <w:tcW w:w="7922" w:type="dxa"/>
            <w:shd w:val="clear" w:color="auto" w:fill="auto"/>
          </w:tcPr>
          <w:p w14:paraId="08FE1FD6" w14:textId="130FCF23" w:rsidR="0085404B" w:rsidRPr="00B059D3" w:rsidRDefault="0085404B" w:rsidP="0085404B">
            <w:pPr>
              <w:pStyle w:val="NoSpacing"/>
              <w:rPr>
                <w:lang w:val="cs-CZ"/>
              </w:rPr>
            </w:pPr>
            <w:r w:rsidRPr="00B059D3">
              <w:rPr>
                <w:lang w:val="cs-CZ"/>
              </w:rPr>
              <w:t xml:space="preserve">To </w:t>
            </w:r>
            <w:proofErr w:type="spellStart"/>
            <w:r w:rsidRPr="00B059D3">
              <w:rPr>
                <w:lang w:val="cs-CZ"/>
              </w:rPr>
              <w:t>Be</w:t>
            </w:r>
            <w:proofErr w:type="spellEnd"/>
            <w:r w:rsidRPr="00B059D3">
              <w:rPr>
                <w:lang w:val="cs-CZ"/>
              </w:rPr>
              <w:t xml:space="preserve"> </w:t>
            </w:r>
            <w:proofErr w:type="spellStart"/>
            <w:r w:rsidR="00041E0B" w:rsidRPr="00B059D3">
              <w:rPr>
                <w:lang w:val="cs-CZ"/>
              </w:rPr>
              <w:t>Defined</w:t>
            </w:r>
            <w:proofErr w:type="spellEnd"/>
          </w:p>
        </w:tc>
      </w:tr>
      <w:tr w:rsidR="0085404B" w:rsidRPr="00B059D3" w14:paraId="13D20D88" w14:textId="77777777" w:rsidTr="00332B47">
        <w:tc>
          <w:tcPr>
            <w:tcW w:w="1716" w:type="dxa"/>
            <w:shd w:val="clear" w:color="auto" w:fill="auto"/>
          </w:tcPr>
          <w:p w14:paraId="1527BE71" w14:textId="370F9B25" w:rsidR="0085404B" w:rsidRPr="00B059D3" w:rsidRDefault="0085404B" w:rsidP="0085404B">
            <w:pPr>
              <w:pStyle w:val="NoSpacing"/>
              <w:rPr>
                <w:lang w:val="cs-CZ"/>
              </w:rPr>
            </w:pPr>
          </w:p>
        </w:tc>
        <w:tc>
          <w:tcPr>
            <w:tcW w:w="7922" w:type="dxa"/>
            <w:shd w:val="clear" w:color="auto" w:fill="auto"/>
          </w:tcPr>
          <w:p w14:paraId="30C1BF3B" w14:textId="0DB6C0D0" w:rsidR="0085404B" w:rsidRPr="00B059D3" w:rsidRDefault="0085404B" w:rsidP="0085404B">
            <w:pPr>
              <w:pStyle w:val="NoSpacing"/>
              <w:rPr>
                <w:lang w:val="cs-CZ"/>
              </w:rPr>
            </w:pPr>
          </w:p>
        </w:tc>
      </w:tr>
      <w:tr w:rsidR="0085404B" w:rsidRPr="00B059D3" w14:paraId="2DFC1ECB" w14:textId="77777777" w:rsidTr="00332B47">
        <w:tc>
          <w:tcPr>
            <w:tcW w:w="1716" w:type="dxa"/>
            <w:shd w:val="clear" w:color="auto" w:fill="auto"/>
          </w:tcPr>
          <w:p w14:paraId="7C5DDEBD" w14:textId="77777777" w:rsidR="0085404B" w:rsidRPr="00B059D3" w:rsidRDefault="0085404B" w:rsidP="0085404B">
            <w:pPr>
              <w:pStyle w:val="NoSpacing"/>
              <w:rPr>
                <w:lang w:val="cs-CZ"/>
              </w:rPr>
            </w:pPr>
            <w:r w:rsidRPr="00B059D3">
              <w:rPr>
                <w:lang w:val="cs-CZ"/>
              </w:rPr>
              <w:t>-</w:t>
            </w:r>
          </w:p>
        </w:tc>
        <w:tc>
          <w:tcPr>
            <w:tcW w:w="7922" w:type="dxa"/>
            <w:shd w:val="clear" w:color="auto" w:fill="auto"/>
          </w:tcPr>
          <w:p w14:paraId="3836EBAD" w14:textId="77777777" w:rsidR="0085404B" w:rsidRPr="00B059D3" w:rsidRDefault="0085404B" w:rsidP="0085404B">
            <w:pPr>
              <w:pStyle w:val="NoSpacing"/>
              <w:rPr>
                <w:lang w:val="cs-CZ"/>
              </w:rPr>
            </w:pPr>
            <w:r w:rsidRPr="00B059D3">
              <w:rPr>
                <w:lang w:val="cs-CZ"/>
              </w:rPr>
              <w:t>-</w:t>
            </w:r>
          </w:p>
        </w:tc>
      </w:tr>
    </w:tbl>
    <w:p w14:paraId="3C362E82" w14:textId="77777777" w:rsidR="0042075D" w:rsidRPr="00B059D3" w:rsidRDefault="0042075D" w:rsidP="0042075D">
      <w:pPr>
        <w:pStyle w:val="Text"/>
        <w:rPr>
          <w:lang w:val="cs-CZ"/>
        </w:rPr>
      </w:pPr>
    </w:p>
    <w:p w14:paraId="6CA31359" w14:textId="33649285" w:rsidR="0042075D" w:rsidRDefault="00C67859" w:rsidP="0042075D">
      <w:pPr>
        <w:pStyle w:val="Heading1"/>
        <w:rPr>
          <w:lang w:val="cs-CZ"/>
        </w:rPr>
      </w:pPr>
      <w:bookmarkStart w:id="14" w:name="_Toc86057416"/>
      <w:bookmarkEnd w:id="9"/>
      <w:r w:rsidRPr="00B059D3">
        <w:rPr>
          <w:lang w:val="cs-CZ"/>
        </w:rPr>
        <w:lastRenderedPageBreak/>
        <w:t>Pře</w:t>
      </w:r>
      <w:r w:rsidR="00BC5B67" w:rsidRPr="00B059D3">
        <w:rPr>
          <w:lang w:val="cs-CZ"/>
        </w:rPr>
        <w:t>dstavení projektu</w:t>
      </w:r>
      <w:bookmarkEnd w:id="14"/>
    </w:p>
    <w:p w14:paraId="1605F734" w14:textId="77777777" w:rsidR="00DC4001" w:rsidRDefault="00AE2B02" w:rsidP="00AE2B02">
      <w:pPr>
        <w:pStyle w:val="Text"/>
        <w:rPr>
          <w:lang w:val="cs-CZ"/>
        </w:rPr>
      </w:pPr>
      <w:r>
        <w:rPr>
          <w:lang w:val="cs-CZ"/>
        </w:rPr>
        <w:t xml:space="preserve">Výsledkem projektu je architektura samostatné výpočetní jednotky, která komunikuje přes rozhraní SPI a je schopna provádět operace </w:t>
      </w:r>
      <w:r>
        <w:rPr>
          <w:b/>
          <w:bCs/>
          <w:lang w:val="cs-CZ"/>
        </w:rPr>
        <w:t xml:space="preserve">sčítání </w:t>
      </w:r>
      <w:r>
        <w:rPr>
          <w:lang w:val="cs-CZ"/>
        </w:rPr>
        <w:t xml:space="preserve">a </w:t>
      </w:r>
      <w:r>
        <w:rPr>
          <w:b/>
          <w:bCs/>
          <w:lang w:val="cs-CZ"/>
        </w:rPr>
        <w:t>násobení</w:t>
      </w:r>
      <w:r>
        <w:rPr>
          <w:lang w:val="cs-CZ"/>
        </w:rPr>
        <w:t>.</w:t>
      </w:r>
      <w:r w:rsidR="00364E8C">
        <w:rPr>
          <w:lang w:val="cs-CZ"/>
        </w:rPr>
        <w:t xml:space="preserve"> </w:t>
      </w:r>
    </w:p>
    <w:p w14:paraId="1D147C8E" w14:textId="04EF2897" w:rsidR="00DC4001" w:rsidRDefault="00DC4001" w:rsidP="00AE2B02">
      <w:pPr>
        <w:pStyle w:val="Text"/>
        <w:rPr>
          <w:lang w:val="cs-CZ"/>
        </w:rPr>
      </w:pPr>
      <w:r>
        <w:rPr>
          <w:lang w:val="cs-CZ"/>
        </w:rPr>
        <w:t>Jednotka obsahuje následující vstupy a výstupy:</w:t>
      </w:r>
    </w:p>
    <w:p w14:paraId="4BE922B5" w14:textId="63C09192" w:rsidR="00DC4001" w:rsidRDefault="00DC4001">
      <w:pPr>
        <w:pStyle w:val="Text"/>
        <w:numPr>
          <w:ilvl w:val="0"/>
          <w:numId w:val="11"/>
        </w:numPr>
        <w:rPr>
          <w:lang w:val="cs-CZ"/>
        </w:rPr>
      </w:pPr>
      <w:proofErr w:type="spellStart"/>
      <w:r w:rsidRPr="00DC4001">
        <w:rPr>
          <w:b/>
          <w:bCs/>
          <w:lang w:val="cs-CZ"/>
        </w:rPr>
        <w:t>CS_b</w:t>
      </w:r>
      <w:proofErr w:type="spellEnd"/>
      <w:r>
        <w:rPr>
          <w:lang w:val="cs-CZ"/>
        </w:rPr>
        <w:t xml:space="preserve"> </w:t>
      </w:r>
      <w:r w:rsidRPr="00DC4001">
        <w:rPr>
          <w:i/>
          <w:iCs/>
          <w:lang w:val="cs-CZ"/>
        </w:rPr>
        <w:t>(</w:t>
      </w:r>
      <w:r>
        <w:rPr>
          <w:i/>
          <w:iCs/>
          <w:lang w:val="cs-CZ"/>
        </w:rPr>
        <w:t xml:space="preserve">vstup) </w:t>
      </w:r>
      <w:r>
        <w:rPr>
          <w:lang w:val="cs-CZ"/>
        </w:rPr>
        <w:t xml:space="preserve">– Signál, kterým </w:t>
      </w:r>
      <w:r>
        <w:rPr>
          <w:i/>
          <w:iCs/>
          <w:lang w:val="cs-CZ"/>
        </w:rPr>
        <w:t>master</w:t>
      </w:r>
      <w:r>
        <w:rPr>
          <w:lang w:val="cs-CZ"/>
        </w:rPr>
        <w:t xml:space="preserve"> zahajuje komunikaci překlopením do log. 0. Pokud komunikace neprobíhá, signál </w:t>
      </w:r>
      <w:r w:rsidR="003541A3">
        <w:rPr>
          <w:lang w:val="cs-CZ"/>
        </w:rPr>
        <w:t>musí být</w:t>
      </w:r>
      <w:r>
        <w:rPr>
          <w:lang w:val="cs-CZ"/>
        </w:rPr>
        <w:t xml:space="preserve"> v log. 1.</w:t>
      </w:r>
    </w:p>
    <w:p w14:paraId="19F47C9F" w14:textId="0034C8CD" w:rsidR="00DC4001" w:rsidRDefault="00DC4001">
      <w:pPr>
        <w:pStyle w:val="Text"/>
        <w:numPr>
          <w:ilvl w:val="0"/>
          <w:numId w:val="11"/>
        </w:numPr>
        <w:rPr>
          <w:lang w:val="cs-CZ"/>
        </w:rPr>
      </w:pPr>
      <w:r w:rsidRPr="00DC4001">
        <w:rPr>
          <w:b/>
          <w:bCs/>
          <w:lang w:val="cs-CZ"/>
        </w:rPr>
        <w:t>MOSI</w:t>
      </w:r>
      <w:r>
        <w:rPr>
          <w:lang w:val="cs-CZ"/>
        </w:rPr>
        <w:t xml:space="preserve"> </w:t>
      </w:r>
      <w:r w:rsidRPr="00DC4001">
        <w:rPr>
          <w:i/>
          <w:iCs/>
          <w:lang w:val="cs-CZ"/>
        </w:rPr>
        <w:t>(</w:t>
      </w:r>
      <w:r>
        <w:rPr>
          <w:i/>
          <w:iCs/>
          <w:lang w:val="cs-CZ"/>
        </w:rPr>
        <w:t xml:space="preserve">vstup) </w:t>
      </w:r>
      <w:r>
        <w:rPr>
          <w:lang w:val="cs-CZ"/>
        </w:rPr>
        <w:t>–</w:t>
      </w:r>
      <w:r w:rsidR="003541A3">
        <w:rPr>
          <w:lang w:val="cs-CZ"/>
        </w:rPr>
        <w:t xml:space="preserve"> Datový signál, obsahující bity pro provedení aritmetických operací.</w:t>
      </w:r>
    </w:p>
    <w:p w14:paraId="36BB1052" w14:textId="789E1A32" w:rsidR="00DC4001" w:rsidRDefault="00DC4001">
      <w:pPr>
        <w:pStyle w:val="Text"/>
        <w:numPr>
          <w:ilvl w:val="0"/>
          <w:numId w:val="11"/>
        </w:numPr>
        <w:rPr>
          <w:lang w:val="cs-CZ"/>
        </w:rPr>
      </w:pPr>
      <w:r w:rsidRPr="00DC4001">
        <w:rPr>
          <w:b/>
          <w:bCs/>
          <w:lang w:val="cs-CZ"/>
        </w:rPr>
        <w:t>MISO</w:t>
      </w:r>
      <w:r>
        <w:rPr>
          <w:lang w:val="cs-CZ"/>
        </w:rPr>
        <w:t xml:space="preserve"> </w:t>
      </w:r>
      <w:r w:rsidRPr="00DC4001">
        <w:rPr>
          <w:i/>
          <w:iCs/>
          <w:lang w:val="cs-CZ"/>
        </w:rPr>
        <w:t>(</w:t>
      </w:r>
      <w:r>
        <w:rPr>
          <w:i/>
          <w:iCs/>
          <w:lang w:val="cs-CZ"/>
        </w:rPr>
        <w:t xml:space="preserve">výstup) </w:t>
      </w:r>
      <w:r>
        <w:rPr>
          <w:lang w:val="cs-CZ"/>
        </w:rPr>
        <w:t>–</w:t>
      </w:r>
      <w:r w:rsidR="008D1116">
        <w:rPr>
          <w:lang w:val="cs-CZ"/>
        </w:rPr>
        <w:t xml:space="preserve"> Datový signál, obsahující výsledky aritmetických operací</w:t>
      </w:r>
      <w:r w:rsidR="003245B2">
        <w:rPr>
          <w:lang w:val="cs-CZ"/>
        </w:rPr>
        <w:t>.</w:t>
      </w:r>
    </w:p>
    <w:p w14:paraId="3A63863E" w14:textId="0B9A521E" w:rsidR="00DC4001" w:rsidRDefault="00DC4001">
      <w:pPr>
        <w:pStyle w:val="Text"/>
        <w:numPr>
          <w:ilvl w:val="0"/>
          <w:numId w:val="11"/>
        </w:numPr>
        <w:rPr>
          <w:lang w:val="cs-CZ"/>
        </w:rPr>
      </w:pPr>
      <w:r w:rsidRPr="00DC4001">
        <w:rPr>
          <w:b/>
          <w:bCs/>
          <w:lang w:val="cs-CZ"/>
        </w:rPr>
        <w:t>SCLK</w:t>
      </w:r>
      <w:r>
        <w:rPr>
          <w:lang w:val="cs-CZ"/>
        </w:rPr>
        <w:t xml:space="preserve"> </w:t>
      </w:r>
      <w:r w:rsidRPr="00DC4001">
        <w:rPr>
          <w:i/>
          <w:iCs/>
          <w:lang w:val="cs-CZ"/>
        </w:rPr>
        <w:t>(</w:t>
      </w:r>
      <w:r>
        <w:rPr>
          <w:i/>
          <w:iCs/>
          <w:lang w:val="cs-CZ"/>
        </w:rPr>
        <w:t xml:space="preserve">vstup) </w:t>
      </w:r>
      <w:r w:rsidRPr="00DC4001">
        <w:rPr>
          <w:lang w:val="cs-CZ"/>
        </w:rPr>
        <w:t>–</w:t>
      </w:r>
      <w:r w:rsidR="008D1116">
        <w:rPr>
          <w:lang w:val="cs-CZ"/>
        </w:rPr>
        <w:t xml:space="preserve"> </w:t>
      </w:r>
      <w:r w:rsidR="00365ED2">
        <w:rPr>
          <w:lang w:val="cs-CZ"/>
        </w:rPr>
        <w:t xml:space="preserve">Synchronizační signál, určující frekvenci komunikace; při náběžné hraně jednotka posílá bit do MISO a </w:t>
      </w:r>
      <w:r w:rsidR="00365ED2">
        <w:rPr>
          <w:i/>
          <w:iCs/>
          <w:lang w:val="cs-CZ"/>
        </w:rPr>
        <w:t>master</w:t>
      </w:r>
      <w:r w:rsidR="00365ED2">
        <w:rPr>
          <w:lang w:val="cs-CZ"/>
        </w:rPr>
        <w:t xml:space="preserve"> jej přijímá, při sestupné hraně </w:t>
      </w:r>
      <w:r w:rsidR="00E857DD">
        <w:rPr>
          <w:i/>
          <w:iCs/>
          <w:lang w:val="cs-CZ"/>
        </w:rPr>
        <w:t>master vysílá bity do jednotky a ta je přijímá.</w:t>
      </w:r>
      <w:r w:rsidR="00365ED2">
        <w:rPr>
          <w:lang w:val="cs-CZ"/>
        </w:rPr>
        <w:t xml:space="preserve"> </w:t>
      </w:r>
    </w:p>
    <w:p w14:paraId="34C86F79" w14:textId="1A931FE2" w:rsidR="00DC4001" w:rsidRDefault="00DC4001">
      <w:pPr>
        <w:pStyle w:val="Text"/>
        <w:numPr>
          <w:ilvl w:val="0"/>
          <w:numId w:val="11"/>
        </w:numPr>
        <w:rPr>
          <w:lang w:val="cs-CZ"/>
        </w:rPr>
      </w:pPr>
      <w:proofErr w:type="spellStart"/>
      <w:r w:rsidRPr="00DC4001">
        <w:rPr>
          <w:b/>
          <w:bCs/>
          <w:lang w:val="cs-CZ"/>
        </w:rPr>
        <w:t>clk</w:t>
      </w:r>
      <w:proofErr w:type="spellEnd"/>
      <w:r>
        <w:rPr>
          <w:lang w:val="cs-CZ"/>
        </w:rPr>
        <w:t xml:space="preserve"> </w:t>
      </w:r>
      <w:r w:rsidRPr="00DC4001">
        <w:rPr>
          <w:i/>
          <w:iCs/>
          <w:lang w:val="cs-CZ"/>
        </w:rPr>
        <w:t>(</w:t>
      </w:r>
      <w:r>
        <w:rPr>
          <w:i/>
          <w:iCs/>
          <w:lang w:val="cs-CZ"/>
        </w:rPr>
        <w:t xml:space="preserve">vstup) </w:t>
      </w:r>
      <w:r>
        <w:rPr>
          <w:lang w:val="cs-CZ"/>
        </w:rPr>
        <w:t>–</w:t>
      </w:r>
      <w:r w:rsidR="00A02AEF">
        <w:rPr>
          <w:lang w:val="cs-CZ"/>
        </w:rPr>
        <w:t xml:space="preserve"> Hodinový signál, který je pro všechny části architektury stejný.</w:t>
      </w:r>
    </w:p>
    <w:p w14:paraId="3106C1B1" w14:textId="74C79C9F" w:rsidR="00DC4001" w:rsidRPr="00DC4001" w:rsidRDefault="00DC4001">
      <w:pPr>
        <w:pStyle w:val="Text"/>
        <w:numPr>
          <w:ilvl w:val="0"/>
          <w:numId w:val="11"/>
        </w:numPr>
        <w:rPr>
          <w:lang w:val="cs-CZ"/>
        </w:rPr>
      </w:pPr>
      <w:r w:rsidRPr="00DC4001">
        <w:rPr>
          <w:b/>
          <w:bCs/>
          <w:lang w:val="cs-CZ"/>
        </w:rPr>
        <w:t>reset</w:t>
      </w:r>
      <w:r>
        <w:rPr>
          <w:lang w:val="cs-CZ"/>
        </w:rPr>
        <w:t xml:space="preserve"> </w:t>
      </w:r>
      <w:r w:rsidRPr="00DC4001">
        <w:rPr>
          <w:i/>
          <w:iCs/>
          <w:lang w:val="cs-CZ"/>
        </w:rPr>
        <w:t>(</w:t>
      </w:r>
      <w:r>
        <w:rPr>
          <w:i/>
          <w:iCs/>
          <w:lang w:val="cs-CZ"/>
        </w:rPr>
        <w:t xml:space="preserve">vstup) </w:t>
      </w:r>
      <w:r>
        <w:rPr>
          <w:lang w:val="cs-CZ"/>
        </w:rPr>
        <w:t>–</w:t>
      </w:r>
      <w:r w:rsidR="00A02AEF">
        <w:rPr>
          <w:lang w:val="cs-CZ"/>
        </w:rPr>
        <w:t xml:space="preserve"> Resetovací signál, společný pro všechny části architektury.</w:t>
      </w:r>
    </w:p>
    <w:p w14:paraId="5240CFB0" w14:textId="13CE7507" w:rsidR="00830E3B" w:rsidRDefault="00364E8C" w:rsidP="00830E3B">
      <w:pPr>
        <w:pStyle w:val="Text"/>
        <w:rPr>
          <w:lang w:val="cs-CZ"/>
        </w:rPr>
      </w:pPr>
      <w:r>
        <w:rPr>
          <w:lang w:val="cs-CZ"/>
        </w:rPr>
        <w:t>Komunikace probíhá</w:t>
      </w:r>
      <w:r w:rsidR="00491BED">
        <w:rPr>
          <w:lang w:val="cs-CZ"/>
        </w:rPr>
        <w:t xml:space="preserve"> ve formě paketů, kde každý paket obsahuje dva rámce. </w:t>
      </w:r>
      <w:r w:rsidR="00986805">
        <w:rPr>
          <w:lang w:val="cs-CZ"/>
        </w:rPr>
        <w:t>Protože je využita jak náběžná, tak sestupná hrana signálu SCLK, součástí jednoho rámce jsou bity pro provedení operací (jdoucí do jednotky) a výsledek operace s čísly z předchozího paketu (jdou</w:t>
      </w:r>
      <w:r w:rsidR="001220FA">
        <w:rPr>
          <w:lang w:val="cs-CZ"/>
        </w:rPr>
        <w:t>cí</w:t>
      </w:r>
      <w:r w:rsidR="00986805">
        <w:rPr>
          <w:lang w:val="cs-CZ"/>
        </w:rPr>
        <w:t xml:space="preserve"> do </w:t>
      </w:r>
      <w:r w:rsidR="00986805">
        <w:rPr>
          <w:i/>
          <w:iCs/>
          <w:lang w:val="cs-CZ"/>
        </w:rPr>
        <w:t>master</w:t>
      </w:r>
      <w:r w:rsidR="00986805">
        <w:rPr>
          <w:lang w:val="cs-CZ"/>
        </w:rPr>
        <w:t>).</w:t>
      </w:r>
    </w:p>
    <w:p w14:paraId="726C5386" w14:textId="0357A986" w:rsidR="00273BE2" w:rsidRDefault="00273BE2" w:rsidP="00830E3B">
      <w:pPr>
        <w:pStyle w:val="Text"/>
        <w:rPr>
          <w:lang w:val="cs-CZ"/>
        </w:rPr>
      </w:pPr>
      <w:r>
        <w:rPr>
          <w:lang w:val="cs-CZ"/>
        </w:rPr>
        <w:t>Čísla jsou ve formátu desetinných čísel s dvojkovým doplňkem a s pevnou řádovou čárkou na</w:t>
      </w:r>
      <w:r w:rsidR="000666C3">
        <w:rPr>
          <w:lang w:val="cs-CZ"/>
        </w:rPr>
        <w:br/>
      </w:r>
      <w:r>
        <w:rPr>
          <w:lang w:val="cs-CZ"/>
        </w:rPr>
        <w:t>8. bitu. Protože jeden rámec má velikost 16 bitů, maximální číslo, které je možné vyjádřit pomocí jednoho rámce, je 127.9960938; nejmenší pak -128</w:t>
      </w:r>
      <w:r w:rsidR="006E25B2">
        <w:rPr>
          <w:lang w:val="cs-CZ"/>
        </w:rPr>
        <w:t>. Pokud výsledek některé z operací převyšuje maximální rozsah rámce, jednotka jej automaticky zaokrouhlí.</w:t>
      </w:r>
    </w:p>
    <w:p w14:paraId="550F2F54" w14:textId="70CE7B18" w:rsidR="00854B6B" w:rsidRPr="00B059D3" w:rsidRDefault="00854B6B" w:rsidP="00830E3B">
      <w:pPr>
        <w:pStyle w:val="Text"/>
        <w:rPr>
          <w:lang w:val="cs-CZ"/>
        </w:rPr>
      </w:pPr>
      <w:r>
        <w:rPr>
          <w:lang w:val="cs-CZ"/>
        </w:rPr>
        <w:t xml:space="preserve">Architektura je navržena pro FPGA firmy Spartan3, konkrétně </w:t>
      </w:r>
      <w:proofErr w:type="gramStart"/>
      <w:r>
        <w:rPr>
          <w:lang w:val="cs-CZ"/>
        </w:rPr>
        <w:t>model .</w:t>
      </w:r>
      <w:proofErr w:type="gramEnd"/>
      <w:r>
        <w:rPr>
          <w:lang w:val="cs-CZ"/>
        </w:rPr>
        <w:t xml:space="preserve"> Hodinový signál má </w:t>
      </w:r>
      <w:r>
        <w:rPr>
          <w:lang w:val="cs-CZ"/>
        </w:rPr>
        <w:br/>
        <w:t>frekvenci 50 MHz.</w:t>
      </w:r>
    </w:p>
    <w:p w14:paraId="28932B9B" w14:textId="09B035D8" w:rsidR="0042075D" w:rsidRPr="00B059D3" w:rsidRDefault="0088141C" w:rsidP="0042075D">
      <w:pPr>
        <w:pStyle w:val="Obrzek"/>
      </w:pPr>
      <w:r w:rsidRPr="00B059D3">
        <w:object w:dxaOrig="3870" w:dyaOrig="2476" w14:anchorId="6B146A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.9pt;height:2in" o:ole="">
            <v:imagedata r:id="rId9" o:title=""/>
          </v:shape>
          <o:OLEObject Type="Embed" ProgID="Visio.Drawing.15" ShapeID="_x0000_i1025" DrawAspect="Content" ObjectID="_1735046466" r:id="rId10"/>
        </w:object>
      </w:r>
    </w:p>
    <w:p w14:paraId="11091230" w14:textId="22266879" w:rsidR="00C14FC5" w:rsidRPr="00B059D3" w:rsidRDefault="004F0582" w:rsidP="0088141C">
      <w:pPr>
        <w:pStyle w:val="Caption"/>
        <w:rPr>
          <w:lang w:val="cs-CZ"/>
        </w:rPr>
      </w:pPr>
      <w:bookmarkStart w:id="15" w:name="_Toc86057323"/>
      <w:r w:rsidRPr="00B059D3">
        <w:rPr>
          <w:lang w:val="cs-CZ"/>
        </w:rPr>
        <w:t>Obrázek</w:t>
      </w:r>
      <w:r w:rsidR="0042075D" w:rsidRPr="00B059D3">
        <w:rPr>
          <w:lang w:val="cs-CZ"/>
        </w:rPr>
        <w:t xml:space="preserve"> </w:t>
      </w:r>
      <w:r w:rsidR="0042075D" w:rsidRPr="00B059D3">
        <w:rPr>
          <w:lang w:val="cs-CZ"/>
        </w:rPr>
        <w:fldChar w:fldCharType="begin"/>
      </w:r>
      <w:r w:rsidR="0042075D" w:rsidRPr="00B059D3">
        <w:rPr>
          <w:lang w:val="cs-CZ"/>
        </w:rPr>
        <w:instrText xml:space="preserve"> STYLEREF 1 \s </w:instrText>
      </w:r>
      <w:r w:rsidR="0042075D" w:rsidRPr="00B059D3">
        <w:rPr>
          <w:lang w:val="cs-CZ"/>
        </w:rPr>
        <w:fldChar w:fldCharType="separate"/>
      </w:r>
      <w:r w:rsidR="00C87986" w:rsidRPr="00B059D3">
        <w:rPr>
          <w:noProof/>
          <w:lang w:val="cs-CZ"/>
        </w:rPr>
        <w:t>4</w:t>
      </w:r>
      <w:r w:rsidR="0042075D" w:rsidRPr="00B059D3">
        <w:rPr>
          <w:lang w:val="cs-CZ"/>
        </w:rPr>
        <w:fldChar w:fldCharType="end"/>
      </w:r>
      <w:r w:rsidR="0042075D" w:rsidRPr="00B059D3">
        <w:rPr>
          <w:lang w:val="cs-CZ"/>
        </w:rPr>
        <w:noBreakHyphen/>
      </w:r>
      <w:r w:rsidR="0042075D" w:rsidRPr="00B059D3">
        <w:rPr>
          <w:lang w:val="cs-CZ"/>
        </w:rPr>
        <w:fldChar w:fldCharType="begin"/>
      </w:r>
      <w:r w:rsidR="0042075D" w:rsidRPr="00B059D3">
        <w:rPr>
          <w:lang w:val="cs-CZ"/>
        </w:rPr>
        <w:instrText xml:space="preserve"> SEQ Figure \* ARABIC \s 1 </w:instrText>
      </w:r>
      <w:r w:rsidR="0042075D" w:rsidRPr="00B059D3">
        <w:rPr>
          <w:lang w:val="cs-CZ"/>
        </w:rPr>
        <w:fldChar w:fldCharType="separate"/>
      </w:r>
      <w:r w:rsidR="00C87986" w:rsidRPr="00B059D3">
        <w:rPr>
          <w:noProof/>
          <w:lang w:val="cs-CZ"/>
        </w:rPr>
        <w:t>1</w:t>
      </w:r>
      <w:r w:rsidR="0042075D" w:rsidRPr="00B059D3">
        <w:rPr>
          <w:lang w:val="cs-CZ"/>
        </w:rPr>
        <w:fldChar w:fldCharType="end"/>
      </w:r>
      <w:r w:rsidR="0042075D" w:rsidRPr="00B059D3">
        <w:rPr>
          <w:lang w:val="cs-CZ"/>
        </w:rPr>
        <w:t xml:space="preserve"> </w:t>
      </w:r>
      <w:r w:rsidR="00C76DBA" w:rsidRPr="00B059D3">
        <w:rPr>
          <w:lang w:val="cs-CZ"/>
        </w:rPr>
        <w:t>Blokové schéma AAU</w:t>
      </w:r>
      <w:bookmarkEnd w:id="15"/>
    </w:p>
    <w:p w14:paraId="139F352B" w14:textId="137AC325" w:rsidR="00BC5B67" w:rsidRPr="00A55E95" w:rsidRDefault="00BC5B67" w:rsidP="00BC5B67">
      <w:pPr>
        <w:pStyle w:val="Text"/>
        <w:rPr>
          <w:i/>
          <w:lang w:val="cs-CZ"/>
        </w:rPr>
      </w:pPr>
      <w:r w:rsidRPr="00A55E95">
        <w:rPr>
          <w:i/>
          <w:lang w:val="cs-CZ"/>
        </w:rPr>
        <w:t xml:space="preserve"> </w:t>
      </w:r>
      <w:r w:rsidR="00A55E95" w:rsidRPr="00A55E95">
        <w:rPr>
          <w:i/>
          <w:lang w:val="cs-CZ"/>
        </w:rPr>
        <w:t>A n</w:t>
      </w:r>
      <w:r w:rsidRPr="00A55E95">
        <w:rPr>
          <w:i/>
          <w:lang w:val="cs-CZ"/>
        </w:rPr>
        <w:t>ásledně stručné shrnutí, co bude obsahem této zprávy</w:t>
      </w:r>
      <w:r w:rsidR="00A55E95" w:rsidRPr="00A55E95">
        <w:rPr>
          <w:i/>
          <w:lang w:val="cs-CZ"/>
        </w:rPr>
        <w:t>.</w:t>
      </w:r>
    </w:p>
    <w:p w14:paraId="7284B567" w14:textId="56F712D9" w:rsidR="00AC213C" w:rsidRDefault="00C67859" w:rsidP="00C14FC5">
      <w:pPr>
        <w:pStyle w:val="Heading1"/>
        <w:rPr>
          <w:lang w:val="cs-CZ"/>
        </w:rPr>
      </w:pPr>
      <w:bookmarkStart w:id="16" w:name="_Toc86057417"/>
      <w:r w:rsidRPr="00B059D3">
        <w:rPr>
          <w:lang w:val="cs-CZ"/>
        </w:rPr>
        <w:lastRenderedPageBreak/>
        <w:t>Plán vývoje</w:t>
      </w:r>
      <w:bookmarkEnd w:id="16"/>
    </w:p>
    <w:p w14:paraId="5F9AE9CB" w14:textId="2E292DFA" w:rsidR="00E45371" w:rsidRDefault="00161DB9" w:rsidP="00E45371">
      <w:pPr>
        <w:pStyle w:val="Text"/>
        <w:rPr>
          <w:lang w:val="cs-CZ"/>
        </w:rPr>
      </w:pPr>
      <w:r>
        <w:rPr>
          <w:lang w:val="cs-CZ"/>
        </w:rPr>
        <w:t>Vývoj výpočetní jednotky začal definicí všech požadavků a shromážděním doporučených postupů pro co největší eliminaci hrubých chyb, které by vedly k významným opravám v kódu. Návrh architektury se do velké míry řídil instrukcemi z dokumentace RD01</w:t>
      </w:r>
      <w:r w:rsidR="00B21941">
        <w:rPr>
          <w:lang w:val="cs-CZ"/>
        </w:rPr>
        <w:t>.</w:t>
      </w:r>
    </w:p>
    <w:p w14:paraId="276DFD06" w14:textId="6E4C15A1" w:rsidR="00B21941" w:rsidRDefault="00B21941" w:rsidP="0059472D">
      <w:pPr>
        <w:pStyle w:val="Text"/>
        <w:rPr>
          <w:lang w:val="cs-CZ"/>
        </w:rPr>
      </w:pPr>
      <w:r>
        <w:rPr>
          <w:lang w:val="cs-CZ"/>
        </w:rPr>
        <w:t>Nejprve byl</w:t>
      </w:r>
      <w:r w:rsidR="0059472D">
        <w:rPr>
          <w:lang w:val="cs-CZ"/>
        </w:rPr>
        <w:t xml:space="preserve"> navržen funkční blok pro zpracování příchozího signálu dle standardu SPI (</w:t>
      </w:r>
      <w:proofErr w:type="spellStart"/>
      <w:r w:rsidR="0059472D">
        <w:rPr>
          <w:b/>
          <w:bCs/>
          <w:lang w:val="cs-CZ"/>
        </w:rPr>
        <w:t>SPI_Interface</w:t>
      </w:r>
      <w:proofErr w:type="spellEnd"/>
      <w:r w:rsidR="0059472D">
        <w:rPr>
          <w:b/>
          <w:bCs/>
          <w:lang w:val="cs-CZ"/>
        </w:rPr>
        <w:t>)</w:t>
      </w:r>
      <w:r w:rsidR="0059472D">
        <w:rPr>
          <w:lang w:val="cs-CZ"/>
        </w:rPr>
        <w:t>.</w:t>
      </w:r>
      <w:r>
        <w:rPr>
          <w:lang w:val="cs-CZ"/>
        </w:rPr>
        <w:t xml:space="preserve"> </w:t>
      </w:r>
      <w:r w:rsidR="0059472D">
        <w:rPr>
          <w:lang w:val="cs-CZ"/>
        </w:rPr>
        <w:t>Ten obsahuje obvody pro zpracování asynchronního signálu a ošetření možných chyb, které při přenosu mohou vzniknout.</w:t>
      </w:r>
      <w:r w:rsidR="009363C0">
        <w:rPr>
          <w:lang w:val="cs-CZ"/>
        </w:rPr>
        <w:t xml:space="preserve"> Následovala samostatná verifikace SPI rozhraní</w:t>
      </w:r>
      <w:r w:rsidR="00EC44F1">
        <w:rPr>
          <w:lang w:val="cs-CZ"/>
        </w:rPr>
        <w:t>, kterou bylo ověřeno, že jednotka je schopna zpracovat příchozí signál a z něj vytvořit paralelní slovo.</w:t>
      </w:r>
    </w:p>
    <w:p w14:paraId="77E6B938" w14:textId="5FC3A872" w:rsidR="009A13E5" w:rsidRDefault="009A13E5" w:rsidP="0059472D">
      <w:pPr>
        <w:pStyle w:val="Text"/>
        <w:rPr>
          <w:lang w:val="cs-CZ"/>
        </w:rPr>
      </w:pPr>
      <w:r>
        <w:rPr>
          <w:lang w:val="cs-CZ"/>
        </w:rPr>
        <w:t xml:space="preserve">Druhým funkčním blokem je </w:t>
      </w:r>
      <w:proofErr w:type="spellStart"/>
      <w:r>
        <w:rPr>
          <w:b/>
          <w:bCs/>
          <w:lang w:val="cs-CZ"/>
        </w:rPr>
        <w:t>PKT_Control</w:t>
      </w:r>
      <w:proofErr w:type="spellEnd"/>
      <w:r>
        <w:rPr>
          <w:lang w:val="cs-CZ"/>
        </w:rPr>
        <w:t>, jehož součástí je stavový automat o 4 stavech, který má řídit průběh komunikace a adekvátně předávat data z SPI rozhraní do výpočetní jednotky (a naopak) podle současného stavu.</w:t>
      </w:r>
      <w:r w:rsidR="00F80FFB">
        <w:rPr>
          <w:lang w:val="cs-CZ"/>
        </w:rPr>
        <w:t xml:space="preserve"> Po návrhu znovu následovala verifikace, </w:t>
      </w:r>
      <w:proofErr w:type="gramStart"/>
      <w:r w:rsidR="00F80FFB">
        <w:rPr>
          <w:lang w:val="cs-CZ"/>
        </w:rPr>
        <w:t>součástí</w:t>
      </w:r>
      <w:proofErr w:type="gramEnd"/>
      <w:r w:rsidR="00F80FFB">
        <w:rPr>
          <w:lang w:val="cs-CZ"/>
        </w:rPr>
        <w:t xml:space="preserve"> které byla simulace všech možných situací, které v jednotce mohou nastat.</w:t>
      </w:r>
    </w:p>
    <w:p w14:paraId="6C5C9F22" w14:textId="77777777" w:rsidR="00394FCC" w:rsidRDefault="00F80FFB" w:rsidP="0059472D">
      <w:pPr>
        <w:pStyle w:val="Text"/>
        <w:rPr>
          <w:lang w:val="cs-CZ"/>
        </w:rPr>
      </w:pPr>
      <w:r>
        <w:rPr>
          <w:lang w:val="cs-CZ"/>
        </w:rPr>
        <w:t>Třetí funkční blok je samotná aritmetická jednotka (</w:t>
      </w:r>
      <w:proofErr w:type="spellStart"/>
      <w:r>
        <w:rPr>
          <w:b/>
          <w:bCs/>
          <w:lang w:val="cs-CZ"/>
        </w:rPr>
        <w:t>Aritmetical_unit</w:t>
      </w:r>
      <w:proofErr w:type="spellEnd"/>
      <w:r>
        <w:rPr>
          <w:lang w:val="cs-CZ"/>
        </w:rPr>
        <w:t>), ve které jsou prováděny aritmetické operace a která řídí i proces zaokrouhlování. Výsledek je pak poslán zpět do SPI rozhraní, aby byl v dalším paketu vysílán do řídící jednotky.</w:t>
      </w:r>
      <w:r w:rsidR="003A2499">
        <w:rPr>
          <w:lang w:val="cs-CZ"/>
        </w:rPr>
        <w:t xml:space="preserve"> Pro usnadnění verifikace byla aritmetická jednotka v raných fázích zjednodušena tak, aby předávala stále stejný rámec – </w:t>
      </w:r>
      <w:r w:rsidR="00394FCC">
        <w:rPr>
          <w:lang w:val="cs-CZ"/>
        </w:rPr>
        <w:t>obvody pro výpočet a zaokrouhlování výsledku byly vytvořeny až ke konci vývoje (</w:t>
      </w:r>
      <w:r w:rsidR="00394FCC">
        <w:rPr>
          <w:i/>
          <w:iCs/>
          <w:lang w:val="cs-CZ"/>
        </w:rPr>
        <w:t>viz dále</w:t>
      </w:r>
      <w:r w:rsidR="00394FCC">
        <w:rPr>
          <w:lang w:val="cs-CZ"/>
        </w:rPr>
        <w:t>).</w:t>
      </w:r>
    </w:p>
    <w:p w14:paraId="43639EAB" w14:textId="0474DFF0" w:rsidR="00F80FFB" w:rsidRDefault="00394FCC" w:rsidP="0059472D">
      <w:pPr>
        <w:pStyle w:val="Text"/>
        <w:rPr>
          <w:lang w:val="cs-CZ"/>
        </w:rPr>
      </w:pPr>
      <w:r>
        <w:rPr>
          <w:lang w:val="cs-CZ"/>
        </w:rPr>
        <w:t xml:space="preserve">Tři funkční bloky dohromady </w:t>
      </w:r>
      <w:proofErr w:type="gramStart"/>
      <w:r>
        <w:rPr>
          <w:lang w:val="cs-CZ"/>
        </w:rPr>
        <w:t>tvoří</w:t>
      </w:r>
      <w:proofErr w:type="gramEnd"/>
      <w:r>
        <w:rPr>
          <w:lang w:val="cs-CZ"/>
        </w:rPr>
        <w:t xml:space="preserve"> kompletní výrobek, který bylo potřeba otestovat. K tomu bylo vytvořeno verifikační prostředí, jehož součástí je </w:t>
      </w:r>
      <w:proofErr w:type="spellStart"/>
      <w:r>
        <w:rPr>
          <w:b/>
          <w:bCs/>
          <w:lang w:val="cs-CZ"/>
        </w:rPr>
        <w:t>TestBench</w:t>
      </w:r>
      <w:proofErr w:type="spellEnd"/>
      <w:r>
        <w:rPr>
          <w:lang w:val="cs-CZ"/>
        </w:rPr>
        <w:t>,</w:t>
      </w:r>
      <w:r w:rsidR="00246D22">
        <w:rPr>
          <w:lang w:val="cs-CZ"/>
        </w:rPr>
        <w:t xml:space="preserve"> ve kterém jsou v samostatném procesu prováděny testy. Testy využívají procedury z vlastní knihovny </w:t>
      </w:r>
      <w:proofErr w:type="spellStart"/>
      <w:r w:rsidR="00246D22">
        <w:rPr>
          <w:b/>
          <w:bCs/>
          <w:lang w:val="cs-CZ"/>
        </w:rPr>
        <w:t>Ver_pkg</w:t>
      </w:r>
      <w:proofErr w:type="spellEnd"/>
      <w:r w:rsidR="00246D22">
        <w:rPr>
          <w:lang w:val="cs-CZ"/>
        </w:rPr>
        <w:t>, která byla vytvořena pro přehlednost. Procedury jsou celkem tři (</w:t>
      </w:r>
      <w:proofErr w:type="spellStart"/>
      <w:r w:rsidR="00246D22" w:rsidRPr="00246D22">
        <w:rPr>
          <w:b/>
          <w:bCs/>
          <w:i/>
          <w:iCs/>
          <w:lang w:val="cs-CZ"/>
        </w:rPr>
        <w:t>SendRightPacket</w:t>
      </w:r>
      <w:proofErr w:type="spellEnd"/>
      <w:r w:rsidR="00246D22">
        <w:rPr>
          <w:b/>
          <w:bCs/>
          <w:lang w:val="cs-CZ"/>
        </w:rPr>
        <w:t xml:space="preserve">, </w:t>
      </w:r>
      <w:proofErr w:type="spellStart"/>
      <w:r w:rsidR="00246D22" w:rsidRPr="00246D22">
        <w:rPr>
          <w:b/>
          <w:bCs/>
          <w:i/>
          <w:iCs/>
          <w:lang w:val="cs-CZ"/>
        </w:rPr>
        <w:t>SendWrongPacket</w:t>
      </w:r>
      <w:proofErr w:type="spellEnd"/>
      <w:r w:rsidR="00246D22">
        <w:rPr>
          <w:b/>
          <w:bCs/>
          <w:lang w:val="cs-CZ"/>
        </w:rPr>
        <w:t xml:space="preserve">, </w:t>
      </w:r>
      <w:proofErr w:type="spellStart"/>
      <w:r w:rsidR="00246D22" w:rsidRPr="00246D22">
        <w:rPr>
          <w:b/>
          <w:bCs/>
          <w:i/>
          <w:iCs/>
          <w:lang w:val="cs-CZ"/>
        </w:rPr>
        <w:t>SendFrame</w:t>
      </w:r>
      <w:proofErr w:type="spellEnd"/>
      <w:r w:rsidR="00246D22">
        <w:rPr>
          <w:lang w:val="cs-CZ"/>
        </w:rPr>
        <w:t>) a simulaci komunikace s testovanou jednotkou (</w:t>
      </w:r>
      <w:r w:rsidR="00246D22">
        <w:rPr>
          <w:b/>
          <w:bCs/>
          <w:lang w:val="cs-CZ"/>
        </w:rPr>
        <w:t>SPI_AUU</w:t>
      </w:r>
      <w:r w:rsidR="00246D22">
        <w:rPr>
          <w:lang w:val="cs-CZ"/>
        </w:rPr>
        <w:t xml:space="preserve">) provádějí za pomoci bloku </w:t>
      </w:r>
      <w:r w:rsidR="00246D22">
        <w:rPr>
          <w:b/>
          <w:bCs/>
          <w:lang w:val="cs-CZ"/>
        </w:rPr>
        <w:t>BFM</w:t>
      </w:r>
      <w:r w:rsidR="00246D22">
        <w:rPr>
          <w:lang w:val="cs-CZ"/>
        </w:rPr>
        <w:t xml:space="preserve">, který podle pokynů z bloku </w:t>
      </w:r>
      <w:proofErr w:type="spellStart"/>
      <w:r w:rsidR="00246D22">
        <w:rPr>
          <w:b/>
          <w:bCs/>
          <w:lang w:val="cs-CZ"/>
        </w:rPr>
        <w:t>TestBench</w:t>
      </w:r>
      <w:proofErr w:type="spellEnd"/>
      <w:r w:rsidR="00246D22">
        <w:rPr>
          <w:lang w:val="cs-CZ"/>
        </w:rPr>
        <w:t xml:space="preserve"> vysílá do jednotky datové signály podle standardu SPI.</w:t>
      </w:r>
    </w:p>
    <w:p w14:paraId="446BA4BD" w14:textId="4A31730B" w:rsidR="00977583" w:rsidRDefault="00977583" w:rsidP="0059472D">
      <w:pPr>
        <w:pStyle w:val="Text"/>
        <w:rPr>
          <w:lang w:val="cs-CZ"/>
        </w:rPr>
      </w:pPr>
      <w:r>
        <w:rPr>
          <w:lang w:val="cs-CZ"/>
        </w:rPr>
        <w:t>Po vytvoření funkčního verifikačního prostředí (podoba se několikrát změnila), schopného odeslat</w:t>
      </w:r>
      <w:r>
        <w:rPr>
          <w:lang w:val="cs-CZ"/>
        </w:rPr>
        <w:br/>
        <w:t>a přijmout paket, byl proveden první test, a sice odeslání platného paketu a příjem odpovědi. Pro správnou funkci byla nutná drobná úprava v architektuře jednotky (problém byl v</w:t>
      </w:r>
      <w:r w:rsidR="000279DE">
        <w:rPr>
          <w:lang w:val="cs-CZ"/>
        </w:rPr>
        <w:t xml:space="preserve"> datovém </w:t>
      </w:r>
      <w:r>
        <w:rPr>
          <w:lang w:val="cs-CZ"/>
        </w:rPr>
        <w:t>toku výsledků aritmetických operací</w:t>
      </w:r>
      <w:r w:rsidR="00C75AD7">
        <w:rPr>
          <w:lang w:val="cs-CZ"/>
        </w:rPr>
        <w:t xml:space="preserve"> uvnitř jednotky</w:t>
      </w:r>
      <w:r>
        <w:rPr>
          <w:lang w:val="cs-CZ"/>
        </w:rPr>
        <w:t xml:space="preserve">). </w:t>
      </w:r>
    </w:p>
    <w:p w14:paraId="12BFA294" w14:textId="7505A653" w:rsidR="00977583" w:rsidRPr="00977583" w:rsidRDefault="00977583" w:rsidP="0059472D">
      <w:pPr>
        <w:pStyle w:val="Text"/>
        <w:rPr>
          <w:b/>
          <w:bCs/>
          <w:lang w:val="cs-CZ"/>
        </w:rPr>
      </w:pPr>
      <w:r>
        <w:rPr>
          <w:lang w:val="cs-CZ"/>
        </w:rPr>
        <w:t>Jakmile přenos probíhal bez problémů, pozornost byla zaměřena na aritmetickou jednotku, tedy správnost výsledků a ošetření zaokrouhlování. Pro snadnější simulaci byl vytvořen v jazyce Python skript (</w:t>
      </w:r>
      <w:r>
        <w:rPr>
          <w:b/>
          <w:bCs/>
          <w:lang w:val="cs-CZ"/>
        </w:rPr>
        <w:t>Converter.py)</w:t>
      </w:r>
      <w:r>
        <w:rPr>
          <w:lang w:val="cs-CZ"/>
        </w:rPr>
        <w:t xml:space="preserve">, který převádí binární číslo do dekadické podoby s pevnou řádovou tečkou a s dvojkovým doplňkem. </w:t>
      </w:r>
    </w:p>
    <w:p w14:paraId="51EC8755" w14:textId="22C2587E" w:rsidR="0059472D" w:rsidRPr="0059472D" w:rsidRDefault="00535201" w:rsidP="0059472D">
      <w:pPr>
        <w:pStyle w:val="Text"/>
        <w:rPr>
          <w:lang w:val="cs-CZ"/>
        </w:rPr>
      </w:pPr>
      <w:r>
        <w:rPr>
          <w:lang w:val="cs-CZ"/>
        </w:rPr>
        <w:t>Po ověření, že jednotka je schopna reagovat na platné rámce a odeslat výpočetně správné výsledky, byly za pomoci vytvořených procedur provedeny další testy, kterými byla verifikace dokončena.</w:t>
      </w:r>
    </w:p>
    <w:p w14:paraId="61038863" w14:textId="474BF646" w:rsidR="00BC5B67" w:rsidRPr="00B059D3" w:rsidRDefault="00306A8A" w:rsidP="00306A8A">
      <w:pPr>
        <w:pStyle w:val="Text"/>
        <w:jc w:val="center"/>
        <w:rPr>
          <w:lang w:val="cs-CZ"/>
        </w:rPr>
      </w:pPr>
      <w:r>
        <w:rPr>
          <w:noProof/>
        </w:rPr>
        <w:lastRenderedPageBreak/>
        <w:drawing>
          <wp:inline distT="0" distB="0" distL="0" distR="0" wp14:anchorId="1CACAE31" wp14:editId="53C64BF4">
            <wp:extent cx="3869759" cy="7493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915" cy="7528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2EF4D" w14:textId="0E0325E2" w:rsidR="004F0582" w:rsidRPr="00B059D3" w:rsidRDefault="004F0582" w:rsidP="00C67859">
      <w:pPr>
        <w:pStyle w:val="Text"/>
        <w:rPr>
          <w:lang w:val="cs-CZ"/>
        </w:rPr>
      </w:pPr>
    </w:p>
    <w:p w14:paraId="29D0F877" w14:textId="50D8AAE5" w:rsidR="004F0582" w:rsidRPr="00B059D3" w:rsidRDefault="004F0582" w:rsidP="00C67859">
      <w:pPr>
        <w:pStyle w:val="Text"/>
        <w:rPr>
          <w:lang w:val="cs-CZ"/>
        </w:rPr>
      </w:pPr>
    </w:p>
    <w:p w14:paraId="2320FFD7" w14:textId="795CA4FB" w:rsidR="004F0582" w:rsidRPr="00306A8A" w:rsidRDefault="004F0582" w:rsidP="00306A8A">
      <w:pPr>
        <w:pStyle w:val="Caption"/>
        <w:rPr>
          <w:b w:val="0"/>
          <w:bCs w:val="0"/>
          <w:lang w:val="cs-CZ"/>
        </w:rPr>
      </w:pPr>
      <w:bookmarkStart w:id="17" w:name="_Toc86057324"/>
      <w:r w:rsidRPr="00B059D3">
        <w:rPr>
          <w:lang w:val="cs-CZ"/>
        </w:rPr>
        <w:t xml:space="preserve">Obrázek </w:t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STYLEREF 1 \s </w:instrText>
      </w:r>
      <w:r w:rsidRPr="00B059D3">
        <w:rPr>
          <w:lang w:val="cs-CZ"/>
        </w:rPr>
        <w:fldChar w:fldCharType="separate"/>
      </w:r>
      <w:r w:rsidR="00BC5B67" w:rsidRPr="00B059D3">
        <w:rPr>
          <w:noProof/>
          <w:lang w:val="cs-CZ"/>
        </w:rPr>
        <w:t>5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noBreakHyphen/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SEQ Figure \* ARABIC \s 1 </w:instrText>
      </w:r>
      <w:r w:rsidRPr="00B059D3">
        <w:rPr>
          <w:lang w:val="cs-CZ"/>
        </w:rPr>
        <w:fldChar w:fldCharType="separate"/>
      </w:r>
      <w:r w:rsidRPr="00B059D3">
        <w:rPr>
          <w:noProof/>
          <w:lang w:val="cs-CZ"/>
        </w:rPr>
        <w:t>1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t xml:space="preserve"> Vývojový diagram</w:t>
      </w:r>
      <w:bookmarkEnd w:id="17"/>
    </w:p>
    <w:p w14:paraId="249289B8" w14:textId="1ABA50A9" w:rsidR="00316C27" w:rsidRDefault="00C67859" w:rsidP="00C14FC5">
      <w:pPr>
        <w:pStyle w:val="Heading1"/>
        <w:rPr>
          <w:lang w:val="cs-CZ"/>
        </w:rPr>
      </w:pPr>
      <w:bookmarkStart w:id="18" w:name="_Toc86057418"/>
      <w:r w:rsidRPr="00B059D3">
        <w:rPr>
          <w:lang w:val="cs-CZ"/>
        </w:rPr>
        <w:lastRenderedPageBreak/>
        <w:t>Popis Návrhu</w:t>
      </w:r>
      <w:bookmarkEnd w:id="18"/>
    </w:p>
    <w:p w14:paraId="3A969033" w14:textId="77777777" w:rsidR="002612C0" w:rsidRDefault="004B1ADF" w:rsidP="004B1ADF">
      <w:pPr>
        <w:pStyle w:val="Text"/>
        <w:rPr>
          <w:lang w:val="cs-CZ"/>
        </w:rPr>
      </w:pPr>
      <w:r>
        <w:rPr>
          <w:lang w:val="cs-CZ"/>
        </w:rPr>
        <w:t xml:space="preserve">Jednotka se skládá ze tří hlavních funkčních bloků: </w:t>
      </w:r>
    </w:p>
    <w:p w14:paraId="6089078B" w14:textId="77777777" w:rsidR="002612C0" w:rsidRDefault="004B1ADF">
      <w:pPr>
        <w:pStyle w:val="Text"/>
        <w:numPr>
          <w:ilvl w:val="0"/>
          <w:numId w:val="14"/>
        </w:numPr>
        <w:rPr>
          <w:lang w:val="cs-CZ"/>
        </w:rPr>
      </w:pPr>
      <w:proofErr w:type="spellStart"/>
      <w:r>
        <w:rPr>
          <w:b/>
          <w:bCs/>
          <w:lang w:val="cs-CZ"/>
        </w:rPr>
        <w:t>SPI_Interface</w:t>
      </w:r>
      <w:proofErr w:type="spellEnd"/>
      <w:r w:rsidR="00666B8E">
        <w:rPr>
          <w:b/>
          <w:bCs/>
          <w:lang w:val="cs-CZ"/>
        </w:rPr>
        <w:t xml:space="preserve"> (</w:t>
      </w:r>
      <w:r w:rsidR="00666B8E">
        <w:rPr>
          <w:lang w:val="cs-CZ"/>
        </w:rPr>
        <w:t>rozhraní SPI)</w:t>
      </w:r>
      <w:r>
        <w:rPr>
          <w:lang w:val="cs-CZ"/>
        </w:rPr>
        <w:t xml:space="preserve">, </w:t>
      </w:r>
    </w:p>
    <w:p w14:paraId="575F4A3B" w14:textId="77777777" w:rsidR="002612C0" w:rsidRDefault="004B1ADF">
      <w:pPr>
        <w:pStyle w:val="Text"/>
        <w:numPr>
          <w:ilvl w:val="0"/>
          <w:numId w:val="14"/>
        </w:numPr>
        <w:rPr>
          <w:lang w:val="cs-CZ"/>
        </w:rPr>
      </w:pPr>
      <w:proofErr w:type="spellStart"/>
      <w:r>
        <w:rPr>
          <w:b/>
          <w:bCs/>
          <w:lang w:val="cs-CZ"/>
        </w:rPr>
        <w:t>PKT_Control</w:t>
      </w:r>
      <w:proofErr w:type="spellEnd"/>
      <w:r w:rsidR="00666B8E">
        <w:rPr>
          <w:b/>
          <w:bCs/>
          <w:lang w:val="cs-CZ"/>
        </w:rPr>
        <w:t xml:space="preserve"> </w:t>
      </w:r>
      <w:r w:rsidR="00666B8E">
        <w:rPr>
          <w:lang w:val="cs-CZ"/>
        </w:rPr>
        <w:t>(řadič paketů)</w:t>
      </w:r>
    </w:p>
    <w:p w14:paraId="372AB2C3" w14:textId="294BD271" w:rsidR="00AC48F9" w:rsidRDefault="004B1ADF">
      <w:pPr>
        <w:pStyle w:val="Text"/>
        <w:numPr>
          <w:ilvl w:val="0"/>
          <w:numId w:val="14"/>
        </w:numPr>
        <w:rPr>
          <w:lang w:val="cs-CZ"/>
        </w:rPr>
      </w:pPr>
      <w:proofErr w:type="spellStart"/>
      <w:r>
        <w:rPr>
          <w:b/>
          <w:bCs/>
          <w:lang w:val="cs-CZ"/>
        </w:rPr>
        <w:t>Aritmetical</w:t>
      </w:r>
      <w:proofErr w:type="spellEnd"/>
      <w:r>
        <w:rPr>
          <w:b/>
          <w:bCs/>
          <w:lang w:val="cs-CZ"/>
        </w:rPr>
        <w:t xml:space="preserve"> unit</w:t>
      </w:r>
      <w:r w:rsidR="00666B8E">
        <w:rPr>
          <w:b/>
          <w:bCs/>
          <w:lang w:val="cs-CZ"/>
        </w:rPr>
        <w:t xml:space="preserve"> </w:t>
      </w:r>
      <w:r w:rsidR="00666B8E">
        <w:rPr>
          <w:lang w:val="cs-CZ"/>
        </w:rPr>
        <w:t>(aritmetická jednotka)</w:t>
      </w:r>
    </w:p>
    <w:p w14:paraId="5CD51270" w14:textId="553ABC3F" w:rsidR="002C121A" w:rsidRDefault="002C121A" w:rsidP="002C121A">
      <w:pPr>
        <w:pStyle w:val="Text"/>
        <w:ind w:left="360"/>
        <w:jc w:val="center"/>
        <w:rPr>
          <w:lang w:val="cs-CZ"/>
        </w:rPr>
      </w:pPr>
      <w:r>
        <w:rPr>
          <w:noProof/>
        </w:rPr>
        <w:drawing>
          <wp:inline distT="0" distB="0" distL="0" distR="0" wp14:anchorId="2107A9BF" wp14:editId="09DF4EF7">
            <wp:extent cx="6057240" cy="1317912"/>
            <wp:effectExtent l="0" t="0" r="127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722" cy="1318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48D49" w14:textId="11C34437" w:rsidR="002C121A" w:rsidRDefault="002C121A" w:rsidP="002C121A">
      <w:pPr>
        <w:pStyle w:val="Caption"/>
        <w:rPr>
          <w:lang w:val="cs-CZ"/>
        </w:rPr>
      </w:pPr>
      <w:r w:rsidRPr="00B059D3">
        <w:rPr>
          <w:lang w:val="cs-CZ"/>
        </w:rPr>
        <w:t xml:space="preserve">Obrázek </w:t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STYLEREF 1 \s </w:instrText>
      </w:r>
      <w:r w:rsidRPr="00B059D3">
        <w:rPr>
          <w:lang w:val="cs-CZ"/>
        </w:rPr>
        <w:fldChar w:fldCharType="separate"/>
      </w:r>
      <w:r w:rsidRPr="00B059D3">
        <w:rPr>
          <w:noProof/>
          <w:lang w:val="cs-CZ"/>
        </w:rPr>
        <w:t>4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noBreakHyphen/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SEQ Figure \* ARABIC \s 1 </w:instrText>
      </w:r>
      <w:r w:rsidRPr="00B059D3">
        <w:rPr>
          <w:lang w:val="cs-CZ"/>
        </w:rPr>
        <w:fldChar w:fldCharType="separate"/>
      </w:r>
      <w:r w:rsidRPr="00B059D3">
        <w:rPr>
          <w:noProof/>
          <w:lang w:val="cs-CZ"/>
        </w:rPr>
        <w:t>1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t xml:space="preserve"> Blokové schéma</w:t>
      </w:r>
      <w:r>
        <w:rPr>
          <w:lang w:val="cs-CZ"/>
        </w:rPr>
        <w:t xml:space="preserve"> AAU</w:t>
      </w:r>
    </w:p>
    <w:p w14:paraId="478A2FC5" w14:textId="080C1CAF" w:rsidR="0050123E" w:rsidRDefault="0050123E" w:rsidP="0050123E">
      <w:pPr>
        <w:pStyle w:val="Heading2"/>
        <w:rPr>
          <w:lang w:val="cs-CZ"/>
        </w:rPr>
      </w:pPr>
      <w:proofErr w:type="spellStart"/>
      <w:r>
        <w:rPr>
          <w:lang w:val="cs-CZ"/>
        </w:rPr>
        <w:t>SPI_Interface</w:t>
      </w:r>
      <w:proofErr w:type="spellEnd"/>
    </w:p>
    <w:p w14:paraId="71B31E9A" w14:textId="78E3DD5E" w:rsidR="00AC48F9" w:rsidRDefault="003A46DF" w:rsidP="004B1ADF">
      <w:pPr>
        <w:pStyle w:val="Text"/>
        <w:rPr>
          <w:lang w:val="cs-CZ"/>
        </w:rPr>
      </w:pPr>
      <w:r>
        <w:rPr>
          <w:lang w:val="cs-CZ"/>
        </w:rPr>
        <w:t>Blok, představující</w:t>
      </w:r>
      <w:r w:rsidR="004B1ADF">
        <w:rPr>
          <w:lang w:val="cs-CZ"/>
        </w:rPr>
        <w:t xml:space="preserve"> nejnižší vrstvu komunikace</w:t>
      </w:r>
      <w:r>
        <w:rPr>
          <w:lang w:val="cs-CZ"/>
        </w:rPr>
        <w:t xml:space="preserve">, který </w:t>
      </w:r>
      <w:r w:rsidR="004B1ADF">
        <w:rPr>
          <w:lang w:val="cs-CZ"/>
        </w:rPr>
        <w:t>je navržen tak, aby zpracovával vstupní signály (tj. převáděla je na paralelní slovo) a vysílal výstupní signály do řídící jednotky podle standardu SPI. Součástí j</w:t>
      </w:r>
      <w:r w:rsidR="0050123E">
        <w:rPr>
          <w:lang w:val="cs-CZ"/>
        </w:rPr>
        <w:t xml:space="preserve">sou i obvody pro detekci chyb přenosu; na případnou chybu reaguje blok </w:t>
      </w:r>
      <w:proofErr w:type="spellStart"/>
      <w:r w:rsidR="0050123E">
        <w:rPr>
          <w:b/>
          <w:bCs/>
          <w:lang w:val="cs-CZ"/>
        </w:rPr>
        <w:t>PKT_Control</w:t>
      </w:r>
      <w:proofErr w:type="spellEnd"/>
      <w:r w:rsidR="0050123E">
        <w:rPr>
          <w:lang w:val="cs-CZ"/>
        </w:rPr>
        <w:t xml:space="preserve"> (</w:t>
      </w:r>
      <w:r w:rsidR="0050123E">
        <w:rPr>
          <w:i/>
          <w:iCs/>
          <w:lang w:val="cs-CZ"/>
        </w:rPr>
        <w:t>viz dále</w:t>
      </w:r>
      <w:r w:rsidR="0050123E">
        <w:rPr>
          <w:lang w:val="cs-CZ"/>
        </w:rPr>
        <w:t>).</w:t>
      </w:r>
      <w:r>
        <w:rPr>
          <w:lang w:val="cs-CZ"/>
        </w:rPr>
        <w:t xml:space="preserve"> </w:t>
      </w:r>
    </w:p>
    <w:p w14:paraId="58B044AD" w14:textId="2B9F8CA4" w:rsidR="00666B8E" w:rsidRDefault="00666B8E" w:rsidP="00666B8E">
      <w:pPr>
        <w:pStyle w:val="Text"/>
        <w:jc w:val="center"/>
        <w:rPr>
          <w:lang w:val="cs-CZ"/>
        </w:rPr>
      </w:pPr>
      <w:r>
        <w:rPr>
          <w:noProof/>
        </w:rPr>
        <w:drawing>
          <wp:inline distT="0" distB="0" distL="0" distR="0" wp14:anchorId="1001256F" wp14:editId="16ED5CCA">
            <wp:extent cx="4581758" cy="3033905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093" cy="3069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F3FAF" w14:textId="13243EAE" w:rsidR="00666B8E" w:rsidRPr="00B059D3" w:rsidRDefault="00666B8E" w:rsidP="00666B8E">
      <w:pPr>
        <w:pStyle w:val="Caption"/>
        <w:rPr>
          <w:lang w:val="cs-CZ"/>
        </w:rPr>
      </w:pPr>
      <w:r w:rsidRPr="00B059D3">
        <w:rPr>
          <w:lang w:val="cs-CZ"/>
        </w:rPr>
        <w:t xml:space="preserve">Obrázek </w:t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STYLEREF 1 \s </w:instrText>
      </w:r>
      <w:r w:rsidRPr="00B059D3">
        <w:rPr>
          <w:lang w:val="cs-CZ"/>
        </w:rPr>
        <w:fldChar w:fldCharType="separate"/>
      </w:r>
      <w:r w:rsidRPr="00B059D3">
        <w:rPr>
          <w:noProof/>
          <w:lang w:val="cs-CZ"/>
        </w:rPr>
        <w:t>4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noBreakHyphen/>
      </w:r>
      <w:r w:rsidR="002C121A">
        <w:rPr>
          <w:lang w:val="cs-CZ"/>
        </w:rPr>
        <w:t>2</w:t>
      </w:r>
      <w:r w:rsidRPr="00B059D3">
        <w:rPr>
          <w:lang w:val="cs-CZ"/>
        </w:rPr>
        <w:t xml:space="preserve"> Blokové schéma </w:t>
      </w:r>
      <w:r>
        <w:rPr>
          <w:lang w:val="cs-CZ"/>
        </w:rPr>
        <w:t xml:space="preserve">funkčního bloku </w:t>
      </w:r>
      <w:proofErr w:type="spellStart"/>
      <w:r>
        <w:rPr>
          <w:lang w:val="cs-CZ"/>
        </w:rPr>
        <w:t>SPI_Interface</w:t>
      </w:r>
      <w:proofErr w:type="spellEnd"/>
    </w:p>
    <w:p w14:paraId="4CB15A3A" w14:textId="77777777" w:rsidR="00666B8E" w:rsidRDefault="00666B8E" w:rsidP="00666B8E">
      <w:pPr>
        <w:pStyle w:val="Text"/>
        <w:jc w:val="center"/>
        <w:rPr>
          <w:lang w:val="cs-CZ"/>
        </w:rPr>
      </w:pPr>
    </w:p>
    <w:p w14:paraId="3B05C78D" w14:textId="77777777" w:rsidR="002C121A" w:rsidRDefault="002C121A">
      <w:pPr>
        <w:rPr>
          <w:lang w:val="cs-CZ"/>
        </w:rPr>
      </w:pPr>
      <w:r>
        <w:rPr>
          <w:lang w:val="cs-CZ"/>
        </w:rPr>
        <w:br w:type="page"/>
      </w:r>
    </w:p>
    <w:p w14:paraId="146405DD" w14:textId="2B0D5F17" w:rsidR="004B1ADF" w:rsidRDefault="003A46DF" w:rsidP="004B1ADF">
      <w:pPr>
        <w:pStyle w:val="Text"/>
        <w:rPr>
          <w:lang w:val="cs-CZ"/>
        </w:rPr>
      </w:pPr>
      <w:r>
        <w:rPr>
          <w:lang w:val="cs-CZ"/>
        </w:rPr>
        <w:lastRenderedPageBreak/>
        <w:t>Celkem obsahuje 5 funkčních bloků</w:t>
      </w:r>
      <w:r w:rsidR="00CD7CD1">
        <w:rPr>
          <w:lang w:val="cs-CZ"/>
        </w:rPr>
        <w:t>:</w:t>
      </w:r>
    </w:p>
    <w:p w14:paraId="53EC9306" w14:textId="3291E9A0" w:rsidR="00CD7CD1" w:rsidRDefault="00CD7CD1">
      <w:pPr>
        <w:pStyle w:val="Text"/>
        <w:numPr>
          <w:ilvl w:val="0"/>
          <w:numId w:val="12"/>
        </w:numPr>
        <w:rPr>
          <w:lang w:val="cs-CZ"/>
        </w:rPr>
      </w:pPr>
      <w:proofErr w:type="spellStart"/>
      <w:r w:rsidRPr="00860BFC">
        <w:rPr>
          <w:b/>
          <w:bCs/>
          <w:lang w:val="cs-CZ"/>
        </w:rPr>
        <w:t>Ris_fall_detector</w:t>
      </w:r>
      <w:proofErr w:type="spellEnd"/>
      <w:r>
        <w:rPr>
          <w:lang w:val="cs-CZ"/>
        </w:rPr>
        <w:t xml:space="preserve"> – Detektor náběžné a sestupné hrany; použit pro detekci změny signálu SCLK a </w:t>
      </w:r>
      <w:proofErr w:type="spellStart"/>
      <w:r>
        <w:rPr>
          <w:lang w:val="cs-CZ"/>
        </w:rPr>
        <w:t>CS_b</w:t>
      </w:r>
      <w:proofErr w:type="spellEnd"/>
      <w:r>
        <w:rPr>
          <w:lang w:val="cs-CZ"/>
        </w:rPr>
        <w:t>.</w:t>
      </w:r>
    </w:p>
    <w:p w14:paraId="7FD73556" w14:textId="4E3AEE7B" w:rsidR="00CD7CD1" w:rsidRDefault="00CD7CD1">
      <w:pPr>
        <w:pStyle w:val="Text"/>
        <w:numPr>
          <w:ilvl w:val="0"/>
          <w:numId w:val="12"/>
        </w:numPr>
        <w:rPr>
          <w:lang w:val="cs-CZ"/>
        </w:rPr>
      </w:pPr>
      <w:proofErr w:type="spellStart"/>
      <w:r w:rsidRPr="00860BFC">
        <w:rPr>
          <w:b/>
          <w:bCs/>
          <w:lang w:val="cs-CZ"/>
        </w:rPr>
        <w:t>ShiftInOut</w:t>
      </w:r>
      <w:proofErr w:type="spellEnd"/>
      <w:r>
        <w:rPr>
          <w:lang w:val="cs-CZ"/>
        </w:rPr>
        <w:t xml:space="preserve"> – </w:t>
      </w:r>
      <w:r w:rsidR="00860BFC">
        <w:rPr>
          <w:lang w:val="cs-CZ"/>
        </w:rPr>
        <w:t xml:space="preserve">Podle náběžných a sestupných hran SCLK a </w:t>
      </w:r>
      <w:proofErr w:type="spellStart"/>
      <w:r w:rsidR="00860BFC">
        <w:rPr>
          <w:lang w:val="cs-CZ"/>
        </w:rPr>
        <w:t>CS_b</w:t>
      </w:r>
      <w:proofErr w:type="spellEnd"/>
      <w:r w:rsidR="00860BFC">
        <w:rPr>
          <w:lang w:val="cs-CZ"/>
        </w:rPr>
        <w:t xml:space="preserve"> řídí funkci </w:t>
      </w:r>
      <w:proofErr w:type="spellStart"/>
      <w:r w:rsidR="00860BFC">
        <w:rPr>
          <w:lang w:val="cs-CZ"/>
        </w:rPr>
        <w:t>serialiseru</w:t>
      </w:r>
      <w:proofErr w:type="spellEnd"/>
      <w:r w:rsidR="00860BFC">
        <w:rPr>
          <w:lang w:val="cs-CZ"/>
        </w:rPr>
        <w:t xml:space="preserve"> a </w:t>
      </w:r>
      <w:proofErr w:type="spellStart"/>
      <w:r w:rsidR="00860BFC">
        <w:rPr>
          <w:lang w:val="cs-CZ"/>
        </w:rPr>
        <w:t>deserialiseru</w:t>
      </w:r>
      <w:proofErr w:type="spellEnd"/>
      <w:r w:rsidR="00860BFC">
        <w:rPr>
          <w:lang w:val="cs-CZ"/>
        </w:rPr>
        <w:t>.</w:t>
      </w:r>
    </w:p>
    <w:p w14:paraId="5B8BEAF5" w14:textId="309E915A" w:rsidR="00CD7CD1" w:rsidRDefault="00CD7CD1">
      <w:pPr>
        <w:pStyle w:val="Text"/>
        <w:numPr>
          <w:ilvl w:val="0"/>
          <w:numId w:val="12"/>
        </w:numPr>
        <w:rPr>
          <w:lang w:val="cs-CZ"/>
        </w:rPr>
      </w:pPr>
      <w:proofErr w:type="spellStart"/>
      <w:r w:rsidRPr="00860BFC">
        <w:rPr>
          <w:b/>
          <w:bCs/>
          <w:lang w:val="cs-CZ"/>
        </w:rPr>
        <w:t>Deserialiser</w:t>
      </w:r>
      <w:proofErr w:type="spellEnd"/>
      <w:r>
        <w:rPr>
          <w:lang w:val="cs-CZ"/>
        </w:rPr>
        <w:t xml:space="preserve"> –</w:t>
      </w:r>
      <w:r w:rsidR="00860BFC">
        <w:rPr>
          <w:lang w:val="cs-CZ"/>
        </w:rPr>
        <w:t xml:space="preserve"> Registr, převádějící vstupní signál na paralelní slovo, které lze dále zpracovat v FPGA.</w:t>
      </w:r>
    </w:p>
    <w:p w14:paraId="32FB7F96" w14:textId="00425DD8" w:rsidR="00CD7CD1" w:rsidRDefault="00CD7CD1">
      <w:pPr>
        <w:pStyle w:val="Text"/>
        <w:numPr>
          <w:ilvl w:val="0"/>
          <w:numId w:val="12"/>
        </w:numPr>
        <w:rPr>
          <w:lang w:val="cs-CZ"/>
        </w:rPr>
      </w:pPr>
      <w:proofErr w:type="spellStart"/>
      <w:r w:rsidRPr="00860BFC">
        <w:rPr>
          <w:b/>
          <w:bCs/>
          <w:lang w:val="cs-CZ"/>
        </w:rPr>
        <w:t>Serialiser</w:t>
      </w:r>
      <w:proofErr w:type="spellEnd"/>
      <w:r>
        <w:rPr>
          <w:lang w:val="cs-CZ"/>
        </w:rPr>
        <w:t xml:space="preserve"> –</w:t>
      </w:r>
      <w:r w:rsidR="00860BFC">
        <w:rPr>
          <w:lang w:val="cs-CZ"/>
        </w:rPr>
        <w:t xml:space="preserve"> Registr, obsahující data (výsledky aritmetických operací) k odeslání.</w:t>
      </w:r>
    </w:p>
    <w:p w14:paraId="47C65811" w14:textId="1A725460" w:rsidR="00666B8E" w:rsidRPr="002C121A" w:rsidRDefault="00CD7CD1">
      <w:pPr>
        <w:pStyle w:val="Text"/>
        <w:numPr>
          <w:ilvl w:val="0"/>
          <w:numId w:val="12"/>
        </w:numPr>
        <w:rPr>
          <w:lang w:val="cs-CZ"/>
        </w:rPr>
      </w:pPr>
      <w:proofErr w:type="spellStart"/>
      <w:r w:rsidRPr="00860BFC">
        <w:rPr>
          <w:b/>
          <w:lang w:val="cs-CZ"/>
        </w:rPr>
        <w:t>ErrorHandle</w:t>
      </w:r>
      <w:proofErr w:type="spellEnd"/>
      <w:r>
        <w:rPr>
          <w:lang w:val="cs-CZ"/>
        </w:rPr>
        <w:t xml:space="preserve"> –</w:t>
      </w:r>
      <w:r w:rsidR="00860BFC">
        <w:rPr>
          <w:lang w:val="cs-CZ"/>
        </w:rPr>
        <w:t xml:space="preserve"> Podle počtu náběžných a sestupných hran SCLK </w:t>
      </w:r>
      <w:r w:rsidR="008A54E5">
        <w:rPr>
          <w:lang w:val="cs-CZ"/>
        </w:rPr>
        <w:t>zjišťuje</w:t>
      </w:r>
      <w:r w:rsidR="00860BFC">
        <w:rPr>
          <w:lang w:val="cs-CZ"/>
        </w:rPr>
        <w:t xml:space="preserve">, zda přenos probíhá </w:t>
      </w:r>
      <w:r w:rsidR="00F13828">
        <w:rPr>
          <w:lang w:val="cs-CZ"/>
        </w:rPr>
        <w:t>bez chyby</w:t>
      </w:r>
      <w:r w:rsidR="00860BFC">
        <w:rPr>
          <w:lang w:val="cs-CZ"/>
        </w:rPr>
        <w:t>. Zároveň detektuje začátek a konec komunikace.</w:t>
      </w:r>
    </w:p>
    <w:p w14:paraId="29AABA91" w14:textId="12614750" w:rsidR="00666B8E" w:rsidRDefault="00666B8E" w:rsidP="00666B8E">
      <w:pPr>
        <w:pStyle w:val="Heading2"/>
        <w:rPr>
          <w:lang w:val="cs-CZ"/>
        </w:rPr>
      </w:pPr>
      <w:proofErr w:type="spellStart"/>
      <w:r>
        <w:rPr>
          <w:lang w:val="cs-CZ"/>
        </w:rPr>
        <w:t>PKT_Control</w:t>
      </w:r>
      <w:proofErr w:type="spellEnd"/>
    </w:p>
    <w:p w14:paraId="38F97EE9" w14:textId="5AB8FAF8" w:rsidR="00666B8E" w:rsidRDefault="00666B8E" w:rsidP="00666B8E">
      <w:pPr>
        <w:pStyle w:val="Text"/>
        <w:rPr>
          <w:lang w:val="cs-CZ"/>
        </w:rPr>
      </w:pPr>
      <w:r>
        <w:rPr>
          <w:lang w:val="cs-CZ"/>
        </w:rPr>
        <w:t xml:space="preserve">Zprostředkovává komunikaci mezi rozhraním SPI a </w:t>
      </w:r>
      <w:r w:rsidR="002875BB">
        <w:rPr>
          <w:lang w:val="cs-CZ"/>
        </w:rPr>
        <w:t>aritmetickou jednotkou, představuje řídící blok celé komunikace. Součástí je stavový automat</w:t>
      </w:r>
      <w:r w:rsidR="00D06221">
        <w:rPr>
          <w:lang w:val="cs-CZ"/>
        </w:rPr>
        <w:t xml:space="preserve"> </w:t>
      </w:r>
      <w:r w:rsidR="002875BB">
        <w:rPr>
          <w:lang w:val="cs-CZ"/>
        </w:rPr>
        <w:t xml:space="preserve">a časovač, který je použit pro měření času 1 </w:t>
      </w:r>
      <w:proofErr w:type="spellStart"/>
      <w:r w:rsidR="002875BB">
        <w:rPr>
          <w:lang w:val="cs-CZ"/>
        </w:rPr>
        <w:t>ms</w:t>
      </w:r>
      <w:proofErr w:type="spellEnd"/>
      <w:r w:rsidR="002875BB">
        <w:rPr>
          <w:lang w:val="cs-CZ"/>
        </w:rPr>
        <w:t>; pokud není do této doby přijat druhý rámec, celý paket je považován za neplatný (</w:t>
      </w:r>
      <w:r w:rsidR="002875BB">
        <w:rPr>
          <w:i/>
          <w:iCs/>
          <w:lang w:val="cs-CZ"/>
        </w:rPr>
        <w:t xml:space="preserve">viz </w:t>
      </w:r>
      <w:r w:rsidR="002875BB" w:rsidRPr="00082138">
        <w:rPr>
          <w:b/>
          <w:bCs/>
          <w:lang w:val="cs-CZ"/>
        </w:rPr>
        <w:t>požadavky</w:t>
      </w:r>
      <w:r w:rsidR="002875BB">
        <w:rPr>
          <w:lang w:val="cs-CZ"/>
        </w:rPr>
        <w:t>).</w:t>
      </w:r>
    </w:p>
    <w:p w14:paraId="2D3DC029" w14:textId="54262A5A" w:rsidR="00462EBF" w:rsidRDefault="003B5C8C" w:rsidP="00462EBF">
      <w:pPr>
        <w:pStyle w:val="Text"/>
        <w:jc w:val="center"/>
        <w:rPr>
          <w:lang w:val="cs-CZ"/>
        </w:rPr>
      </w:pPr>
      <w:r>
        <w:rPr>
          <w:noProof/>
        </w:rPr>
        <w:drawing>
          <wp:inline distT="0" distB="0" distL="0" distR="0" wp14:anchorId="4D7AC34B" wp14:editId="6DB0A9EB">
            <wp:extent cx="4517816" cy="2870053"/>
            <wp:effectExtent l="0" t="0" r="0" b="698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520" cy="2901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E2FCA" w14:textId="45B0840A" w:rsidR="00462EBF" w:rsidRPr="00B059D3" w:rsidRDefault="00462EBF" w:rsidP="00462EBF">
      <w:pPr>
        <w:pStyle w:val="Caption"/>
        <w:rPr>
          <w:lang w:val="cs-CZ"/>
        </w:rPr>
      </w:pPr>
      <w:r w:rsidRPr="00B059D3">
        <w:rPr>
          <w:lang w:val="cs-CZ"/>
        </w:rPr>
        <w:t xml:space="preserve">Obrázek </w:t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STYLEREF 1 \s </w:instrText>
      </w:r>
      <w:r w:rsidRPr="00B059D3">
        <w:rPr>
          <w:lang w:val="cs-CZ"/>
        </w:rPr>
        <w:fldChar w:fldCharType="separate"/>
      </w:r>
      <w:r w:rsidRPr="00B059D3">
        <w:rPr>
          <w:noProof/>
          <w:lang w:val="cs-CZ"/>
        </w:rPr>
        <w:t>4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noBreakHyphen/>
      </w:r>
      <w:r w:rsidR="002C121A">
        <w:rPr>
          <w:lang w:val="cs-CZ"/>
        </w:rPr>
        <w:t>3</w:t>
      </w:r>
      <w:r w:rsidRPr="00B059D3">
        <w:rPr>
          <w:lang w:val="cs-CZ"/>
        </w:rPr>
        <w:t xml:space="preserve"> Blokové schéma </w:t>
      </w:r>
      <w:r>
        <w:rPr>
          <w:lang w:val="cs-CZ"/>
        </w:rPr>
        <w:t xml:space="preserve">funkčního bloku </w:t>
      </w:r>
      <w:proofErr w:type="spellStart"/>
      <w:r>
        <w:rPr>
          <w:lang w:val="cs-CZ"/>
        </w:rPr>
        <w:t>PKT_Control</w:t>
      </w:r>
      <w:proofErr w:type="spellEnd"/>
    </w:p>
    <w:p w14:paraId="7AC9B127" w14:textId="3F7301A4" w:rsidR="00462EBF" w:rsidRDefault="00D06221" w:rsidP="00462EBF">
      <w:pPr>
        <w:pStyle w:val="Text"/>
        <w:rPr>
          <w:lang w:val="cs-CZ"/>
        </w:rPr>
      </w:pPr>
      <w:r>
        <w:rPr>
          <w:lang w:val="cs-CZ"/>
        </w:rPr>
        <w:t>Stavový automat má celkem 4 stavy:</w:t>
      </w:r>
    </w:p>
    <w:p w14:paraId="3A12CA58" w14:textId="5275FE18" w:rsidR="00D06221" w:rsidRDefault="00D06221">
      <w:pPr>
        <w:pStyle w:val="Text"/>
        <w:numPr>
          <w:ilvl w:val="0"/>
          <w:numId w:val="13"/>
        </w:numPr>
        <w:rPr>
          <w:lang w:val="cs-CZ"/>
        </w:rPr>
      </w:pPr>
      <w:r>
        <w:rPr>
          <w:b/>
          <w:bCs/>
          <w:lang w:val="cs-CZ"/>
        </w:rPr>
        <w:t>S_awaiting_fr1</w:t>
      </w:r>
      <w:r>
        <w:rPr>
          <w:lang w:val="cs-CZ"/>
        </w:rPr>
        <w:t xml:space="preserve"> – </w:t>
      </w:r>
      <w:r w:rsidR="003B5C8C">
        <w:rPr>
          <w:lang w:val="cs-CZ"/>
        </w:rPr>
        <w:t>Výchozí stav při neprobíhající komunikaci.</w:t>
      </w:r>
      <w:r w:rsidR="00A678C0">
        <w:rPr>
          <w:lang w:val="cs-CZ"/>
        </w:rPr>
        <w:t xml:space="preserve"> Při začátku komunikace posílá výsledek součtu z předchozího paketu do rozhraní SPI a přechází v další stav.</w:t>
      </w:r>
    </w:p>
    <w:p w14:paraId="39723683" w14:textId="3261B85E" w:rsidR="00D06221" w:rsidRPr="002875BB" w:rsidRDefault="00D06221">
      <w:pPr>
        <w:pStyle w:val="Text"/>
        <w:numPr>
          <w:ilvl w:val="0"/>
          <w:numId w:val="13"/>
        </w:numPr>
        <w:rPr>
          <w:lang w:val="cs-CZ"/>
        </w:rPr>
      </w:pPr>
      <w:r>
        <w:rPr>
          <w:b/>
          <w:bCs/>
          <w:lang w:val="cs-CZ"/>
        </w:rPr>
        <w:t>S_getting_fr1</w:t>
      </w:r>
      <w:r>
        <w:rPr>
          <w:lang w:val="cs-CZ"/>
        </w:rPr>
        <w:t xml:space="preserve"> – </w:t>
      </w:r>
      <w:r w:rsidR="003B5C8C">
        <w:rPr>
          <w:lang w:val="cs-CZ"/>
        </w:rPr>
        <w:t>Jednotka</w:t>
      </w:r>
      <w:r w:rsidR="00A678C0">
        <w:rPr>
          <w:lang w:val="cs-CZ"/>
        </w:rPr>
        <w:t xml:space="preserve"> </w:t>
      </w:r>
      <w:r w:rsidR="003B5C8C">
        <w:rPr>
          <w:lang w:val="cs-CZ"/>
        </w:rPr>
        <w:t>přijímá první rámec.</w:t>
      </w:r>
      <w:r w:rsidR="00802ADA">
        <w:rPr>
          <w:lang w:val="cs-CZ"/>
        </w:rPr>
        <w:t xml:space="preserve"> </w:t>
      </w:r>
      <w:r w:rsidR="00A678C0">
        <w:rPr>
          <w:lang w:val="cs-CZ"/>
        </w:rPr>
        <w:t>Vyskytla-li se chyba, dochází k návratu do výchozího stavu. Bezchybný rámec je poslán do AU</w:t>
      </w:r>
      <w:r w:rsidR="00026F27">
        <w:rPr>
          <w:lang w:val="cs-CZ"/>
        </w:rPr>
        <w:t xml:space="preserve">, </w:t>
      </w:r>
      <w:r w:rsidR="00A678C0">
        <w:rPr>
          <w:lang w:val="cs-CZ"/>
        </w:rPr>
        <w:t xml:space="preserve">do </w:t>
      </w:r>
      <w:proofErr w:type="spellStart"/>
      <w:r w:rsidR="00A678C0">
        <w:rPr>
          <w:lang w:val="cs-CZ"/>
        </w:rPr>
        <w:t>serialiseru</w:t>
      </w:r>
      <w:proofErr w:type="spellEnd"/>
      <w:r w:rsidR="00A678C0">
        <w:rPr>
          <w:lang w:val="cs-CZ"/>
        </w:rPr>
        <w:t xml:space="preserve"> je vyslán součin z předchozího paketu</w:t>
      </w:r>
      <w:r w:rsidR="00026F27">
        <w:rPr>
          <w:lang w:val="cs-CZ"/>
        </w:rPr>
        <w:t xml:space="preserve"> a nastává přechod do dalšího stavu.</w:t>
      </w:r>
    </w:p>
    <w:p w14:paraId="6DA2226B" w14:textId="01E28940" w:rsidR="00D06221" w:rsidRPr="002875BB" w:rsidRDefault="00D06221">
      <w:pPr>
        <w:pStyle w:val="Text"/>
        <w:numPr>
          <w:ilvl w:val="0"/>
          <w:numId w:val="13"/>
        </w:numPr>
        <w:rPr>
          <w:lang w:val="cs-CZ"/>
        </w:rPr>
      </w:pPr>
      <w:r>
        <w:rPr>
          <w:b/>
          <w:bCs/>
          <w:lang w:val="cs-CZ"/>
        </w:rPr>
        <w:t>S_awaiting_fr2</w:t>
      </w:r>
      <w:r>
        <w:rPr>
          <w:lang w:val="cs-CZ"/>
        </w:rPr>
        <w:t xml:space="preserve"> – </w:t>
      </w:r>
      <w:r w:rsidR="00026F27">
        <w:rPr>
          <w:lang w:val="cs-CZ"/>
        </w:rPr>
        <w:t xml:space="preserve">Jednotka čeká na druhý rámec. Časovač </w:t>
      </w:r>
      <w:proofErr w:type="gramStart"/>
      <w:r w:rsidR="00026F27">
        <w:rPr>
          <w:lang w:val="cs-CZ"/>
        </w:rPr>
        <w:t>měří</w:t>
      </w:r>
      <w:proofErr w:type="gramEnd"/>
      <w:r w:rsidR="00026F27">
        <w:rPr>
          <w:lang w:val="cs-CZ"/>
        </w:rPr>
        <w:t xml:space="preserve"> dobu 1 </w:t>
      </w:r>
      <w:proofErr w:type="spellStart"/>
      <w:r w:rsidR="00026F27">
        <w:rPr>
          <w:lang w:val="cs-CZ"/>
        </w:rPr>
        <w:t>ms</w:t>
      </w:r>
      <w:proofErr w:type="spellEnd"/>
      <w:r w:rsidR="00026F27">
        <w:rPr>
          <w:lang w:val="cs-CZ"/>
        </w:rPr>
        <w:t xml:space="preserve">; trvá-li čekání déle, stavový automat přechází do výchozího stavu. </w:t>
      </w:r>
    </w:p>
    <w:p w14:paraId="7D5ED083" w14:textId="22A628AE" w:rsidR="00D06221" w:rsidRDefault="00D06221">
      <w:pPr>
        <w:pStyle w:val="Text"/>
        <w:numPr>
          <w:ilvl w:val="0"/>
          <w:numId w:val="13"/>
        </w:numPr>
        <w:rPr>
          <w:lang w:val="cs-CZ"/>
        </w:rPr>
      </w:pPr>
      <w:r>
        <w:rPr>
          <w:b/>
          <w:bCs/>
          <w:lang w:val="cs-CZ"/>
        </w:rPr>
        <w:lastRenderedPageBreak/>
        <w:t>S_getting_fr2</w:t>
      </w:r>
      <w:r>
        <w:rPr>
          <w:lang w:val="cs-CZ"/>
        </w:rPr>
        <w:t xml:space="preserve"> – </w:t>
      </w:r>
      <w:r w:rsidR="005A6520">
        <w:rPr>
          <w:lang w:val="cs-CZ"/>
        </w:rPr>
        <w:t xml:space="preserve">Jednotka přijímá druhý rámec. Je-li přijat bez chyby, předává se dál do aritmetické jednotky a automat přechází do výchozího stavu. </w:t>
      </w:r>
      <w:r w:rsidR="00026F27">
        <w:rPr>
          <w:lang w:val="cs-CZ"/>
        </w:rPr>
        <w:t>Při výskytu chyby se automat vrací do předchozího stavu a očekává opravu.</w:t>
      </w:r>
    </w:p>
    <w:p w14:paraId="5B736936" w14:textId="66776B0A" w:rsidR="007563B7" w:rsidRDefault="007563B7" w:rsidP="007563B7">
      <w:pPr>
        <w:pStyle w:val="Text"/>
        <w:ind w:left="720"/>
        <w:jc w:val="center"/>
        <w:rPr>
          <w:lang w:val="cs-CZ"/>
        </w:rPr>
      </w:pPr>
      <w:r>
        <w:rPr>
          <w:noProof/>
        </w:rPr>
        <w:drawing>
          <wp:inline distT="0" distB="0" distL="0" distR="0" wp14:anchorId="5F7E2CE4" wp14:editId="032022F2">
            <wp:extent cx="3391314" cy="2970479"/>
            <wp:effectExtent l="0" t="0" r="0" b="190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111" cy="2976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B2FE7" w14:textId="3191E89D" w:rsidR="00A539F4" w:rsidRPr="00A539F4" w:rsidRDefault="007563B7" w:rsidP="00A539F4">
      <w:pPr>
        <w:pStyle w:val="Caption"/>
        <w:rPr>
          <w:lang w:val="cs-CZ"/>
        </w:rPr>
      </w:pPr>
      <w:r w:rsidRPr="00B059D3">
        <w:rPr>
          <w:lang w:val="cs-CZ"/>
        </w:rPr>
        <w:t xml:space="preserve">Obrázek </w:t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STYLEREF 1 \s </w:instrText>
      </w:r>
      <w:r w:rsidRPr="00B059D3">
        <w:rPr>
          <w:lang w:val="cs-CZ"/>
        </w:rPr>
        <w:fldChar w:fldCharType="separate"/>
      </w:r>
      <w:r w:rsidRPr="00B059D3">
        <w:rPr>
          <w:noProof/>
          <w:lang w:val="cs-CZ"/>
        </w:rPr>
        <w:t>4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noBreakHyphen/>
      </w:r>
      <w:r w:rsidR="002C121A">
        <w:rPr>
          <w:lang w:val="cs-CZ"/>
        </w:rPr>
        <w:t>4</w:t>
      </w:r>
      <w:r w:rsidRPr="00B059D3">
        <w:rPr>
          <w:lang w:val="cs-CZ"/>
        </w:rPr>
        <w:t xml:space="preserve"> </w:t>
      </w:r>
      <w:r>
        <w:rPr>
          <w:lang w:val="cs-CZ"/>
        </w:rPr>
        <w:t xml:space="preserve">Stavový automat ve funkčním bloku </w:t>
      </w:r>
      <w:proofErr w:type="spellStart"/>
      <w:r>
        <w:rPr>
          <w:lang w:val="cs-CZ"/>
        </w:rPr>
        <w:t>PKT_Control</w:t>
      </w:r>
      <w:proofErr w:type="spellEnd"/>
    </w:p>
    <w:p w14:paraId="41AE6A1C" w14:textId="2EC72A6E" w:rsidR="00C07767" w:rsidRDefault="00C07767" w:rsidP="00C07767">
      <w:pPr>
        <w:pStyle w:val="Heading2"/>
        <w:rPr>
          <w:lang w:val="cs-CZ"/>
        </w:rPr>
      </w:pPr>
      <w:proofErr w:type="spellStart"/>
      <w:r>
        <w:rPr>
          <w:lang w:val="cs-CZ"/>
        </w:rPr>
        <w:t>Aritmetical_unit</w:t>
      </w:r>
      <w:proofErr w:type="spellEnd"/>
    </w:p>
    <w:p w14:paraId="29B38718" w14:textId="035607EE" w:rsidR="00E559EA" w:rsidRDefault="00901DCB" w:rsidP="00E559EA">
      <w:pPr>
        <w:pStyle w:val="Text"/>
        <w:rPr>
          <w:lang w:val="cs-CZ"/>
        </w:rPr>
      </w:pPr>
      <w:r>
        <w:rPr>
          <w:lang w:val="cs-CZ"/>
        </w:rPr>
        <w:t xml:space="preserve">Poslední funkční blok přijímá vstupní data pro výpočet součtu a součinu, výsledky pak dává na výstup. Součástí jsou rovněž kombinační obvody, které automaticky zaokrouhlí výsledek v případě přetečení nebo podtečení. </w:t>
      </w:r>
      <w:r w:rsidR="00834FD7">
        <w:rPr>
          <w:lang w:val="cs-CZ"/>
        </w:rPr>
        <w:t>Blok neobsahuje samostatné komponenty, je tedy napsán kompletně v jednom souboru.</w:t>
      </w:r>
    </w:p>
    <w:p w14:paraId="36E25AD3" w14:textId="12C90C4C" w:rsidR="00834FD7" w:rsidRDefault="00834FD7" w:rsidP="00834FD7">
      <w:pPr>
        <w:pStyle w:val="Text"/>
        <w:jc w:val="center"/>
        <w:rPr>
          <w:lang w:val="cs-CZ"/>
        </w:rPr>
      </w:pPr>
      <w:r>
        <w:rPr>
          <w:noProof/>
        </w:rPr>
        <w:drawing>
          <wp:inline distT="0" distB="0" distL="0" distR="0" wp14:anchorId="05A7FA58" wp14:editId="7639AF80">
            <wp:extent cx="6030811" cy="1700741"/>
            <wp:effectExtent l="0" t="0" r="8255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794" cy="1703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C35EC" w14:textId="2A448B05" w:rsidR="00DC6793" w:rsidRPr="00B059D3" w:rsidRDefault="00834FD7" w:rsidP="002C121A">
      <w:pPr>
        <w:pStyle w:val="Caption"/>
        <w:rPr>
          <w:lang w:val="cs-CZ"/>
        </w:rPr>
      </w:pPr>
      <w:r w:rsidRPr="00B059D3">
        <w:rPr>
          <w:lang w:val="cs-CZ"/>
        </w:rPr>
        <w:t xml:space="preserve">Obrázek </w:t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STYLEREF 1 \s </w:instrText>
      </w:r>
      <w:r w:rsidRPr="00B059D3">
        <w:rPr>
          <w:lang w:val="cs-CZ"/>
        </w:rPr>
        <w:fldChar w:fldCharType="separate"/>
      </w:r>
      <w:r w:rsidRPr="00B059D3">
        <w:rPr>
          <w:noProof/>
          <w:lang w:val="cs-CZ"/>
        </w:rPr>
        <w:t>4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noBreakHyphen/>
      </w:r>
      <w:r w:rsidR="002C121A">
        <w:rPr>
          <w:lang w:val="cs-CZ"/>
        </w:rPr>
        <w:t>5</w:t>
      </w:r>
      <w:r w:rsidRPr="00B059D3">
        <w:rPr>
          <w:lang w:val="cs-CZ"/>
        </w:rPr>
        <w:t xml:space="preserve"> Blokové schéma </w:t>
      </w:r>
      <w:r>
        <w:rPr>
          <w:lang w:val="cs-CZ"/>
        </w:rPr>
        <w:t xml:space="preserve">funkčního bloku </w:t>
      </w:r>
      <w:proofErr w:type="spellStart"/>
      <w:r>
        <w:rPr>
          <w:lang w:val="cs-CZ"/>
        </w:rPr>
        <w:t>Aritmetical_unit</w:t>
      </w:r>
      <w:proofErr w:type="spellEnd"/>
    </w:p>
    <w:p w14:paraId="59673E8F" w14:textId="476B6C4C" w:rsidR="00457F32" w:rsidRPr="00B059D3" w:rsidRDefault="00457F32" w:rsidP="00457F32">
      <w:pPr>
        <w:pStyle w:val="Heading1"/>
        <w:rPr>
          <w:lang w:val="cs-CZ"/>
        </w:rPr>
      </w:pPr>
      <w:bookmarkStart w:id="19" w:name="_Toc86057419"/>
      <w:r w:rsidRPr="00B059D3">
        <w:rPr>
          <w:lang w:val="cs-CZ"/>
        </w:rPr>
        <w:lastRenderedPageBreak/>
        <w:t>Verifikační Plán</w:t>
      </w:r>
      <w:bookmarkEnd w:id="19"/>
    </w:p>
    <w:p w14:paraId="32BB3F99" w14:textId="389911D0" w:rsidR="00BF7E48" w:rsidRPr="00A21080" w:rsidRDefault="00BF7E48" w:rsidP="004E45F5">
      <w:pPr>
        <w:pStyle w:val="Text"/>
        <w:rPr>
          <w:i/>
          <w:lang w:val="cs-CZ"/>
        </w:rPr>
      </w:pPr>
      <w:r w:rsidRPr="00A21080">
        <w:rPr>
          <w:i/>
          <w:lang w:val="cs-CZ"/>
        </w:rPr>
        <w:t xml:space="preserve">Verifikační plán by měl definovat, jakým způsobem chcete ověřit požadavky kladené na návrh. </w:t>
      </w:r>
      <w:r w:rsidR="004E45F5" w:rsidRPr="00A21080">
        <w:rPr>
          <w:i/>
          <w:lang w:val="cs-CZ"/>
        </w:rPr>
        <w:br/>
      </w:r>
      <w:r w:rsidRPr="00A21080">
        <w:rPr>
          <w:i/>
          <w:lang w:val="cs-CZ"/>
        </w:rPr>
        <w:t xml:space="preserve">Jiný způsob bude pro požadavky, které mají být ověřeny </w:t>
      </w:r>
      <w:r w:rsidR="004E45F5" w:rsidRPr="00A21080">
        <w:rPr>
          <w:i/>
          <w:lang w:val="cs-CZ"/>
        </w:rPr>
        <w:t xml:space="preserve">kontrolou dokumentace ([R]), simulací ([S]) či analýzou ([A]). </w:t>
      </w:r>
    </w:p>
    <w:p w14:paraId="6B8EA473" w14:textId="1303D914" w:rsidR="004E45F5" w:rsidRPr="00A21080" w:rsidRDefault="004E45F5" w:rsidP="004E45F5">
      <w:pPr>
        <w:pStyle w:val="Text"/>
        <w:rPr>
          <w:i/>
          <w:lang w:val="cs-CZ"/>
        </w:rPr>
      </w:pPr>
      <w:r w:rsidRPr="00A21080">
        <w:rPr>
          <w:i/>
          <w:lang w:val="cs-CZ"/>
        </w:rPr>
        <w:t>Při v</w:t>
      </w:r>
      <w:r w:rsidR="004579FA" w:rsidRPr="00A21080">
        <w:rPr>
          <w:i/>
          <w:lang w:val="cs-CZ"/>
        </w:rPr>
        <w:t>erifikac</w:t>
      </w:r>
      <w:r w:rsidRPr="00A21080">
        <w:rPr>
          <w:i/>
          <w:lang w:val="cs-CZ"/>
        </w:rPr>
        <w:t>i splnění požadavku</w:t>
      </w:r>
      <w:r w:rsidR="004579FA" w:rsidRPr="00A21080">
        <w:rPr>
          <w:i/>
          <w:lang w:val="cs-CZ"/>
        </w:rPr>
        <w:t xml:space="preserve"> kontrolou dokumentace </w:t>
      </w:r>
      <w:r w:rsidRPr="00A21080">
        <w:rPr>
          <w:i/>
          <w:lang w:val="cs-CZ"/>
        </w:rPr>
        <w:t>budou například uvedeny</w:t>
      </w:r>
      <w:r w:rsidR="004579FA" w:rsidRPr="00A21080">
        <w:rPr>
          <w:i/>
          <w:lang w:val="cs-CZ"/>
        </w:rPr>
        <w:t xml:space="preserve"> odkazy na </w:t>
      </w:r>
      <w:r w:rsidR="00F73D54" w:rsidRPr="00A21080">
        <w:rPr>
          <w:i/>
          <w:lang w:val="cs-CZ"/>
        </w:rPr>
        <w:t>jednotlivé kapitoly závěrečné zprávy</w:t>
      </w:r>
      <w:r w:rsidRPr="00A21080">
        <w:rPr>
          <w:i/>
          <w:lang w:val="cs-CZ"/>
        </w:rPr>
        <w:t>, které splnění požadavku dokumentují. Při verifikaci pomocí simulace je pak třeba představit základní myšlenku simulace – tedy testování je prováděno pomocí testovacích vektorů, které jsou aplikovány na návrh a následně je vyhodnocena jeho odezva. V případě verifikace požadavku analýzou je pak třeba uvést, jakou analýzou je takový požadavek ověřen.</w:t>
      </w:r>
    </w:p>
    <w:p w14:paraId="5F9789C2" w14:textId="77777777" w:rsidR="00457F32" w:rsidRPr="00B059D3" w:rsidRDefault="00457F32" w:rsidP="00457F32">
      <w:pPr>
        <w:pStyle w:val="Heading2"/>
        <w:rPr>
          <w:lang w:val="cs-CZ"/>
        </w:rPr>
      </w:pPr>
      <w:bookmarkStart w:id="20" w:name="_Toc86057420"/>
      <w:r w:rsidRPr="00B059D3">
        <w:rPr>
          <w:lang w:val="cs-CZ"/>
        </w:rPr>
        <w:t>Verifikační matice</w:t>
      </w:r>
      <w:bookmarkEnd w:id="20"/>
    </w:p>
    <w:p w14:paraId="1AEE5644" w14:textId="1B363244" w:rsidR="00985366" w:rsidRDefault="004E45F5" w:rsidP="00457F32">
      <w:pPr>
        <w:pStyle w:val="Text"/>
        <w:rPr>
          <w:i/>
          <w:lang w:val="cs-CZ"/>
        </w:rPr>
      </w:pPr>
      <w:r w:rsidRPr="00A21080">
        <w:rPr>
          <w:i/>
          <w:lang w:val="cs-CZ"/>
        </w:rPr>
        <w:t>Formální záležitost, ale zřejmě nejdůležitější část dokumentace týkající se verifikace. Matice obsahuje všechny požadavky aplikované na návrh, způsob jejich ověření a konstatování, zda byl požadavek úspěšně ověřen.</w:t>
      </w:r>
    </w:p>
    <w:p w14:paraId="09331646" w14:textId="77777777" w:rsidR="00985366" w:rsidRPr="00A21080" w:rsidRDefault="00985366" w:rsidP="00457F32">
      <w:pPr>
        <w:pStyle w:val="Text"/>
        <w:rPr>
          <w:i/>
          <w:lang w:val="cs-CZ"/>
        </w:rPr>
      </w:pPr>
    </w:p>
    <w:tbl>
      <w:tblPr>
        <w:tblStyle w:val="Tabulka"/>
        <w:tblpPr w:leftFromText="141" w:rightFromText="141" w:vertAnchor="text" w:horzAnchor="margin" w:tblpY="84"/>
        <w:tblW w:w="0" w:type="auto"/>
        <w:tblLook w:val="04A0" w:firstRow="1" w:lastRow="0" w:firstColumn="1" w:lastColumn="0" w:noHBand="0" w:noVBand="1"/>
      </w:tblPr>
      <w:tblGrid>
        <w:gridCol w:w="1884"/>
        <w:gridCol w:w="2154"/>
        <w:gridCol w:w="403"/>
        <w:gridCol w:w="391"/>
        <w:gridCol w:w="403"/>
        <w:gridCol w:w="3378"/>
        <w:gridCol w:w="1005"/>
      </w:tblGrid>
      <w:tr w:rsidR="00BF7E48" w:rsidRPr="00B059D3" w14:paraId="6936BE2E" w14:textId="77777777" w:rsidTr="009853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Borders>
              <w:left w:val="single" w:sz="8" w:space="0" w:color="auto"/>
              <w:right w:val="single" w:sz="8" w:space="0" w:color="auto"/>
            </w:tcBorders>
          </w:tcPr>
          <w:p w14:paraId="458AC4D0" w14:textId="6A8FFC28" w:rsidR="00BF7E48" w:rsidRPr="00B059D3" w:rsidRDefault="00BF7E48" w:rsidP="004E45F5">
            <w:pPr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REQ ID</w:t>
            </w:r>
          </w:p>
        </w:tc>
        <w:tc>
          <w:tcPr>
            <w:tcW w:w="0" w:type="auto"/>
            <w:vMerge w:val="restart"/>
            <w:tcBorders>
              <w:left w:val="single" w:sz="8" w:space="0" w:color="auto"/>
              <w:right w:val="single" w:sz="8" w:space="0" w:color="auto"/>
            </w:tcBorders>
          </w:tcPr>
          <w:p w14:paraId="77AD4A55" w14:textId="2FB188B4" w:rsidR="00BF7E48" w:rsidRPr="00B059D3" w:rsidRDefault="00BF7E48" w:rsidP="004E4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Název</w:t>
            </w:r>
          </w:p>
        </w:tc>
        <w:tc>
          <w:tcPr>
            <w:tcW w:w="0" w:type="auto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14:paraId="4E0998DD" w14:textId="731559B9" w:rsidR="00BF7E48" w:rsidRPr="00B059D3" w:rsidRDefault="00BF7E48" w:rsidP="004E4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Ver. metoda</w:t>
            </w:r>
          </w:p>
        </w:tc>
        <w:tc>
          <w:tcPr>
            <w:tcW w:w="3378" w:type="dxa"/>
            <w:vMerge w:val="restart"/>
            <w:tcBorders>
              <w:left w:val="single" w:sz="8" w:space="0" w:color="auto"/>
              <w:right w:val="single" w:sz="8" w:space="0" w:color="auto"/>
            </w:tcBorders>
          </w:tcPr>
          <w:p w14:paraId="613A2508" w14:textId="079B9BB3" w:rsidR="00BF7E48" w:rsidRPr="00B059D3" w:rsidRDefault="00BF7E48" w:rsidP="004E4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Verifikace požadavku</w:t>
            </w:r>
          </w:p>
        </w:tc>
        <w:tc>
          <w:tcPr>
            <w:tcW w:w="1005" w:type="dxa"/>
            <w:vMerge w:val="restart"/>
            <w:tcBorders>
              <w:left w:val="single" w:sz="8" w:space="0" w:color="auto"/>
              <w:right w:val="single" w:sz="8" w:space="0" w:color="auto"/>
            </w:tcBorders>
          </w:tcPr>
          <w:p w14:paraId="0EABA071" w14:textId="179884BD" w:rsidR="00BF7E48" w:rsidRPr="00B059D3" w:rsidRDefault="00BF7E48" w:rsidP="004E4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Splněno</w:t>
            </w:r>
          </w:p>
        </w:tc>
      </w:tr>
      <w:tr w:rsidR="00985366" w:rsidRPr="00B059D3" w14:paraId="682E8BC7" w14:textId="77777777" w:rsidTr="00985366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58D38A10" w14:textId="77777777" w:rsidR="00BF7E48" w:rsidRPr="00B059D3" w:rsidRDefault="00BF7E48" w:rsidP="004E45F5">
            <w:pPr>
              <w:rPr>
                <w:sz w:val="20"/>
                <w:szCs w:val="20"/>
                <w:lang w:val="cs-CZ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46647DD3" w14:textId="77777777" w:rsidR="00BF7E48" w:rsidRPr="00B059D3" w:rsidRDefault="00BF7E48" w:rsidP="004E4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647C110B" w14:textId="15201169" w:rsidR="00BF7E48" w:rsidRPr="00B059D3" w:rsidRDefault="00BF7E48" w:rsidP="004E4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cs-CZ"/>
              </w:rPr>
            </w:pPr>
            <w:r w:rsidRPr="00B059D3">
              <w:rPr>
                <w:b/>
                <w:sz w:val="20"/>
                <w:szCs w:val="20"/>
                <w:lang w:val="cs-CZ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06A6D201" w14:textId="0A489EB9" w:rsidR="00BF7E48" w:rsidRPr="00B059D3" w:rsidRDefault="00BF7E48" w:rsidP="004E4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cs-CZ"/>
              </w:rPr>
            </w:pPr>
            <w:r w:rsidRPr="00B059D3">
              <w:rPr>
                <w:b/>
                <w:sz w:val="20"/>
                <w:szCs w:val="20"/>
                <w:lang w:val="cs-CZ"/>
              </w:rPr>
              <w:t>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183BE4B7" w14:textId="2B5A4862" w:rsidR="00BF7E48" w:rsidRPr="00B059D3" w:rsidRDefault="00BF7E48" w:rsidP="004E4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cs-CZ"/>
              </w:rPr>
            </w:pPr>
            <w:r w:rsidRPr="00B059D3">
              <w:rPr>
                <w:b/>
                <w:sz w:val="20"/>
                <w:szCs w:val="20"/>
                <w:lang w:val="cs-CZ"/>
              </w:rPr>
              <w:t>A</w:t>
            </w:r>
          </w:p>
        </w:tc>
        <w:tc>
          <w:tcPr>
            <w:tcW w:w="337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4CC20AE2" w14:textId="77777777" w:rsidR="00BF7E48" w:rsidRPr="00B059D3" w:rsidRDefault="00BF7E48" w:rsidP="004E4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  <w:tc>
          <w:tcPr>
            <w:tcW w:w="1005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4B28681A" w14:textId="77777777" w:rsidR="00BF7E48" w:rsidRPr="00B059D3" w:rsidRDefault="00BF7E48" w:rsidP="004E4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</w:tr>
      <w:tr w:rsidR="00BF7E48" w:rsidRPr="00B059D3" w14:paraId="34F57EAD" w14:textId="77777777" w:rsidTr="009853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42ACE36" w14:textId="3CBFB848" w:rsidR="00BF7E48" w:rsidRPr="00B059D3" w:rsidRDefault="00BF7E48" w:rsidP="00BF7E48">
            <w:pPr>
              <w:pStyle w:val="Text"/>
              <w:tabs>
                <w:tab w:val="left" w:pos="873"/>
                <w:tab w:val="left" w:pos="6096"/>
                <w:tab w:val="left" w:pos="8789"/>
              </w:tabs>
              <w:jc w:val="center"/>
              <w:rPr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REQ_AAU_G_001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2935F637" w14:textId="11E6A30E" w:rsidR="00BF7E48" w:rsidRPr="00B059D3" w:rsidRDefault="00BF7E48" w:rsidP="00BF7E48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Cílová technologie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53A0F95" w14:textId="666BB61B" w:rsidR="00BF7E48" w:rsidRPr="00B059D3" w:rsidRDefault="00BF7E48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5F74B100" w14:textId="4D360D76" w:rsidR="00BF7E48" w:rsidRPr="00B059D3" w:rsidRDefault="00BF7E48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1633548E" w14:textId="2DAF5809" w:rsidR="00BF7E48" w:rsidRPr="00B059D3" w:rsidRDefault="00BF7E48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4A3F8462" w14:textId="1133B4D6" w:rsidR="00BF7E48" w:rsidRPr="00B059D3" w:rsidRDefault="00BF7E48" w:rsidP="00A015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Kapitola </w:t>
            </w:r>
            <w:r w:rsidRPr="00B059D3">
              <w:rPr>
                <w:sz w:val="20"/>
                <w:szCs w:val="20"/>
                <w:lang w:val="cs-CZ"/>
              </w:rPr>
              <w:fldChar w:fldCharType="begin"/>
            </w:r>
            <w:r w:rsidRPr="00B059D3">
              <w:rPr>
                <w:sz w:val="20"/>
                <w:szCs w:val="20"/>
                <w:lang w:val="cs-CZ"/>
              </w:rPr>
              <w:instrText xml:space="preserve"> REF _Ref85969035 \r \h  \* MERGEFORMAT </w:instrText>
            </w:r>
            <w:r w:rsidRPr="00B059D3">
              <w:rPr>
                <w:sz w:val="20"/>
                <w:szCs w:val="20"/>
                <w:lang w:val="cs-CZ"/>
              </w:rPr>
            </w:r>
            <w:r w:rsidRPr="00B059D3">
              <w:rPr>
                <w:sz w:val="20"/>
                <w:szCs w:val="20"/>
                <w:lang w:val="cs-CZ"/>
              </w:rPr>
              <w:fldChar w:fldCharType="separate"/>
            </w:r>
            <w:r w:rsidRPr="00B059D3">
              <w:rPr>
                <w:sz w:val="20"/>
                <w:szCs w:val="20"/>
                <w:lang w:val="cs-CZ"/>
              </w:rPr>
              <w:t>8</w:t>
            </w:r>
            <w:r w:rsidRPr="00B059D3">
              <w:rPr>
                <w:sz w:val="20"/>
                <w:szCs w:val="20"/>
                <w:lang w:val="cs-CZ"/>
              </w:rPr>
              <w:fldChar w:fldCharType="end"/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01C6714E" w14:textId="72C4F590" w:rsidR="00BF7E48" w:rsidRPr="00B059D3" w:rsidRDefault="00517783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A/N</w:t>
            </w:r>
          </w:p>
        </w:tc>
      </w:tr>
      <w:tr w:rsidR="00BF7E48" w:rsidRPr="00B059D3" w14:paraId="2105611F" w14:textId="77777777" w:rsidTr="009853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22DF4B56" w14:textId="3117E7BA" w:rsidR="00BF7E48" w:rsidRPr="00B059D3" w:rsidRDefault="00BF7E48" w:rsidP="00BF7E48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REQ_AAU_G_002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6B59E9F2" w14:textId="0409E34D" w:rsidR="00BF7E48" w:rsidRPr="00B059D3" w:rsidRDefault="00985366" w:rsidP="00BF7E48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Synchronní návrh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370E298" w14:textId="05B7BC8A" w:rsidR="00BF7E48" w:rsidRPr="00B059D3" w:rsidRDefault="00985366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CB1E0D2" w14:textId="74C89F38" w:rsidR="00BF7E48" w:rsidRPr="00B059D3" w:rsidRDefault="00985366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5F0ABF04" w14:textId="4F91242C" w:rsidR="00BF7E48" w:rsidRPr="00B059D3" w:rsidRDefault="00985366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3A4ED76B" w14:textId="626CB5C9" w:rsidR="00BF7E48" w:rsidRPr="00B059D3" w:rsidRDefault="000B2B54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Kapitola 8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7DAAEAF9" w14:textId="77777777" w:rsidR="00BF7E48" w:rsidRPr="00B059D3" w:rsidRDefault="00BF7E48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</w:tr>
      <w:tr w:rsidR="00BF7E48" w:rsidRPr="00B059D3" w14:paraId="16698DC3" w14:textId="77777777" w:rsidTr="009853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2F31C30F" w14:textId="7D2C265C" w:rsidR="00985366" w:rsidRPr="00B059D3" w:rsidRDefault="00985366" w:rsidP="00985366">
            <w:pPr>
              <w:pStyle w:val="Text"/>
              <w:tabs>
                <w:tab w:val="left" w:pos="873"/>
                <w:tab w:val="left" w:pos="6096"/>
                <w:tab w:val="left" w:pos="8789"/>
              </w:tabs>
              <w:jc w:val="center"/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REQ_AAU_G_00</w:t>
            </w:r>
            <w:r>
              <w:rPr>
                <w:bCs/>
                <w:sz w:val="20"/>
                <w:szCs w:val="20"/>
                <w:lang w:val="cs-CZ"/>
              </w:rPr>
              <w:t>3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2314E7D3" w14:textId="3C546714" w:rsidR="00BF7E48" w:rsidRPr="00B059D3" w:rsidRDefault="00985366" w:rsidP="00BF7E48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Výstupní signály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40E472A" w14:textId="22C1D4C9" w:rsidR="00BF7E48" w:rsidRPr="00B059D3" w:rsidRDefault="00384C05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62CD1B54" w14:textId="158F612E" w:rsidR="00BF7E48" w:rsidRPr="00B059D3" w:rsidRDefault="00A0156B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19E5621" w14:textId="65D26931" w:rsidR="00BF7E48" w:rsidRPr="00B059D3" w:rsidRDefault="00384C05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625B306A" w14:textId="5DC2D953" w:rsidR="00BF7E48" w:rsidRPr="00EF7A37" w:rsidRDefault="00A539F4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Kapitola</w:t>
            </w:r>
            <w:proofErr w:type="spellEnd"/>
            <w:r>
              <w:rPr>
                <w:sz w:val="20"/>
                <w:szCs w:val="20"/>
              </w:rPr>
              <w:t xml:space="preserve"> 6.1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5F5D393C" w14:textId="0A566D98" w:rsidR="00BF7E48" w:rsidRPr="00B059D3" w:rsidRDefault="00A539F4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</w:tr>
      <w:tr w:rsidR="00BF7E48" w:rsidRPr="00B059D3" w14:paraId="5769ECB7" w14:textId="77777777" w:rsidTr="009853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3D77B7E" w14:textId="2656D37E" w:rsidR="00BF7E48" w:rsidRPr="00B059D3" w:rsidRDefault="00985366" w:rsidP="00BF7E48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REQ_AAU_G_00</w:t>
            </w:r>
            <w:r>
              <w:rPr>
                <w:bCs/>
                <w:sz w:val="20"/>
                <w:szCs w:val="20"/>
                <w:lang w:val="cs-CZ"/>
              </w:rPr>
              <w:t>4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2CA977BA" w14:textId="407604F0" w:rsidR="00BF7E48" w:rsidRPr="00B059D3" w:rsidRDefault="00985366" w:rsidP="00BF7E48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Vstupní signály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C62E439" w14:textId="541A773C" w:rsidR="00BF7E48" w:rsidRPr="00B059D3" w:rsidRDefault="00384C05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8DA4DBF" w14:textId="00150E12" w:rsidR="00BF7E48" w:rsidRPr="00B059D3" w:rsidRDefault="00A0156B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69E5A014" w14:textId="0C33624B" w:rsidR="00BF7E48" w:rsidRPr="00B059D3" w:rsidRDefault="00384C05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293B1DAC" w14:textId="691FF712" w:rsidR="00BF7E48" w:rsidRPr="00B059D3" w:rsidRDefault="00A539F4" w:rsidP="00A53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Kapitola 6.1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5BEE135E" w14:textId="30B723F5" w:rsidR="00BF7E48" w:rsidRPr="00B059D3" w:rsidRDefault="00A539F4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</w:tr>
      <w:tr w:rsidR="00BF7E48" w:rsidRPr="00B059D3" w14:paraId="07903CB6" w14:textId="77777777" w:rsidTr="009853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ADE2CE5" w14:textId="4B0FA1D6" w:rsidR="00BF7E48" w:rsidRPr="00B059D3" w:rsidRDefault="00985366" w:rsidP="00BF7E48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REQ_AAU_G_00</w:t>
            </w:r>
            <w:r>
              <w:rPr>
                <w:bCs/>
                <w:sz w:val="20"/>
                <w:szCs w:val="20"/>
                <w:lang w:val="cs-CZ"/>
              </w:rPr>
              <w:t>5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86D38CA" w14:textId="009FDF1D" w:rsidR="00BF7E48" w:rsidRPr="00B059D3" w:rsidRDefault="00985366" w:rsidP="00BF7E48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Bezpečná implementace FSM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212870EE" w14:textId="2A4E9E48" w:rsidR="00BF7E48" w:rsidRPr="00B059D3" w:rsidRDefault="00384C05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2781223E" w14:textId="251AEB20" w:rsidR="00BF7E48" w:rsidRPr="00B059D3" w:rsidRDefault="00384C05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200B7ED0" w14:textId="14BB0298" w:rsidR="00BF7E48" w:rsidRPr="00B059D3" w:rsidRDefault="00384C05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740CC6AE" w14:textId="1D793CCB" w:rsidR="00BF7E48" w:rsidRPr="00B059D3" w:rsidRDefault="00A539F4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Kapitola 8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292EE83D" w14:textId="77777777" w:rsidR="00BF7E48" w:rsidRPr="00B059D3" w:rsidRDefault="00BF7E48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</w:tr>
      <w:tr w:rsidR="00BF7E48" w:rsidRPr="00B059D3" w14:paraId="483CBD1D" w14:textId="77777777" w:rsidTr="009853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30BD35C" w14:textId="40AF08D0" w:rsidR="00BF7E48" w:rsidRPr="00B059D3" w:rsidRDefault="00985366" w:rsidP="00BF7E48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REQ_AAU_G_00</w:t>
            </w:r>
            <w:r>
              <w:rPr>
                <w:bCs/>
                <w:sz w:val="20"/>
                <w:szCs w:val="20"/>
                <w:lang w:val="cs-CZ"/>
              </w:rPr>
              <w:t>6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7B84C5C" w14:textId="478E311E" w:rsidR="00BF7E48" w:rsidRPr="00B059D3" w:rsidRDefault="00985366" w:rsidP="00BF7E48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Dokumentace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4563A64" w14:textId="655F3E22" w:rsidR="00BF7E48" w:rsidRPr="00B059D3" w:rsidRDefault="00384C05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6B0AE76A" w14:textId="1ED23835" w:rsidR="00BF7E48" w:rsidRPr="00B059D3" w:rsidRDefault="00DD56CC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1C5CCC97" w14:textId="339C7E9F" w:rsidR="00BF7E48" w:rsidRPr="00B059D3" w:rsidRDefault="00DD56CC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2F2172BB" w14:textId="77777777" w:rsidR="00BF7E48" w:rsidRPr="00B059D3" w:rsidRDefault="00BF7E48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313B3A6A" w14:textId="77777777" w:rsidR="00BF7E48" w:rsidRPr="00B059D3" w:rsidRDefault="00BF7E48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</w:tr>
      <w:tr w:rsidR="00985366" w:rsidRPr="00B059D3" w14:paraId="484EC6C5" w14:textId="77777777" w:rsidTr="009853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186E2994" w14:textId="29BE24D6" w:rsidR="00985366" w:rsidRPr="00B059D3" w:rsidRDefault="00985366" w:rsidP="00BF7E48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REQ_AAU_F_01</w:t>
            </w:r>
            <w:r>
              <w:rPr>
                <w:bCs/>
                <w:sz w:val="20"/>
                <w:szCs w:val="20"/>
                <w:lang w:val="cs-CZ"/>
              </w:rPr>
              <w:t>0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553DD706" w14:textId="024633DF" w:rsidR="00985366" w:rsidRPr="00B059D3" w:rsidRDefault="00985366" w:rsidP="00BF7E48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Výpočetní jednotka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06EED3A" w14:textId="11DF920B" w:rsidR="00985366" w:rsidRPr="00B059D3" w:rsidRDefault="00384C05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A8FA10F" w14:textId="01C3122A" w:rsidR="00985366" w:rsidRPr="00B059D3" w:rsidRDefault="00DD56CC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322B83A" w14:textId="15B2576F" w:rsidR="00985366" w:rsidRPr="00B059D3" w:rsidRDefault="00DD56CC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16028BF9" w14:textId="2F1E688B" w:rsidR="00985366" w:rsidRPr="00B059D3" w:rsidRDefault="00A852E7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Kapitola 6.3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7AC08F84" w14:textId="77777777" w:rsidR="00985366" w:rsidRPr="00B059D3" w:rsidRDefault="00985366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</w:tr>
      <w:tr w:rsidR="00985366" w:rsidRPr="00B059D3" w14:paraId="333B9FAA" w14:textId="77777777" w:rsidTr="009853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73B232B" w14:textId="4446AF92" w:rsidR="00985366" w:rsidRPr="00B059D3" w:rsidRDefault="00985366" w:rsidP="00985366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REQ_AAU_F_011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2C11D23" w14:textId="66CA5E36" w:rsidR="00985366" w:rsidRPr="00B059D3" w:rsidRDefault="00985366" w:rsidP="00985366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Formát čísel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5878C93" w14:textId="7C8D2637" w:rsidR="00985366" w:rsidRPr="00B059D3" w:rsidRDefault="00985366" w:rsidP="00985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2C28BA78" w14:textId="4DFFFBB3" w:rsidR="00985366" w:rsidRPr="00B059D3" w:rsidRDefault="00985366" w:rsidP="00985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18669FB" w14:textId="7067D545" w:rsidR="00985366" w:rsidRPr="00B059D3" w:rsidRDefault="00985366" w:rsidP="00985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0C9C9A9A" w14:textId="37A053CD" w:rsidR="00985366" w:rsidRPr="00B059D3" w:rsidRDefault="00985366" w:rsidP="00985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 w:rsidR="000F2616">
              <w:rPr>
                <w:i/>
                <w:sz w:val="20"/>
                <w:szCs w:val="20"/>
                <w:lang w:val="cs-CZ"/>
              </w:rPr>
              <w:t>spi_001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6EE3C64E" w14:textId="4C299A20" w:rsidR="00985366" w:rsidRPr="00B059D3" w:rsidRDefault="00D0358F" w:rsidP="00985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</w:tr>
      <w:tr w:rsidR="00985366" w:rsidRPr="00B059D3" w14:paraId="6A944245" w14:textId="77777777" w:rsidTr="009853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BD8BA07" w14:textId="01D365F3" w:rsidR="00985366" w:rsidRPr="00B059D3" w:rsidRDefault="00985366" w:rsidP="00985366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REQ_AAU_F_01</w:t>
            </w:r>
            <w:r>
              <w:rPr>
                <w:bCs/>
                <w:sz w:val="20"/>
                <w:szCs w:val="20"/>
                <w:lang w:val="cs-CZ"/>
              </w:rPr>
              <w:t>2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546574C9" w14:textId="07B1CCC9" w:rsidR="00985366" w:rsidRPr="00B059D3" w:rsidRDefault="00985366" w:rsidP="00985366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Zaokrouhlování čísel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533E1F7B" w14:textId="3D551B0E" w:rsidR="00985366" w:rsidRPr="00B059D3" w:rsidRDefault="00DD56CC" w:rsidP="00985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114A9112" w14:textId="48F274DB" w:rsidR="00985366" w:rsidRPr="00B059D3" w:rsidRDefault="00384C05" w:rsidP="00985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4AC1BC7" w14:textId="75D0F43E" w:rsidR="00985366" w:rsidRPr="00B059D3" w:rsidRDefault="00DD56CC" w:rsidP="00985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09B2A2FF" w14:textId="55E7724B" w:rsidR="00985366" w:rsidRPr="00B059D3" w:rsidRDefault="00F74CD5" w:rsidP="00985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Test tc_spi_005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2523D44D" w14:textId="730AA194" w:rsidR="00985366" w:rsidRPr="00B059D3" w:rsidRDefault="00D0358F" w:rsidP="00985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</w:tr>
      <w:tr w:rsidR="00985366" w:rsidRPr="00B059D3" w14:paraId="1F7A8AD6" w14:textId="77777777" w:rsidTr="009853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679D599" w14:textId="2375A14C" w:rsidR="00985366" w:rsidRPr="00B059D3" w:rsidRDefault="00985366" w:rsidP="00985366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REQ_AAU_F_01</w:t>
            </w:r>
            <w:r>
              <w:rPr>
                <w:bCs/>
                <w:sz w:val="20"/>
                <w:szCs w:val="20"/>
                <w:lang w:val="cs-CZ"/>
              </w:rPr>
              <w:t>3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B043AEE" w14:textId="3308B447" w:rsidR="00985366" w:rsidRPr="00B059D3" w:rsidRDefault="00985366" w:rsidP="00985366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Přetečení operací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C5588F6" w14:textId="04FBBAF6" w:rsidR="00985366" w:rsidRPr="00B059D3" w:rsidRDefault="00DD56CC" w:rsidP="00985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87430A9" w14:textId="1879CCA1" w:rsidR="00985366" w:rsidRPr="00B059D3" w:rsidRDefault="00384C05" w:rsidP="00985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1C7BC7CC" w14:textId="6C36F431" w:rsidR="00985366" w:rsidRPr="00B059D3" w:rsidRDefault="00DD56CC" w:rsidP="00985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53AC8F16" w14:textId="2B14122A" w:rsidR="00985366" w:rsidRPr="00B059D3" w:rsidRDefault="00F74CD5" w:rsidP="00985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Test tc_spi_005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1DFA1EC1" w14:textId="79E59BE7" w:rsidR="00985366" w:rsidRPr="00B059D3" w:rsidRDefault="00D0358F" w:rsidP="00985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</w:tr>
      <w:tr w:rsidR="00985366" w:rsidRPr="00B059D3" w14:paraId="6BED8FAA" w14:textId="77777777" w:rsidTr="009853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EB8E61B" w14:textId="24067DAB" w:rsidR="00985366" w:rsidRPr="00B059D3" w:rsidRDefault="00985366" w:rsidP="00985366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985366">
              <w:rPr>
                <w:bCs/>
                <w:sz w:val="20"/>
                <w:szCs w:val="20"/>
                <w:lang w:val="cs-CZ"/>
              </w:rPr>
              <w:t>REQ_ AAU_I_020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16608A94" w14:textId="1A79AC5C" w:rsidR="00985366" w:rsidRPr="00B059D3" w:rsidRDefault="00985366" w:rsidP="00985366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Frekvence SPI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10B1117B" w14:textId="48401ECC" w:rsidR="00985366" w:rsidRPr="00B059D3" w:rsidRDefault="00DD56CC" w:rsidP="00985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3F85A9F" w14:textId="13ABF284" w:rsidR="00985366" w:rsidRPr="00B059D3" w:rsidRDefault="00384C05" w:rsidP="00985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19B975C8" w14:textId="1342FDCE" w:rsidR="00985366" w:rsidRPr="00B059D3" w:rsidRDefault="00DD56CC" w:rsidP="00985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7AE84269" w14:textId="01A5AEA5" w:rsidR="00985366" w:rsidRPr="00B059D3" w:rsidRDefault="00D0358F" w:rsidP="00985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>
              <w:rPr>
                <w:i/>
                <w:sz w:val="20"/>
                <w:szCs w:val="20"/>
                <w:lang w:val="cs-CZ"/>
              </w:rPr>
              <w:t>spi_001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3B489E4C" w14:textId="789AF7E8" w:rsidR="00985366" w:rsidRPr="00B059D3" w:rsidRDefault="00D0358F" w:rsidP="00985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</w:tr>
      <w:tr w:rsidR="00985366" w:rsidRPr="00B059D3" w14:paraId="1339A832" w14:textId="77777777" w:rsidTr="009853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124C7186" w14:textId="3E4CEFAB" w:rsidR="00985366" w:rsidRPr="00B059D3" w:rsidRDefault="00985366" w:rsidP="00985366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985366">
              <w:rPr>
                <w:bCs/>
                <w:sz w:val="20"/>
                <w:szCs w:val="20"/>
                <w:lang w:val="cs-CZ"/>
              </w:rPr>
              <w:t>REQ_ AAU_I_02</w:t>
            </w:r>
            <w:r>
              <w:rPr>
                <w:bCs/>
                <w:sz w:val="20"/>
                <w:szCs w:val="20"/>
                <w:lang w:val="cs-CZ"/>
              </w:rPr>
              <w:t>1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19ABD48F" w14:textId="6EB5F674" w:rsidR="00985366" w:rsidRPr="00B059D3" w:rsidRDefault="00985366" w:rsidP="00985366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Pořadí bitů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006323C" w14:textId="5EEA511F" w:rsidR="00985366" w:rsidRPr="00B059D3" w:rsidRDefault="00DD56CC" w:rsidP="00985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8C22228" w14:textId="46836401" w:rsidR="00985366" w:rsidRPr="00B059D3" w:rsidRDefault="00384C05" w:rsidP="00985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0AA523D6" w14:textId="0C0F8102" w:rsidR="00985366" w:rsidRPr="00B059D3" w:rsidRDefault="00DD56CC" w:rsidP="00985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7C5C9145" w14:textId="77777777" w:rsidR="00985366" w:rsidRPr="00B059D3" w:rsidRDefault="00985366" w:rsidP="00985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063DFDAE" w14:textId="77777777" w:rsidR="00985366" w:rsidRPr="00B059D3" w:rsidRDefault="00985366" w:rsidP="00985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</w:tr>
      <w:tr w:rsidR="00985366" w:rsidRPr="00B059D3" w14:paraId="6948D732" w14:textId="77777777" w:rsidTr="009853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1174FE55" w14:textId="368C0493" w:rsidR="00985366" w:rsidRPr="00B059D3" w:rsidRDefault="00985366" w:rsidP="00985366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985366">
              <w:rPr>
                <w:bCs/>
                <w:sz w:val="20"/>
                <w:szCs w:val="20"/>
                <w:lang w:val="cs-CZ"/>
              </w:rPr>
              <w:t>REQ_ AAU_I_02</w:t>
            </w:r>
            <w:r>
              <w:rPr>
                <w:bCs/>
                <w:sz w:val="20"/>
                <w:szCs w:val="20"/>
                <w:lang w:val="cs-CZ"/>
              </w:rPr>
              <w:t>2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504DBE26" w14:textId="1436EFD0" w:rsidR="00985366" w:rsidRPr="00B059D3" w:rsidRDefault="00985366" w:rsidP="00985366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Nekompletní rámec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51848548" w14:textId="5E370A5F" w:rsidR="00985366" w:rsidRPr="00B059D3" w:rsidRDefault="00DD56CC" w:rsidP="00985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63F9EDF3" w14:textId="39A06117" w:rsidR="00985366" w:rsidRPr="00B059D3" w:rsidRDefault="00384C05" w:rsidP="00985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062A7878" w14:textId="49D4F3E8" w:rsidR="00985366" w:rsidRPr="00B059D3" w:rsidRDefault="00DD56CC" w:rsidP="00985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265C4A5E" w14:textId="6D640A90" w:rsidR="00985366" w:rsidRPr="00B059D3" w:rsidRDefault="00F74CD5" w:rsidP="00985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 xml:space="preserve">Testy tc_spi_003 </w:t>
            </w:r>
            <w:proofErr w:type="gramStart"/>
            <w:r>
              <w:rPr>
                <w:sz w:val="20"/>
                <w:szCs w:val="20"/>
                <w:lang w:val="cs-CZ"/>
              </w:rPr>
              <w:t xml:space="preserve">a  </w:t>
            </w:r>
            <w:r>
              <w:rPr>
                <w:sz w:val="20"/>
                <w:szCs w:val="20"/>
                <w:lang w:val="cs-CZ"/>
              </w:rPr>
              <w:t>tc</w:t>
            </w:r>
            <w:proofErr w:type="gramEnd"/>
            <w:r>
              <w:rPr>
                <w:sz w:val="20"/>
                <w:szCs w:val="20"/>
                <w:lang w:val="cs-CZ"/>
              </w:rPr>
              <w:t>_spi_00</w:t>
            </w:r>
            <w:r>
              <w:rPr>
                <w:sz w:val="20"/>
                <w:szCs w:val="20"/>
                <w:lang w:val="cs-CZ"/>
              </w:rPr>
              <w:t>4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3D9DC985" w14:textId="6C257D62" w:rsidR="00985366" w:rsidRPr="00B059D3" w:rsidRDefault="00D0358F" w:rsidP="00985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</w:tr>
      <w:tr w:rsidR="00985366" w:rsidRPr="00B059D3" w14:paraId="16F4C592" w14:textId="77777777" w:rsidTr="009853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00C223C5" w14:textId="50D7968B" w:rsidR="00985366" w:rsidRPr="00B059D3" w:rsidRDefault="00985366" w:rsidP="00985366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985366">
              <w:rPr>
                <w:bCs/>
                <w:sz w:val="20"/>
                <w:szCs w:val="20"/>
                <w:lang w:val="cs-CZ"/>
              </w:rPr>
              <w:t>REQ_ AAU_I_02</w:t>
            </w:r>
            <w:r>
              <w:rPr>
                <w:bCs/>
                <w:sz w:val="20"/>
                <w:szCs w:val="20"/>
                <w:lang w:val="cs-CZ"/>
              </w:rPr>
              <w:t>3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2E30027" w14:textId="0F99BD4E" w:rsidR="00985366" w:rsidRPr="00B059D3" w:rsidRDefault="00985366" w:rsidP="00985366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Reset komunikace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989ABDD" w14:textId="0095BEE0" w:rsidR="00985366" w:rsidRPr="00B059D3" w:rsidRDefault="00DD56CC" w:rsidP="00985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1931E81" w14:textId="58B98A51" w:rsidR="00985366" w:rsidRPr="00B059D3" w:rsidRDefault="00384C05" w:rsidP="00985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4061B85" w14:textId="099DDE61" w:rsidR="00985366" w:rsidRPr="00B059D3" w:rsidRDefault="00DD56CC" w:rsidP="00985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395AA34B" w14:textId="65C66998" w:rsidR="00985366" w:rsidRPr="00B059D3" w:rsidRDefault="000406C4" w:rsidP="00985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Test tc_spi_002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65375640" w14:textId="75480D69" w:rsidR="00985366" w:rsidRPr="00B059D3" w:rsidRDefault="00D0358F" w:rsidP="00985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</w:tr>
      <w:tr w:rsidR="00985366" w:rsidRPr="00B059D3" w14:paraId="17A629C5" w14:textId="77777777" w:rsidTr="009853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0687751D" w14:textId="036BEE13" w:rsidR="00985366" w:rsidRPr="00B059D3" w:rsidRDefault="00985366" w:rsidP="00985366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985366">
              <w:rPr>
                <w:bCs/>
                <w:sz w:val="20"/>
                <w:szCs w:val="20"/>
                <w:lang w:val="cs-CZ"/>
              </w:rPr>
              <w:t>REQ_ AAU_I_02</w:t>
            </w:r>
            <w:r>
              <w:rPr>
                <w:bCs/>
                <w:sz w:val="20"/>
                <w:szCs w:val="20"/>
                <w:lang w:val="cs-CZ"/>
              </w:rPr>
              <w:t>4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15A4836C" w14:textId="291780DF" w:rsidR="00985366" w:rsidRPr="00B059D3" w:rsidRDefault="00985366" w:rsidP="00985366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Formát paketů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63528E50" w14:textId="0BC83B1F" w:rsidR="00985366" w:rsidRPr="00B059D3" w:rsidRDefault="00DD56CC" w:rsidP="00985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12A8939" w14:textId="60FC32E5" w:rsidR="00985366" w:rsidRPr="00B059D3" w:rsidRDefault="00384C05" w:rsidP="00985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07DF3AB5" w14:textId="0868F394" w:rsidR="00985366" w:rsidRPr="00B059D3" w:rsidRDefault="00DD56CC" w:rsidP="00985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19DBF3EB" w14:textId="1C377E37" w:rsidR="00985366" w:rsidRPr="00B059D3" w:rsidRDefault="00550DA7" w:rsidP="00985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Test tc_śpi_001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262940C2" w14:textId="68377C3D" w:rsidR="00985366" w:rsidRPr="00B059D3" w:rsidRDefault="00D0358F" w:rsidP="00985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</w:tr>
    </w:tbl>
    <w:p w14:paraId="38D8D185" w14:textId="1FEB969A" w:rsidR="00BF7E48" w:rsidRPr="00B059D3" w:rsidRDefault="00BF7E48" w:rsidP="00BF7E48">
      <w:pPr>
        <w:pStyle w:val="Caption"/>
        <w:rPr>
          <w:lang w:val="cs-CZ"/>
        </w:rPr>
      </w:pPr>
      <w:bookmarkStart w:id="21" w:name="_Toc86057329"/>
      <w:r w:rsidRPr="00B059D3">
        <w:rPr>
          <w:lang w:val="cs-CZ"/>
        </w:rPr>
        <w:t xml:space="preserve">Table </w:t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STYLEREF 1 \s </w:instrText>
      </w:r>
      <w:r w:rsidRPr="00B059D3">
        <w:rPr>
          <w:lang w:val="cs-CZ"/>
        </w:rPr>
        <w:fldChar w:fldCharType="separate"/>
      </w:r>
      <w:r w:rsidRPr="00B059D3">
        <w:rPr>
          <w:noProof/>
          <w:lang w:val="cs-CZ"/>
        </w:rPr>
        <w:t>2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noBreakHyphen/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SEQ Table \* ARABIC \s 1 </w:instrText>
      </w:r>
      <w:r w:rsidRPr="00B059D3">
        <w:rPr>
          <w:lang w:val="cs-CZ"/>
        </w:rPr>
        <w:fldChar w:fldCharType="separate"/>
      </w:r>
      <w:r w:rsidRPr="00B059D3">
        <w:rPr>
          <w:noProof/>
          <w:lang w:val="cs-CZ"/>
        </w:rPr>
        <w:t>2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t xml:space="preserve"> Verifikační matice</w:t>
      </w:r>
      <w:bookmarkEnd w:id="21"/>
    </w:p>
    <w:p w14:paraId="5E298E7E" w14:textId="77777777" w:rsidR="00BB050B" w:rsidRDefault="00BB050B">
      <w:pPr>
        <w:rPr>
          <w:rFonts w:eastAsiaTheme="majorEastAsia" w:cstheme="majorBidi"/>
          <w:b/>
          <w:bCs/>
          <w:color w:val="000000" w:themeColor="text1"/>
          <w:sz w:val="24"/>
          <w:szCs w:val="26"/>
          <w:lang w:val="cs-CZ"/>
        </w:rPr>
      </w:pPr>
      <w:bookmarkStart w:id="22" w:name="_Toc86057421"/>
      <w:r>
        <w:rPr>
          <w:lang w:val="cs-CZ"/>
        </w:rPr>
        <w:br w:type="page"/>
      </w:r>
    </w:p>
    <w:p w14:paraId="4FD7785B" w14:textId="15119263" w:rsidR="00457F32" w:rsidRPr="00B059D3" w:rsidRDefault="00457F32" w:rsidP="00457F32">
      <w:pPr>
        <w:pStyle w:val="Heading2"/>
        <w:rPr>
          <w:lang w:val="cs-CZ"/>
        </w:rPr>
      </w:pPr>
      <w:r w:rsidRPr="00B059D3">
        <w:rPr>
          <w:lang w:val="cs-CZ"/>
        </w:rPr>
        <w:lastRenderedPageBreak/>
        <w:t>Popis verifikačního prostředí</w:t>
      </w:r>
      <w:bookmarkEnd w:id="22"/>
    </w:p>
    <w:p w14:paraId="35E51880" w14:textId="4EDBFAF7" w:rsidR="00457F32" w:rsidRPr="00A21080" w:rsidRDefault="00942C59" w:rsidP="00457F32">
      <w:pPr>
        <w:pStyle w:val="Text"/>
        <w:rPr>
          <w:i/>
          <w:lang w:val="cs-CZ"/>
        </w:rPr>
      </w:pPr>
      <w:r w:rsidRPr="00A21080">
        <w:rPr>
          <w:i/>
          <w:lang w:val="cs-CZ"/>
        </w:rPr>
        <w:t>Tato kapitola popisuje strukturu verifikačního prostředí a funkci jeho jednotlivých komponent. Podobně jako při popisu návrhu je nejprve představena celková struktura a popis předávání dat mezi jednotlivými komponentami. Následně jsou jednotlivé komponenty blíže představeny.</w:t>
      </w:r>
    </w:p>
    <w:p w14:paraId="562264CD" w14:textId="4689E005" w:rsidR="0029368E" w:rsidRDefault="00A539F4" w:rsidP="00457F32">
      <w:pPr>
        <w:pStyle w:val="Text"/>
        <w:rPr>
          <w:lang w:val="cs-CZ"/>
        </w:rPr>
      </w:pPr>
      <w:r>
        <w:rPr>
          <w:lang w:val="cs-CZ"/>
        </w:rPr>
        <w:t xml:space="preserve">Verifikační prostředí </w:t>
      </w:r>
      <w:r w:rsidR="00CF2300">
        <w:rPr>
          <w:lang w:val="cs-CZ"/>
        </w:rPr>
        <w:t>se skládá z</w:t>
      </w:r>
      <w:r w:rsidR="0067415F">
        <w:rPr>
          <w:lang w:val="cs-CZ"/>
        </w:rPr>
        <w:t>e tří samostatných modulů</w:t>
      </w:r>
      <w:r w:rsidR="00CF2300">
        <w:rPr>
          <w:lang w:val="cs-CZ"/>
        </w:rPr>
        <w:t>:</w:t>
      </w:r>
    </w:p>
    <w:p w14:paraId="54707E85" w14:textId="78153B59" w:rsidR="0067415F" w:rsidRDefault="0067415F">
      <w:pPr>
        <w:pStyle w:val="Text"/>
        <w:numPr>
          <w:ilvl w:val="0"/>
          <w:numId w:val="15"/>
        </w:numPr>
        <w:rPr>
          <w:lang w:val="cs-CZ"/>
        </w:rPr>
      </w:pPr>
      <w:proofErr w:type="spellStart"/>
      <w:r w:rsidRPr="00BE0771">
        <w:rPr>
          <w:b/>
          <w:bCs/>
          <w:lang w:val="cs-CZ"/>
        </w:rPr>
        <w:t>TestBench</w:t>
      </w:r>
      <w:proofErr w:type="spellEnd"/>
      <w:r>
        <w:rPr>
          <w:lang w:val="cs-CZ"/>
        </w:rPr>
        <w:t xml:space="preserve"> – </w:t>
      </w:r>
      <w:r w:rsidR="00115E19">
        <w:rPr>
          <w:lang w:val="cs-CZ"/>
        </w:rPr>
        <w:t xml:space="preserve">Hlavní platforma, ve které jsou prováděny testy pomocí </w:t>
      </w:r>
      <w:r w:rsidR="00BE0771">
        <w:rPr>
          <w:lang w:val="cs-CZ"/>
        </w:rPr>
        <w:t>procedur z </w:t>
      </w:r>
      <w:proofErr w:type="spellStart"/>
      <w:r w:rsidR="00BE0771">
        <w:rPr>
          <w:b/>
          <w:bCs/>
          <w:lang w:val="cs-CZ"/>
        </w:rPr>
        <w:t>Ver_pkg</w:t>
      </w:r>
      <w:proofErr w:type="spellEnd"/>
      <w:r w:rsidR="00BE0771">
        <w:rPr>
          <w:lang w:val="cs-CZ"/>
        </w:rPr>
        <w:t>. Obsahuje dva samostatně běžící procesy:</w:t>
      </w:r>
    </w:p>
    <w:p w14:paraId="027E52E0" w14:textId="60D59E9A" w:rsidR="00CF2300" w:rsidRDefault="0067415F">
      <w:pPr>
        <w:pStyle w:val="Text"/>
        <w:numPr>
          <w:ilvl w:val="0"/>
          <w:numId w:val="15"/>
        </w:numPr>
        <w:rPr>
          <w:lang w:val="cs-CZ"/>
        </w:rPr>
      </w:pPr>
      <w:r w:rsidRPr="00BE0771">
        <w:rPr>
          <w:b/>
          <w:bCs/>
          <w:lang w:val="cs-CZ"/>
        </w:rPr>
        <w:t>BFM</w:t>
      </w:r>
      <w:r>
        <w:rPr>
          <w:lang w:val="cs-CZ"/>
        </w:rPr>
        <w:t xml:space="preserve"> </w:t>
      </w:r>
      <w:r w:rsidR="00CF2300">
        <w:rPr>
          <w:lang w:val="cs-CZ"/>
        </w:rPr>
        <w:t>–</w:t>
      </w:r>
      <w:r>
        <w:rPr>
          <w:lang w:val="cs-CZ"/>
        </w:rPr>
        <w:t xml:space="preserve"> </w:t>
      </w:r>
      <w:r w:rsidR="000448DD">
        <w:rPr>
          <w:lang w:val="cs-CZ"/>
        </w:rPr>
        <w:t xml:space="preserve">Ve své podstatě simulovaný řadič sběrnice, který je na požádání schopen odeslat a přijmout rámec podle standardu SPI. Komunikuje s modulem </w:t>
      </w:r>
      <w:proofErr w:type="spellStart"/>
      <w:r w:rsidR="000448DD">
        <w:rPr>
          <w:b/>
          <w:bCs/>
          <w:lang w:val="cs-CZ"/>
        </w:rPr>
        <w:t>TestBench</w:t>
      </w:r>
      <w:proofErr w:type="spellEnd"/>
      <w:r w:rsidR="005416BA">
        <w:rPr>
          <w:lang w:val="cs-CZ"/>
        </w:rPr>
        <w:t>, od kterého přijímá data, které má odeslat, a kterému přijaté rámce také předává.</w:t>
      </w:r>
    </w:p>
    <w:p w14:paraId="6B958449" w14:textId="1B449DE4" w:rsidR="00CF2300" w:rsidRDefault="0067415F">
      <w:pPr>
        <w:pStyle w:val="Text"/>
        <w:numPr>
          <w:ilvl w:val="0"/>
          <w:numId w:val="15"/>
        </w:numPr>
        <w:rPr>
          <w:lang w:val="cs-CZ"/>
        </w:rPr>
      </w:pPr>
      <w:proofErr w:type="spellStart"/>
      <w:r w:rsidRPr="00BE0771">
        <w:rPr>
          <w:b/>
          <w:bCs/>
          <w:lang w:val="cs-CZ"/>
        </w:rPr>
        <w:t>Ver_pkg</w:t>
      </w:r>
      <w:proofErr w:type="spellEnd"/>
      <w:r>
        <w:rPr>
          <w:lang w:val="cs-CZ"/>
        </w:rPr>
        <w:t xml:space="preserve"> – </w:t>
      </w:r>
      <w:r w:rsidR="005416BA">
        <w:rPr>
          <w:lang w:val="cs-CZ"/>
        </w:rPr>
        <w:t>Knihovna, obsahující jak procedury pro provádění testů, tak vlastní datové typy pro snadnější manipulaci s daty.</w:t>
      </w:r>
    </w:p>
    <w:p w14:paraId="3269F23F" w14:textId="64411E8F" w:rsidR="000112EF" w:rsidRPr="00B059D3" w:rsidRDefault="000112EF" w:rsidP="000112EF">
      <w:pPr>
        <w:pStyle w:val="Text"/>
        <w:ind w:left="720"/>
        <w:jc w:val="center"/>
        <w:rPr>
          <w:lang w:val="cs-CZ"/>
        </w:rPr>
      </w:pPr>
      <w:r>
        <w:rPr>
          <w:noProof/>
        </w:rPr>
        <w:drawing>
          <wp:inline distT="0" distB="0" distL="0" distR="0" wp14:anchorId="2769BA42" wp14:editId="65314E22">
            <wp:extent cx="5569527" cy="2663410"/>
            <wp:effectExtent l="0" t="0" r="0" b="381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121" cy="2669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3CBDC" w14:textId="73627DD5" w:rsidR="000112EF" w:rsidRDefault="0029368E" w:rsidP="000112EF">
      <w:pPr>
        <w:pStyle w:val="Caption"/>
        <w:rPr>
          <w:lang w:val="cs-CZ"/>
        </w:rPr>
      </w:pPr>
      <w:bookmarkStart w:id="23" w:name="_Toc86057326"/>
      <w:r w:rsidRPr="00B059D3">
        <w:rPr>
          <w:lang w:val="cs-CZ"/>
        </w:rPr>
        <w:t xml:space="preserve">Obrázek </w:t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STYLEREF 1 \s </w:instrText>
      </w:r>
      <w:r w:rsidRPr="00B059D3">
        <w:rPr>
          <w:lang w:val="cs-CZ"/>
        </w:rPr>
        <w:fldChar w:fldCharType="separate"/>
      </w:r>
      <w:r w:rsidRPr="00B059D3">
        <w:rPr>
          <w:noProof/>
          <w:lang w:val="cs-CZ"/>
        </w:rPr>
        <w:t>4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noBreakHyphen/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SEQ Figure \* ARABIC \s 1 </w:instrText>
      </w:r>
      <w:r w:rsidRPr="00B059D3">
        <w:rPr>
          <w:lang w:val="cs-CZ"/>
        </w:rPr>
        <w:fldChar w:fldCharType="separate"/>
      </w:r>
      <w:r w:rsidRPr="00B059D3">
        <w:rPr>
          <w:noProof/>
          <w:lang w:val="cs-CZ"/>
        </w:rPr>
        <w:t>1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t xml:space="preserve"> Blokové schéma verifikačního prostředí</w:t>
      </w:r>
      <w:bookmarkEnd w:id="23"/>
    </w:p>
    <w:p w14:paraId="24823783" w14:textId="77777777" w:rsidR="000112EF" w:rsidRDefault="000112EF">
      <w:pPr>
        <w:rPr>
          <w:b/>
          <w:bCs/>
          <w:sz w:val="18"/>
          <w:szCs w:val="18"/>
          <w:lang w:val="cs-CZ"/>
        </w:rPr>
      </w:pPr>
      <w:r>
        <w:rPr>
          <w:lang w:val="cs-CZ"/>
        </w:rPr>
        <w:br w:type="page"/>
      </w:r>
    </w:p>
    <w:p w14:paraId="75F28197" w14:textId="77777777" w:rsidR="00A21080" w:rsidRPr="00B059D3" w:rsidRDefault="00A21080" w:rsidP="000112EF">
      <w:pPr>
        <w:pStyle w:val="Caption"/>
        <w:rPr>
          <w:lang w:val="cs-CZ"/>
        </w:rPr>
      </w:pPr>
    </w:p>
    <w:p w14:paraId="36C79D28" w14:textId="0122380A" w:rsidR="00942C59" w:rsidRDefault="000112EF" w:rsidP="000112EF">
      <w:pPr>
        <w:pStyle w:val="Heading3"/>
        <w:rPr>
          <w:lang w:val="cs-CZ"/>
        </w:rPr>
      </w:pPr>
      <w:proofErr w:type="spellStart"/>
      <w:r>
        <w:rPr>
          <w:lang w:val="cs-CZ"/>
        </w:rPr>
        <w:t>TestBench</w:t>
      </w:r>
      <w:proofErr w:type="spellEnd"/>
    </w:p>
    <w:p w14:paraId="18CC965A" w14:textId="50DF4ABC" w:rsidR="000112EF" w:rsidRDefault="000112EF" w:rsidP="000112EF">
      <w:pPr>
        <w:pStyle w:val="Text"/>
        <w:rPr>
          <w:lang w:val="cs-CZ"/>
        </w:rPr>
      </w:pPr>
      <w:r>
        <w:rPr>
          <w:lang w:val="cs-CZ"/>
        </w:rPr>
        <w:t>Řídící komponenta celého verifikačního prostředí; jsou v ní obsaženy všechny ostatní komponenty a pro realizaci testů jsou použity procedury z </w:t>
      </w:r>
      <w:proofErr w:type="spellStart"/>
      <w:r>
        <w:rPr>
          <w:lang w:val="cs-CZ"/>
        </w:rPr>
        <w:t>Ver_pkg</w:t>
      </w:r>
      <w:proofErr w:type="spellEnd"/>
      <w:r>
        <w:rPr>
          <w:lang w:val="cs-CZ"/>
        </w:rPr>
        <w:t xml:space="preserve">. </w:t>
      </w:r>
      <w:r w:rsidR="00E17E72">
        <w:rPr>
          <w:lang w:val="cs-CZ"/>
        </w:rPr>
        <w:t>Skládá se ze dvou samostatných procesů:</w:t>
      </w:r>
    </w:p>
    <w:p w14:paraId="0D27EB34" w14:textId="77777777" w:rsidR="00E17E72" w:rsidRDefault="00E17E72">
      <w:pPr>
        <w:pStyle w:val="Text"/>
        <w:numPr>
          <w:ilvl w:val="0"/>
          <w:numId w:val="16"/>
        </w:numPr>
        <w:rPr>
          <w:lang w:val="cs-CZ"/>
        </w:rPr>
      </w:pPr>
      <w:r>
        <w:rPr>
          <w:b/>
          <w:bCs/>
          <w:lang w:val="cs-CZ"/>
        </w:rPr>
        <w:t xml:space="preserve">TESTCASE_P </w:t>
      </w:r>
      <w:r w:rsidRPr="00BE0771">
        <w:rPr>
          <w:lang w:val="cs-CZ"/>
        </w:rPr>
        <w:t>–</w:t>
      </w:r>
      <w:r>
        <w:rPr>
          <w:lang w:val="cs-CZ"/>
        </w:rPr>
        <w:t xml:space="preserve"> Na začátku jsou definovány proměnné pro požadované testy (rámce, velikost rámců a zpoždění). Samotný proces začíná zapnutím hodinového signálu (</w:t>
      </w:r>
      <w:proofErr w:type="spellStart"/>
      <w:r>
        <w:rPr>
          <w:lang w:val="cs-CZ"/>
        </w:rPr>
        <w:t>clk_en</w:t>
      </w:r>
      <w:proofErr w:type="spellEnd"/>
      <w:r>
        <w:rPr>
          <w:lang w:val="cs-CZ"/>
        </w:rPr>
        <w:t>), pak následují jednotlivé testy. Na konci je hodinový signál vypnut a signalizován konec testování (</w:t>
      </w:r>
      <w:proofErr w:type="spellStart"/>
      <w:r>
        <w:rPr>
          <w:lang w:val="cs-CZ"/>
        </w:rPr>
        <w:t>test_end</w:t>
      </w:r>
      <w:proofErr w:type="spellEnd"/>
      <w:r>
        <w:rPr>
          <w:lang w:val="cs-CZ"/>
        </w:rPr>
        <w:t xml:space="preserve">) pro </w:t>
      </w:r>
      <w:r>
        <w:rPr>
          <w:b/>
          <w:bCs/>
          <w:lang w:val="cs-CZ"/>
        </w:rPr>
        <w:t>SPI_BFM</w:t>
      </w:r>
      <w:r>
        <w:rPr>
          <w:lang w:val="cs-CZ"/>
        </w:rPr>
        <w:t>.</w:t>
      </w:r>
    </w:p>
    <w:p w14:paraId="4F76D5CC" w14:textId="77777777" w:rsidR="00E17E72" w:rsidRDefault="00E17E72">
      <w:pPr>
        <w:pStyle w:val="Text"/>
        <w:numPr>
          <w:ilvl w:val="0"/>
          <w:numId w:val="16"/>
        </w:numPr>
        <w:rPr>
          <w:lang w:val="cs-CZ"/>
        </w:rPr>
      </w:pPr>
      <w:proofErr w:type="spellStart"/>
      <w:r>
        <w:rPr>
          <w:b/>
          <w:bCs/>
          <w:lang w:val="cs-CZ"/>
        </w:rPr>
        <w:t>clk_P</w:t>
      </w:r>
      <w:proofErr w:type="spellEnd"/>
      <w:r>
        <w:rPr>
          <w:b/>
          <w:bCs/>
          <w:lang w:val="cs-CZ"/>
        </w:rPr>
        <w:t xml:space="preserve"> </w:t>
      </w:r>
      <w:r w:rsidRPr="00BE0771">
        <w:rPr>
          <w:lang w:val="cs-CZ"/>
        </w:rPr>
        <w:t>–</w:t>
      </w:r>
      <w:r>
        <w:rPr>
          <w:lang w:val="cs-CZ"/>
        </w:rPr>
        <w:t xml:space="preserve"> Proces pro generování hodinového signálu, který je distribuován do testované jednotky.</w:t>
      </w:r>
    </w:p>
    <w:p w14:paraId="62609C7C" w14:textId="77777777" w:rsidR="00314744" w:rsidRDefault="00314744" w:rsidP="000112EF">
      <w:pPr>
        <w:pStyle w:val="Text"/>
        <w:rPr>
          <w:lang w:val="cs-CZ"/>
        </w:rPr>
      </w:pPr>
      <w:r>
        <w:rPr>
          <w:lang w:val="cs-CZ"/>
        </w:rPr>
        <w:t xml:space="preserve">Kromě procesů obsahuje </w:t>
      </w:r>
      <w:proofErr w:type="spellStart"/>
      <w:r>
        <w:rPr>
          <w:lang w:val="cs-CZ"/>
        </w:rPr>
        <w:t>TestBench</w:t>
      </w:r>
      <w:proofErr w:type="spellEnd"/>
      <w:r>
        <w:rPr>
          <w:lang w:val="cs-CZ"/>
        </w:rPr>
        <w:t xml:space="preserve"> pomocné signály:</w:t>
      </w:r>
    </w:p>
    <w:p w14:paraId="46A77EBF" w14:textId="2CFDF3B2" w:rsidR="00314744" w:rsidRDefault="00314744">
      <w:pPr>
        <w:pStyle w:val="Text"/>
        <w:numPr>
          <w:ilvl w:val="0"/>
          <w:numId w:val="17"/>
        </w:numPr>
        <w:rPr>
          <w:lang w:val="cs-CZ"/>
        </w:rPr>
      </w:pPr>
      <w:r>
        <w:rPr>
          <w:lang w:val="cs-CZ"/>
        </w:rPr>
        <w:t>pro propojení BFM a testované jednotky SPI_AUU</w:t>
      </w:r>
    </w:p>
    <w:p w14:paraId="257AAC63" w14:textId="05993BA5" w:rsidR="00314744" w:rsidRPr="00314744" w:rsidRDefault="00314744">
      <w:pPr>
        <w:pStyle w:val="Text"/>
        <w:numPr>
          <w:ilvl w:val="1"/>
          <w:numId w:val="17"/>
        </w:numPr>
        <w:rPr>
          <w:i/>
          <w:iCs/>
          <w:lang w:val="cs-CZ"/>
        </w:rPr>
      </w:pPr>
      <w:proofErr w:type="spellStart"/>
      <w:r w:rsidRPr="00314744">
        <w:rPr>
          <w:i/>
          <w:iCs/>
          <w:lang w:val="cs-CZ"/>
        </w:rPr>
        <w:t>s_mosi</w:t>
      </w:r>
      <w:proofErr w:type="spellEnd"/>
    </w:p>
    <w:p w14:paraId="6291CF14" w14:textId="1A860AE0" w:rsidR="00314744" w:rsidRPr="00314744" w:rsidRDefault="00314744">
      <w:pPr>
        <w:pStyle w:val="Text"/>
        <w:numPr>
          <w:ilvl w:val="1"/>
          <w:numId w:val="17"/>
        </w:numPr>
        <w:rPr>
          <w:i/>
          <w:iCs/>
          <w:lang w:val="cs-CZ"/>
        </w:rPr>
      </w:pPr>
      <w:proofErr w:type="spellStart"/>
      <w:r w:rsidRPr="00314744">
        <w:rPr>
          <w:i/>
          <w:iCs/>
          <w:lang w:val="cs-CZ"/>
        </w:rPr>
        <w:t>s_miso</w:t>
      </w:r>
      <w:proofErr w:type="spellEnd"/>
    </w:p>
    <w:p w14:paraId="235BE3B5" w14:textId="3D077416" w:rsidR="00314744" w:rsidRPr="00314744" w:rsidRDefault="00314744">
      <w:pPr>
        <w:pStyle w:val="Text"/>
        <w:numPr>
          <w:ilvl w:val="1"/>
          <w:numId w:val="17"/>
        </w:numPr>
        <w:rPr>
          <w:i/>
          <w:iCs/>
          <w:lang w:val="cs-CZ"/>
        </w:rPr>
      </w:pPr>
      <w:proofErr w:type="spellStart"/>
      <w:r w:rsidRPr="00314744">
        <w:rPr>
          <w:i/>
          <w:iCs/>
          <w:lang w:val="cs-CZ"/>
        </w:rPr>
        <w:t>s_sclk</w:t>
      </w:r>
      <w:proofErr w:type="spellEnd"/>
    </w:p>
    <w:p w14:paraId="61FD4F26" w14:textId="43F69916" w:rsidR="00314744" w:rsidRPr="00314744" w:rsidRDefault="00314744">
      <w:pPr>
        <w:pStyle w:val="Text"/>
        <w:numPr>
          <w:ilvl w:val="1"/>
          <w:numId w:val="17"/>
        </w:numPr>
        <w:rPr>
          <w:i/>
          <w:iCs/>
          <w:lang w:val="cs-CZ"/>
        </w:rPr>
      </w:pPr>
      <w:proofErr w:type="spellStart"/>
      <w:r w:rsidRPr="00314744">
        <w:rPr>
          <w:i/>
          <w:iCs/>
          <w:lang w:val="cs-CZ"/>
        </w:rPr>
        <w:t>s_cs_b</w:t>
      </w:r>
      <w:proofErr w:type="spellEnd"/>
    </w:p>
    <w:p w14:paraId="352E66EC" w14:textId="272FF318" w:rsidR="00314744" w:rsidRDefault="00314744">
      <w:pPr>
        <w:pStyle w:val="Text"/>
        <w:numPr>
          <w:ilvl w:val="0"/>
          <w:numId w:val="17"/>
        </w:numPr>
        <w:rPr>
          <w:lang w:val="cs-CZ"/>
        </w:rPr>
      </w:pPr>
      <w:r>
        <w:rPr>
          <w:lang w:val="cs-CZ"/>
        </w:rPr>
        <w:t>pro spojení s BFM v rámci odeslání a přijmu rámců</w:t>
      </w:r>
    </w:p>
    <w:p w14:paraId="017679A1" w14:textId="525CDB70" w:rsidR="00314744" w:rsidRDefault="00314744">
      <w:pPr>
        <w:pStyle w:val="Text"/>
        <w:numPr>
          <w:ilvl w:val="1"/>
          <w:numId w:val="17"/>
        </w:numPr>
        <w:rPr>
          <w:lang w:val="cs-CZ"/>
        </w:rPr>
      </w:pPr>
      <w:proofErr w:type="spellStart"/>
      <w:r>
        <w:rPr>
          <w:lang w:val="cs-CZ"/>
        </w:rPr>
        <w:t>bfm_com</w:t>
      </w:r>
      <w:proofErr w:type="spellEnd"/>
    </w:p>
    <w:p w14:paraId="4F5B313A" w14:textId="372DA857" w:rsidR="00314744" w:rsidRDefault="00314744">
      <w:pPr>
        <w:pStyle w:val="Text"/>
        <w:numPr>
          <w:ilvl w:val="1"/>
          <w:numId w:val="17"/>
        </w:numPr>
        <w:rPr>
          <w:lang w:val="cs-CZ"/>
        </w:rPr>
      </w:pPr>
      <w:proofErr w:type="spellStart"/>
      <w:r>
        <w:rPr>
          <w:lang w:val="cs-CZ"/>
        </w:rPr>
        <w:t>bfm_results</w:t>
      </w:r>
      <w:proofErr w:type="spellEnd"/>
    </w:p>
    <w:p w14:paraId="6D9FD15E" w14:textId="547901A9" w:rsidR="00314744" w:rsidRDefault="00314744" w:rsidP="00314744">
      <w:pPr>
        <w:pStyle w:val="Heading3"/>
        <w:rPr>
          <w:lang w:val="cs-CZ"/>
        </w:rPr>
      </w:pPr>
      <w:r>
        <w:rPr>
          <w:lang w:val="cs-CZ"/>
        </w:rPr>
        <w:t>BFM</w:t>
      </w:r>
    </w:p>
    <w:p w14:paraId="4141886F" w14:textId="40ED9056" w:rsidR="00314744" w:rsidRDefault="005938B9" w:rsidP="00314744">
      <w:pPr>
        <w:pStyle w:val="Text"/>
        <w:rPr>
          <w:lang w:val="cs-CZ"/>
        </w:rPr>
      </w:pPr>
      <w:r>
        <w:rPr>
          <w:lang w:val="cs-CZ"/>
        </w:rPr>
        <w:t xml:space="preserve">Komponenta, která na základě příkazů, které </w:t>
      </w:r>
      <w:proofErr w:type="gramStart"/>
      <w:r>
        <w:rPr>
          <w:lang w:val="cs-CZ"/>
        </w:rPr>
        <w:t>obdrží</w:t>
      </w:r>
      <w:proofErr w:type="gramEnd"/>
      <w:r>
        <w:rPr>
          <w:lang w:val="cs-CZ"/>
        </w:rPr>
        <w:t xml:space="preserve"> ve formě signálu </w:t>
      </w:r>
      <w:proofErr w:type="spellStart"/>
      <w:r>
        <w:rPr>
          <w:i/>
          <w:iCs/>
          <w:lang w:val="cs-CZ"/>
        </w:rPr>
        <w:t>bfm_com</w:t>
      </w:r>
      <w:proofErr w:type="spellEnd"/>
      <w:r>
        <w:rPr>
          <w:lang w:val="cs-CZ"/>
        </w:rPr>
        <w:t>, posílá do výpočetní jednotky rámce s definovanou hodnotou a délkou.</w:t>
      </w:r>
    </w:p>
    <w:p w14:paraId="61F2E305" w14:textId="72848D86" w:rsidR="005938B9" w:rsidRDefault="005938B9" w:rsidP="00314744">
      <w:pPr>
        <w:pStyle w:val="Text"/>
        <w:rPr>
          <w:lang w:val="cs-CZ"/>
        </w:rPr>
      </w:pPr>
      <w:r>
        <w:rPr>
          <w:lang w:val="cs-CZ"/>
        </w:rPr>
        <w:t xml:space="preserve">Komunikace začíná, jakmile komponenta obdrží náběžnou hranu signálu </w:t>
      </w:r>
      <w:proofErr w:type="spellStart"/>
      <w:r>
        <w:rPr>
          <w:i/>
          <w:iCs/>
          <w:lang w:val="cs-CZ"/>
        </w:rPr>
        <w:t>bfm_</w:t>
      </w:r>
      <w:proofErr w:type="gramStart"/>
      <w:r>
        <w:rPr>
          <w:i/>
          <w:iCs/>
          <w:lang w:val="cs-CZ"/>
        </w:rPr>
        <w:t>com.start</w:t>
      </w:r>
      <w:proofErr w:type="spellEnd"/>
      <w:proofErr w:type="gramEnd"/>
      <w:r>
        <w:rPr>
          <w:lang w:val="cs-CZ"/>
        </w:rPr>
        <w:t xml:space="preserve">; po odeslání rámce jsou signály, vedoucí do jednotky, vráceny do výchozích hodnot, a proces znovu čeká na náběžnou hranu </w:t>
      </w:r>
      <w:proofErr w:type="spellStart"/>
      <w:r>
        <w:rPr>
          <w:i/>
          <w:iCs/>
          <w:lang w:val="cs-CZ"/>
        </w:rPr>
        <w:t>bfm_com.start</w:t>
      </w:r>
      <w:proofErr w:type="spellEnd"/>
      <w:r>
        <w:rPr>
          <w:lang w:val="cs-CZ"/>
        </w:rPr>
        <w:t xml:space="preserve">. Proces </w:t>
      </w:r>
      <w:proofErr w:type="gramStart"/>
      <w:r>
        <w:rPr>
          <w:lang w:val="cs-CZ"/>
        </w:rPr>
        <w:t>končí</w:t>
      </w:r>
      <w:proofErr w:type="gramEnd"/>
      <w:r>
        <w:rPr>
          <w:lang w:val="cs-CZ"/>
        </w:rPr>
        <w:t xml:space="preserve">, jakmile je signál </w:t>
      </w:r>
      <w:proofErr w:type="spellStart"/>
      <w:r>
        <w:rPr>
          <w:i/>
          <w:iCs/>
          <w:lang w:val="cs-CZ"/>
        </w:rPr>
        <w:t>test_end</w:t>
      </w:r>
      <w:proofErr w:type="spellEnd"/>
      <w:r>
        <w:rPr>
          <w:lang w:val="cs-CZ"/>
        </w:rPr>
        <w:t xml:space="preserve"> v log. 1.</w:t>
      </w:r>
    </w:p>
    <w:p w14:paraId="62364809" w14:textId="1DE417E5" w:rsidR="002407B1" w:rsidRDefault="002407B1" w:rsidP="00314744">
      <w:pPr>
        <w:pStyle w:val="Text"/>
        <w:rPr>
          <w:lang w:val="cs-CZ"/>
        </w:rPr>
      </w:pPr>
      <w:r>
        <w:rPr>
          <w:lang w:val="cs-CZ"/>
        </w:rPr>
        <w:t xml:space="preserve">Odpověď z jednotky posílá komponenta formou signálu </w:t>
      </w:r>
      <w:proofErr w:type="spellStart"/>
      <w:r>
        <w:rPr>
          <w:i/>
          <w:iCs/>
          <w:lang w:val="cs-CZ"/>
        </w:rPr>
        <w:t>bfm_rep</w:t>
      </w:r>
      <w:proofErr w:type="spellEnd"/>
      <w:r>
        <w:rPr>
          <w:lang w:val="cs-CZ"/>
        </w:rPr>
        <w:t>.</w:t>
      </w:r>
    </w:p>
    <w:p w14:paraId="713F9C76" w14:textId="30623EF9" w:rsidR="0011028B" w:rsidRPr="0011028B" w:rsidRDefault="0011028B" w:rsidP="00314744">
      <w:pPr>
        <w:pStyle w:val="Text"/>
        <w:rPr>
          <w:lang w:val="cs-CZ"/>
        </w:rPr>
      </w:pPr>
      <w:r>
        <w:rPr>
          <w:lang w:val="cs-CZ"/>
        </w:rPr>
        <w:t>Průběh odesílání a příjmu rámců probíhá podle standardu SPI, tj. s náběžnou hranou SCLK jsou data přijata a se sestupnou jsou odeslána. Pokud je délka rámce (</w:t>
      </w:r>
      <w:proofErr w:type="spellStart"/>
      <w:r>
        <w:rPr>
          <w:i/>
          <w:iCs/>
          <w:lang w:val="cs-CZ"/>
        </w:rPr>
        <w:t>bfm_com.fr_size</w:t>
      </w:r>
      <w:proofErr w:type="spellEnd"/>
      <w:r>
        <w:rPr>
          <w:lang w:val="cs-CZ"/>
        </w:rPr>
        <w:t>) větší než 16, řadič posílá do jednotky požadovaný rámec (který má fixní délku 16) a po jeho odeslání posílá</w:t>
      </w:r>
      <w:r>
        <w:rPr>
          <w:lang w:val="cs-CZ"/>
        </w:rPr>
        <w:br/>
        <w:t>log. 0.</w:t>
      </w:r>
    </w:p>
    <w:p w14:paraId="1577E548" w14:textId="77777777" w:rsidR="00B144CB" w:rsidRDefault="00B144CB">
      <w:pPr>
        <w:rPr>
          <w:rFonts w:eastAsiaTheme="majorEastAsia" w:cs="Arial"/>
          <w:b/>
          <w:bCs/>
          <w:sz w:val="24"/>
          <w:lang w:val="cs-CZ"/>
        </w:rPr>
      </w:pPr>
      <w:r>
        <w:rPr>
          <w:lang w:val="cs-CZ"/>
        </w:rPr>
        <w:br w:type="page"/>
      </w:r>
    </w:p>
    <w:p w14:paraId="6D82749B" w14:textId="0C398389" w:rsidR="00314744" w:rsidRPr="00314744" w:rsidRDefault="00314744" w:rsidP="00314744">
      <w:pPr>
        <w:pStyle w:val="Heading3"/>
        <w:rPr>
          <w:lang w:val="cs-CZ"/>
        </w:rPr>
      </w:pPr>
      <w:proofErr w:type="spellStart"/>
      <w:r>
        <w:rPr>
          <w:lang w:val="cs-CZ"/>
        </w:rPr>
        <w:lastRenderedPageBreak/>
        <w:t>Ver_pkg</w:t>
      </w:r>
      <w:proofErr w:type="spellEnd"/>
    </w:p>
    <w:p w14:paraId="37AC37B3" w14:textId="054018C9" w:rsidR="00B144CB" w:rsidRDefault="00B144CB">
      <w:pPr>
        <w:rPr>
          <w:lang w:val="cs-CZ"/>
        </w:rPr>
      </w:pPr>
      <w:r>
        <w:rPr>
          <w:lang w:val="cs-CZ"/>
        </w:rPr>
        <w:t xml:space="preserve">Knihovna, kterou používá primárně </w:t>
      </w:r>
      <w:proofErr w:type="spellStart"/>
      <w:r>
        <w:rPr>
          <w:lang w:val="cs-CZ"/>
        </w:rPr>
        <w:t>TestBench</w:t>
      </w:r>
      <w:proofErr w:type="spellEnd"/>
      <w:r>
        <w:rPr>
          <w:lang w:val="cs-CZ"/>
        </w:rPr>
        <w:t xml:space="preserve"> pro realizaci testů, obsahuje ale také definice datových typů</w:t>
      </w:r>
      <w:r w:rsidR="00BF7F65">
        <w:rPr>
          <w:lang w:val="cs-CZ"/>
        </w:rPr>
        <w:t xml:space="preserve"> </w:t>
      </w:r>
      <w:proofErr w:type="spellStart"/>
      <w:r w:rsidR="00BF7F65">
        <w:rPr>
          <w:i/>
          <w:iCs/>
          <w:lang w:val="cs-CZ"/>
        </w:rPr>
        <w:t>record</w:t>
      </w:r>
      <w:proofErr w:type="spellEnd"/>
      <w:r>
        <w:rPr>
          <w:lang w:val="cs-CZ"/>
        </w:rPr>
        <w:t xml:space="preserve"> pro snazší komunikaci mezi moduly.</w:t>
      </w:r>
    </w:p>
    <w:p w14:paraId="4245D642" w14:textId="33A3ABB6" w:rsidR="00B144CB" w:rsidRDefault="00B144CB">
      <w:pPr>
        <w:rPr>
          <w:lang w:val="cs-CZ"/>
        </w:rPr>
      </w:pPr>
      <w:r>
        <w:rPr>
          <w:lang w:val="cs-CZ"/>
        </w:rPr>
        <w:t>Datové typy:</w:t>
      </w:r>
    </w:p>
    <w:p w14:paraId="28FF3392" w14:textId="665A0AEC" w:rsidR="00B144CB" w:rsidRDefault="00B144CB">
      <w:pPr>
        <w:pStyle w:val="ListParagraph"/>
        <w:numPr>
          <w:ilvl w:val="0"/>
          <w:numId w:val="18"/>
        </w:numPr>
        <w:rPr>
          <w:lang w:val="cs-CZ"/>
        </w:rPr>
      </w:pPr>
      <w:proofErr w:type="spellStart"/>
      <w:r w:rsidRPr="00E650D9">
        <w:rPr>
          <w:b/>
          <w:bCs/>
          <w:lang w:val="cs-CZ"/>
        </w:rPr>
        <w:t>Bfm_com</w:t>
      </w:r>
      <w:proofErr w:type="spellEnd"/>
      <w:r>
        <w:rPr>
          <w:lang w:val="cs-CZ"/>
        </w:rPr>
        <w:t xml:space="preserve"> – </w:t>
      </w:r>
      <w:r w:rsidR="00BF7F65">
        <w:rPr>
          <w:lang w:val="cs-CZ"/>
        </w:rPr>
        <w:t xml:space="preserve">Sdružuje signály, které </w:t>
      </w:r>
      <w:proofErr w:type="spellStart"/>
      <w:r w:rsidR="00BF7F65">
        <w:rPr>
          <w:lang w:val="cs-CZ"/>
        </w:rPr>
        <w:t>TestBench</w:t>
      </w:r>
      <w:proofErr w:type="spellEnd"/>
      <w:r w:rsidR="00BF7F65">
        <w:rPr>
          <w:lang w:val="cs-CZ"/>
        </w:rPr>
        <w:t xml:space="preserve"> posílá do BFM.</w:t>
      </w:r>
    </w:p>
    <w:p w14:paraId="2761DF58" w14:textId="4F215AD5" w:rsidR="00BF7F65" w:rsidRDefault="00BF7F65">
      <w:pPr>
        <w:pStyle w:val="ListParagraph"/>
        <w:numPr>
          <w:ilvl w:val="1"/>
          <w:numId w:val="18"/>
        </w:numPr>
        <w:rPr>
          <w:lang w:val="cs-CZ"/>
        </w:rPr>
      </w:pPr>
      <w:proofErr w:type="spellStart"/>
      <w:r w:rsidRPr="00E650D9">
        <w:rPr>
          <w:b/>
          <w:bCs/>
          <w:lang w:val="cs-CZ"/>
        </w:rPr>
        <w:t>Frame</w:t>
      </w:r>
      <w:proofErr w:type="spellEnd"/>
      <w:r w:rsidR="00B12DC5">
        <w:rPr>
          <w:lang w:val="cs-CZ"/>
        </w:rPr>
        <w:t xml:space="preserve"> – Obsahuje paralelní slovo rámce, který je potřeba odeslat. Má pevně danou velikost 16 bitů.</w:t>
      </w:r>
    </w:p>
    <w:p w14:paraId="3C941548" w14:textId="52B721B1" w:rsidR="00BF7F65" w:rsidRDefault="00BF7F65">
      <w:pPr>
        <w:pStyle w:val="ListParagraph"/>
        <w:numPr>
          <w:ilvl w:val="1"/>
          <w:numId w:val="18"/>
        </w:numPr>
        <w:rPr>
          <w:lang w:val="cs-CZ"/>
        </w:rPr>
      </w:pPr>
      <w:proofErr w:type="spellStart"/>
      <w:r w:rsidRPr="00E650D9">
        <w:rPr>
          <w:b/>
          <w:bCs/>
          <w:lang w:val="cs-CZ"/>
        </w:rPr>
        <w:t>Fr_size</w:t>
      </w:r>
      <w:proofErr w:type="spellEnd"/>
      <w:r w:rsidR="00B12DC5">
        <w:rPr>
          <w:lang w:val="cs-CZ"/>
        </w:rPr>
        <w:t xml:space="preserve"> – Definuje velikost odeslaného rámce</w:t>
      </w:r>
      <w:r w:rsidR="003A65FB">
        <w:rPr>
          <w:lang w:val="cs-CZ"/>
        </w:rPr>
        <w:t>. Může obsahovat jakoukoliv hodnotu.</w:t>
      </w:r>
    </w:p>
    <w:p w14:paraId="76169B42" w14:textId="4EA1B32F" w:rsidR="00BF7F65" w:rsidRDefault="00BF7F65">
      <w:pPr>
        <w:pStyle w:val="ListParagraph"/>
        <w:numPr>
          <w:ilvl w:val="1"/>
          <w:numId w:val="18"/>
        </w:numPr>
        <w:rPr>
          <w:lang w:val="cs-CZ"/>
        </w:rPr>
      </w:pPr>
      <w:r>
        <w:rPr>
          <w:lang w:val="cs-CZ"/>
        </w:rPr>
        <w:t>Start</w:t>
      </w:r>
      <w:r w:rsidR="00B12DC5">
        <w:rPr>
          <w:lang w:val="cs-CZ"/>
        </w:rPr>
        <w:t xml:space="preserve"> –</w:t>
      </w:r>
      <w:r w:rsidR="003A65FB">
        <w:rPr>
          <w:lang w:val="cs-CZ"/>
        </w:rPr>
        <w:t xml:space="preserve"> Signalizuje start přenosu.</w:t>
      </w:r>
    </w:p>
    <w:p w14:paraId="4A8004A6" w14:textId="71FD36AE" w:rsidR="00BF7F65" w:rsidRDefault="00BF7F65">
      <w:pPr>
        <w:pStyle w:val="ListParagraph"/>
        <w:numPr>
          <w:ilvl w:val="1"/>
          <w:numId w:val="18"/>
        </w:numPr>
        <w:rPr>
          <w:lang w:val="cs-CZ"/>
        </w:rPr>
      </w:pPr>
      <w:r w:rsidRPr="00E650D9">
        <w:rPr>
          <w:b/>
          <w:bCs/>
          <w:lang w:val="cs-CZ"/>
        </w:rPr>
        <w:t>Reset</w:t>
      </w:r>
      <w:r w:rsidR="00B12DC5">
        <w:rPr>
          <w:lang w:val="cs-CZ"/>
        </w:rPr>
        <w:t xml:space="preserve"> –</w:t>
      </w:r>
      <w:r w:rsidR="003A65FB">
        <w:rPr>
          <w:lang w:val="cs-CZ"/>
        </w:rPr>
        <w:t xml:space="preserve"> Jediný signál, který není připojen do BFM, ale do AAU. Je použit pro resetování jednotky.</w:t>
      </w:r>
    </w:p>
    <w:p w14:paraId="55334C2A" w14:textId="2E74DF3F" w:rsidR="00BF7F65" w:rsidRDefault="00BF7F65">
      <w:pPr>
        <w:pStyle w:val="ListParagraph"/>
        <w:numPr>
          <w:ilvl w:val="1"/>
          <w:numId w:val="18"/>
        </w:numPr>
        <w:rPr>
          <w:lang w:val="cs-CZ"/>
        </w:rPr>
      </w:pPr>
      <w:proofErr w:type="spellStart"/>
      <w:r w:rsidRPr="00E650D9">
        <w:rPr>
          <w:b/>
          <w:bCs/>
          <w:lang w:val="cs-CZ"/>
        </w:rPr>
        <w:t>Sclk_period</w:t>
      </w:r>
      <w:proofErr w:type="spellEnd"/>
      <w:r w:rsidR="00B12DC5">
        <w:rPr>
          <w:lang w:val="cs-CZ"/>
        </w:rPr>
        <w:t xml:space="preserve"> –</w:t>
      </w:r>
      <w:r w:rsidR="003A65FB">
        <w:rPr>
          <w:lang w:val="cs-CZ"/>
        </w:rPr>
        <w:t xml:space="preserve"> Definuje periodu signálu SCLK pro požadovaný přenos.</w:t>
      </w:r>
    </w:p>
    <w:p w14:paraId="567055B7" w14:textId="207CB420" w:rsidR="00BF7F65" w:rsidRDefault="00BF7F65">
      <w:pPr>
        <w:pStyle w:val="ListParagraph"/>
        <w:numPr>
          <w:ilvl w:val="0"/>
          <w:numId w:val="18"/>
        </w:numPr>
        <w:rPr>
          <w:lang w:val="cs-CZ"/>
        </w:rPr>
      </w:pPr>
      <w:proofErr w:type="spellStart"/>
      <w:r w:rsidRPr="00E650D9">
        <w:rPr>
          <w:b/>
          <w:bCs/>
          <w:lang w:val="cs-CZ"/>
        </w:rPr>
        <w:t>Bfm_rep</w:t>
      </w:r>
      <w:proofErr w:type="spellEnd"/>
      <w:r>
        <w:rPr>
          <w:lang w:val="cs-CZ"/>
        </w:rPr>
        <w:t xml:space="preserve"> – Sdružuje signály, které BFM posílá do </w:t>
      </w:r>
      <w:proofErr w:type="spellStart"/>
      <w:r>
        <w:rPr>
          <w:lang w:val="cs-CZ"/>
        </w:rPr>
        <w:t>TestBench</w:t>
      </w:r>
      <w:proofErr w:type="spellEnd"/>
      <w:r>
        <w:rPr>
          <w:lang w:val="cs-CZ"/>
        </w:rPr>
        <w:t>.</w:t>
      </w:r>
    </w:p>
    <w:p w14:paraId="6B170245" w14:textId="26CA87FE" w:rsidR="00BF7F65" w:rsidRDefault="00BF7F65">
      <w:pPr>
        <w:pStyle w:val="ListParagraph"/>
        <w:numPr>
          <w:ilvl w:val="1"/>
          <w:numId w:val="18"/>
        </w:numPr>
        <w:rPr>
          <w:lang w:val="cs-CZ"/>
        </w:rPr>
      </w:pPr>
      <w:proofErr w:type="spellStart"/>
      <w:r w:rsidRPr="00E650D9">
        <w:rPr>
          <w:b/>
          <w:bCs/>
          <w:lang w:val="cs-CZ"/>
        </w:rPr>
        <w:t>Result</w:t>
      </w:r>
      <w:proofErr w:type="spellEnd"/>
      <w:r w:rsidR="00B12DC5">
        <w:rPr>
          <w:lang w:val="cs-CZ"/>
        </w:rPr>
        <w:t xml:space="preserve"> –</w:t>
      </w:r>
      <w:r w:rsidR="003A65FB">
        <w:rPr>
          <w:lang w:val="cs-CZ"/>
        </w:rPr>
        <w:t xml:space="preserve"> Výsledný rámec, který BFM získal z výpočetní jednotky.</w:t>
      </w:r>
    </w:p>
    <w:p w14:paraId="07729231" w14:textId="75C9A2F9" w:rsidR="00BF7F65" w:rsidRDefault="00BF7F65">
      <w:pPr>
        <w:pStyle w:val="ListParagraph"/>
        <w:numPr>
          <w:ilvl w:val="1"/>
          <w:numId w:val="18"/>
        </w:numPr>
        <w:rPr>
          <w:lang w:val="cs-CZ"/>
        </w:rPr>
      </w:pPr>
      <w:r w:rsidRPr="00E650D9">
        <w:rPr>
          <w:b/>
          <w:bCs/>
          <w:lang w:val="cs-CZ"/>
        </w:rPr>
        <w:t>Done</w:t>
      </w:r>
      <w:r w:rsidR="00B12DC5">
        <w:rPr>
          <w:lang w:val="cs-CZ"/>
        </w:rPr>
        <w:t xml:space="preserve"> –</w:t>
      </w:r>
      <w:r w:rsidR="003A65FB">
        <w:rPr>
          <w:lang w:val="cs-CZ"/>
        </w:rPr>
        <w:t xml:space="preserve"> </w:t>
      </w:r>
      <w:r w:rsidR="00CF4463">
        <w:rPr>
          <w:lang w:val="cs-CZ"/>
        </w:rPr>
        <w:t>Signalizace, že byl obdržen kompletní rámec a je možné jej zpracovat.</w:t>
      </w:r>
    </w:p>
    <w:p w14:paraId="537E32FA" w14:textId="2D7298A4" w:rsidR="004B291D" w:rsidRDefault="004B291D" w:rsidP="004B291D">
      <w:pPr>
        <w:rPr>
          <w:lang w:val="cs-CZ"/>
        </w:rPr>
      </w:pPr>
      <w:r>
        <w:rPr>
          <w:lang w:val="cs-CZ"/>
        </w:rPr>
        <w:t>Procedury:</w:t>
      </w:r>
    </w:p>
    <w:p w14:paraId="20569C34" w14:textId="1236D892" w:rsidR="004B291D" w:rsidRDefault="004B291D">
      <w:pPr>
        <w:pStyle w:val="ListParagraph"/>
        <w:numPr>
          <w:ilvl w:val="0"/>
          <w:numId w:val="19"/>
        </w:numPr>
        <w:rPr>
          <w:lang w:val="cs-CZ"/>
        </w:rPr>
      </w:pPr>
      <w:proofErr w:type="spellStart"/>
      <w:r w:rsidRPr="00E650D9">
        <w:rPr>
          <w:b/>
          <w:bCs/>
          <w:lang w:val="cs-CZ"/>
        </w:rPr>
        <w:t>SendRightPacket</w:t>
      </w:r>
      <w:proofErr w:type="spellEnd"/>
      <w:r>
        <w:rPr>
          <w:lang w:val="cs-CZ"/>
        </w:rPr>
        <w:t xml:space="preserve"> – Procedura k odeslání platného packetu, tj. bez zpoždění a</w:t>
      </w:r>
      <w:r w:rsidR="0011028B">
        <w:rPr>
          <w:lang w:val="cs-CZ"/>
        </w:rPr>
        <w:t xml:space="preserve"> s</w:t>
      </w:r>
      <w:r>
        <w:rPr>
          <w:lang w:val="cs-CZ"/>
        </w:rPr>
        <w:t xml:space="preserve"> validními délkami rámců. Začíná resetováním testované jednotky následuje za použití procedury </w:t>
      </w:r>
      <w:proofErr w:type="spellStart"/>
      <w:r>
        <w:rPr>
          <w:lang w:val="cs-CZ"/>
        </w:rPr>
        <w:t>SendFrame</w:t>
      </w:r>
      <w:proofErr w:type="spellEnd"/>
      <w:r>
        <w:rPr>
          <w:lang w:val="cs-CZ"/>
        </w:rPr>
        <w:t xml:space="preserve"> odesílání jednotlivých rámců, což je doplněno komentáři pro snadné sledování průběhu a výsledků. Odeslány jsou celkem 4 rámce: 2 obsahují data k odeslání, další dva jsou prázdné a jsou odeslány jen pro obdržení výsledků.</w:t>
      </w:r>
    </w:p>
    <w:p w14:paraId="35658D82" w14:textId="453B4C54" w:rsidR="004B291D" w:rsidRDefault="004B291D">
      <w:pPr>
        <w:pStyle w:val="ListParagraph"/>
        <w:numPr>
          <w:ilvl w:val="0"/>
          <w:numId w:val="19"/>
        </w:numPr>
        <w:rPr>
          <w:lang w:val="cs-CZ"/>
        </w:rPr>
      </w:pPr>
      <w:proofErr w:type="spellStart"/>
      <w:r w:rsidRPr="00E650D9">
        <w:rPr>
          <w:b/>
          <w:bCs/>
          <w:lang w:val="cs-CZ"/>
        </w:rPr>
        <w:t>SendWrongPacket</w:t>
      </w:r>
      <w:proofErr w:type="spellEnd"/>
      <w:r>
        <w:rPr>
          <w:lang w:val="cs-CZ"/>
        </w:rPr>
        <w:t xml:space="preserve"> –</w:t>
      </w:r>
      <w:r w:rsidR="00E664ED">
        <w:rPr>
          <w:lang w:val="cs-CZ"/>
        </w:rPr>
        <w:t xml:space="preserve"> Na rozdíl od předchozí procedury umožňuje odeslat neplatný packet, tj. definovat délku a zpoždění.</w:t>
      </w:r>
      <w:r w:rsidR="0011028B">
        <w:rPr>
          <w:lang w:val="cs-CZ"/>
        </w:rPr>
        <w:t xml:space="preserve"> </w:t>
      </w:r>
      <w:r w:rsidR="0058590C">
        <w:rPr>
          <w:lang w:val="cs-CZ"/>
        </w:rPr>
        <w:t>Protože procedura počítá s tím, že jeden z rámců nebude přijat (protože je neplatný), okamžitě posílá opravený platný rámec. Proto je možné definovat hodnoty třech rámců, aby bylo u porovnání výsledků možné poznat, které rámce jednotka přijala a které ne. Dohromady je tedy odesláno 5 rámců: 3 s daty, 2 pro příjem.</w:t>
      </w:r>
    </w:p>
    <w:p w14:paraId="7A970B53" w14:textId="4671675A" w:rsidR="004B291D" w:rsidRPr="004B291D" w:rsidRDefault="004B291D">
      <w:pPr>
        <w:pStyle w:val="ListParagraph"/>
        <w:numPr>
          <w:ilvl w:val="0"/>
          <w:numId w:val="19"/>
        </w:numPr>
        <w:rPr>
          <w:lang w:val="cs-CZ"/>
        </w:rPr>
      </w:pPr>
      <w:proofErr w:type="spellStart"/>
      <w:r w:rsidRPr="00E650D9">
        <w:rPr>
          <w:b/>
          <w:bCs/>
          <w:lang w:val="cs-CZ"/>
        </w:rPr>
        <w:t>SendFrame</w:t>
      </w:r>
      <w:proofErr w:type="spellEnd"/>
      <w:r>
        <w:rPr>
          <w:lang w:val="cs-CZ"/>
        </w:rPr>
        <w:t xml:space="preserve"> – </w:t>
      </w:r>
      <w:r w:rsidR="0058590C">
        <w:rPr>
          <w:lang w:val="cs-CZ"/>
        </w:rPr>
        <w:t xml:space="preserve">Obsahuje odeslání jednoho rámce a </w:t>
      </w:r>
      <w:proofErr w:type="gramStart"/>
      <w:r w:rsidR="0058590C">
        <w:rPr>
          <w:lang w:val="cs-CZ"/>
        </w:rPr>
        <w:t>ověření</w:t>
      </w:r>
      <w:proofErr w:type="gramEnd"/>
      <w:r w:rsidR="0058590C">
        <w:rPr>
          <w:lang w:val="cs-CZ"/>
        </w:rPr>
        <w:t xml:space="preserve"> zda byl odeslán.</w:t>
      </w:r>
    </w:p>
    <w:p w14:paraId="299DE2C1" w14:textId="77777777" w:rsidR="00BF7F65" w:rsidRPr="00BF7F65" w:rsidRDefault="00BF7F65" w:rsidP="00BF7F65">
      <w:pPr>
        <w:rPr>
          <w:lang w:val="cs-CZ"/>
        </w:rPr>
      </w:pPr>
    </w:p>
    <w:p w14:paraId="212544EF" w14:textId="6538774E" w:rsidR="00942C59" w:rsidRPr="00B059D3" w:rsidRDefault="00942C59">
      <w:pPr>
        <w:rPr>
          <w:rFonts w:eastAsiaTheme="majorEastAsia" w:cstheme="majorBidi"/>
          <w:b/>
          <w:bCs/>
          <w:color w:val="000000" w:themeColor="text1"/>
          <w:sz w:val="24"/>
          <w:szCs w:val="26"/>
          <w:lang w:val="cs-CZ"/>
        </w:rPr>
      </w:pPr>
      <w:r w:rsidRPr="00B059D3">
        <w:rPr>
          <w:lang w:val="cs-CZ"/>
        </w:rPr>
        <w:br w:type="page"/>
      </w:r>
    </w:p>
    <w:p w14:paraId="6EBBAC0C" w14:textId="486D38B5" w:rsidR="00457F32" w:rsidRPr="00B059D3" w:rsidRDefault="00457F32" w:rsidP="00457F32">
      <w:pPr>
        <w:pStyle w:val="Heading2"/>
        <w:rPr>
          <w:lang w:val="cs-CZ"/>
        </w:rPr>
      </w:pPr>
      <w:bookmarkStart w:id="24" w:name="_Toc86057422"/>
      <w:r w:rsidRPr="00B059D3">
        <w:rPr>
          <w:lang w:val="cs-CZ"/>
        </w:rPr>
        <w:lastRenderedPageBreak/>
        <w:t>Verifikační testy</w:t>
      </w:r>
      <w:bookmarkEnd w:id="24"/>
    </w:p>
    <w:p w14:paraId="55A8972B" w14:textId="3FBC2483" w:rsidR="00942C59" w:rsidRPr="00E26FE4" w:rsidRDefault="00942C59" w:rsidP="000E57B7">
      <w:pPr>
        <w:pStyle w:val="Text"/>
        <w:rPr>
          <w:i/>
          <w:lang w:val="cs-CZ"/>
        </w:rPr>
      </w:pPr>
      <w:r w:rsidRPr="00E26FE4">
        <w:rPr>
          <w:i/>
          <w:lang w:val="cs-CZ"/>
        </w:rPr>
        <w:t>V této kapitole jsou uvedeny všechny testy pro ověření funkčnosti návrhu (a splnění požadavků). Popis každého testu by se měl skládat z následujících částí:</w:t>
      </w:r>
    </w:p>
    <w:p w14:paraId="7B5BED87" w14:textId="32E65E1D" w:rsidR="00942C59" w:rsidRPr="00E26FE4" w:rsidRDefault="00942C59">
      <w:pPr>
        <w:pStyle w:val="Text"/>
        <w:numPr>
          <w:ilvl w:val="0"/>
          <w:numId w:val="9"/>
        </w:numPr>
        <w:rPr>
          <w:i/>
          <w:lang w:val="cs-CZ"/>
        </w:rPr>
      </w:pPr>
      <w:r w:rsidRPr="00E26FE4">
        <w:rPr>
          <w:i/>
          <w:lang w:val="cs-CZ"/>
        </w:rPr>
        <w:t>Název testu</w:t>
      </w:r>
    </w:p>
    <w:p w14:paraId="06BBE647" w14:textId="25D63D0C" w:rsidR="000E57B7" w:rsidRPr="00E26FE4" w:rsidRDefault="00942C59">
      <w:pPr>
        <w:pStyle w:val="Text"/>
        <w:numPr>
          <w:ilvl w:val="0"/>
          <w:numId w:val="9"/>
        </w:numPr>
        <w:rPr>
          <w:i/>
          <w:lang w:val="cs-CZ"/>
        </w:rPr>
      </w:pPr>
      <w:r w:rsidRPr="00E26FE4">
        <w:rPr>
          <w:i/>
          <w:lang w:val="cs-CZ"/>
        </w:rPr>
        <w:t>Stručný popis testu – jakou vlastnost má ověřit, do jakých stavů je DUT uvedeno</w:t>
      </w:r>
    </w:p>
    <w:p w14:paraId="26F0B341" w14:textId="1AA501B5" w:rsidR="00942C59" w:rsidRPr="00E26FE4" w:rsidRDefault="00942C59">
      <w:pPr>
        <w:pStyle w:val="Text"/>
        <w:numPr>
          <w:ilvl w:val="0"/>
          <w:numId w:val="9"/>
        </w:numPr>
        <w:rPr>
          <w:i/>
          <w:lang w:val="cs-CZ"/>
        </w:rPr>
      </w:pPr>
      <w:r w:rsidRPr="00E26FE4">
        <w:rPr>
          <w:i/>
          <w:lang w:val="cs-CZ"/>
        </w:rPr>
        <w:t>Seznam požadavků, které tento test ověřuje</w:t>
      </w:r>
    </w:p>
    <w:p w14:paraId="473F38D9" w14:textId="3C69F873" w:rsidR="00942C59" w:rsidRPr="00E26FE4" w:rsidRDefault="00942C59">
      <w:pPr>
        <w:pStyle w:val="Text"/>
        <w:numPr>
          <w:ilvl w:val="0"/>
          <w:numId w:val="9"/>
        </w:numPr>
        <w:rPr>
          <w:i/>
          <w:lang w:val="cs-CZ"/>
        </w:rPr>
      </w:pPr>
      <w:r w:rsidRPr="00E26FE4">
        <w:rPr>
          <w:i/>
          <w:lang w:val="cs-CZ"/>
        </w:rPr>
        <w:t>Detailní popis testovací procedury – v případě přímých testů jsou to pak jednotlivé kroky.</w:t>
      </w:r>
    </w:p>
    <w:p w14:paraId="7EF642BB" w14:textId="77777777" w:rsidR="0058176A" w:rsidRDefault="0058176A">
      <w:pPr>
        <w:rPr>
          <w:lang w:val="cs-CZ"/>
        </w:rPr>
      </w:pPr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60"/>
        <w:gridCol w:w="5188"/>
        <w:gridCol w:w="1417"/>
        <w:gridCol w:w="1333"/>
      </w:tblGrid>
      <w:tr w:rsidR="0058176A" w:rsidRPr="00B059D3" w14:paraId="3A33D26B" w14:textId="77777777" w:rsidTr="007E1819">
        <w:tc>
          <w:tcPr>
            <w:tcW w:w="1560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86AEBFB" w14:textId="77777777" w:rsidR="0058176A" w:rsidRPr="00B059D3" w:rsidRDefault="0058176A" w:rsidP="007E1819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 xml:space="preserve">Název testu </w:t>
            </w:r>
          </w:p>
        </w:tc>
        <w:tc>
          <w:tcPr>
            <w:tcW w:w="5188" w:type="dxa"/>
            <w:tcBorders>
              <w:top w:val="single" w:sz="8" w:space="0" w:color="auto"/>
            </w:tcBorders>
            <w:shd w:val="clear" w:color="auto" w:fill="F2F2F2" w:themeFill="background1" w:themeFillShade="F2"/>
          </w:tcPr>
          <w:p w14:paraId="48EBD353" w14:textId="4042294C" w:rsidR="0058176A" w:rsidRPr="00B059D3" w:rsidRDefault="0058176A" w:rsidP="007E1819">
            <w:pPr>
              <w:pStyle w:val="Text"/>
              <w:ind w:left="-60"/>
              <w:rPr>
                <w:lang w:val="cs-CZ"/>
              </w:rPr>
            </w:pPr>
            <w:r>
              <w:rPr>
                <w:lang w:val="cs-CZ"/>
              </w:rPr>
              <w:t>Ověření funkčnosti při odeslání platného paketu</w:t>
            </w:r>
            <w:r w:rsidR="00A852E7">
              <w:rPr>
                <w:lang w:val="cs-CZ"/>
              </w:rPr>
              <w:t xml:space="preserve"> pro různé frekvence SCLK.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1A16FA83" w14:textId="77777777" w:rsidR="0058176A" w:rsidRPr="00B059D3" w:rsidRDefault="0058176A" w:rsidP="007E1819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Číslo testu.:</w:t>
            </w:r>
          </w:p>
        </w:tc>
        <w:tc>
          <w:tcPr>
            <w:tcW w:w="133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7E952184" w14:textId="77777777" w:rsidR="0058176A" w:rsidRPr="00B059D3" w:rsidRDefault="0058176A" w:rsidP="007E1819">
            <w:pPr>
              <w:pStyle w:val="Text"/>
              <w:rPr>
                <w:lang w:val="cs-CZ"/>
              </w:rPr>
            </w:pPr>
            <w:r w:rsidRPr="00B059D3">
              <w:rPr>
                <w:lang w:val="cs-CZ"/>
              </w:rPr>
              <w:t>tc_spi_001</w:t>
            </w:r>
          </w:p>
        </w:tc>
      </w:tr>
      <w:tr w:rsidR="0058176A" w:rsidRPr="00B059D3" w14:paraId="12F2C96D" w14:textId="77777777" w:rsidTr="007E1819"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</w:tcPr>
          <w:p w14:paraId="711C2A4F" w14:textId="77777777" w:rsidR="0058176A" w:rsidRPr="00B059D3" w:rsidRDefault="0058176A" w:rsidP="007E1819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Popis testu</w:t>
            </w:r>
          </w:p>
        </w:tc>
        <w:tc>
          <w:tcPr>
            <w:tcW w:w="7938" w:type="dxa"/>
            <w:gridSpan w:val="3"/>
            <w:tcBorders>
              <w:bottom w:val="single" w:sz="8" w:space="0" w:color="auto"/>
            </w:tcBorders>
            <w:shd w:val="clear" w:color="auto" w:fill="auto"/>
          </w:tcPr>
          <w:p w14:paraId="609017ED" w14:textId="4B794C45" w:rsidR="0058176A" w:rsidRPr="00B059D3" w:rsidRDefault="0058176A" w:rsidP="007E1819">
            <w:pPr>
              <w:pStyle w:val="Text"/>
              <w:ind w:left="-60"/>
              <w:rPr>
                <w:lang w:val="cs-CZ"/>
              </w:rPr>
            </w:pPr>
            <w:r>
              <w:rPr>
                <w:lang w:val="cs-CZ"/>
              </w:rPr>
              <w:t>Účelem je ověřit, že při odeslání paketu se správnou délkou rámců a s hodnotami, u kterých nehrozí přetečení, jednotka paket adekvátně vyhodnotí a odešle zpět správné výsledky.</w:t>
            </w:r>
            <w:r w:rsidR="00A852E7">
              <w:rPr>
                <w:lang w:val="cs-CZ"/>
              </w:rPr>
              <w:t xml:space="preserve"> Test je proveden pro frekvence 1 MHz, 100 kHz a 10 kHz.</w:t>
            </w:r>
          </w:p>
        </w:tc>
      </w:tr>
      <w:tr w:rsidR="0058176A" w:rsidRPr="00B059D3" w14:paraId="58CB44E5" w14:textId="77777777" w:rsidTr="007E1819">
        <w:tc>
          <w:tcPr>
            <w:tcW w:w="1560" w:type="dxa"/>
            <w:tcBorders>
              <w:top w:val="single" w:sz="8" w:space="0" w:color="auto"/>
            </w:tcBorders>
            <w:shd w:val="clear" w:color="auto" w:fill="auto"/>
          </w:tcPr>
          <w:p w14:paraId="07260469" w14:textId="77777777" w:rsidR="0058176A" w:rsidRPr="00B059D3" w:rsidRDefault="0058176A" w:rsidP="007E1819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Reflektované požadavky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</w:tcBorders>
            <w:shd w:val="clear" w:color="auto" w:fill="auto"/>
          </w:tcPr>
          <w:p w14:paraId="5883F142" w14:textId="77777777" w:rsidR="0058176A" w:rsidRPr="00B059D3" w:rsidRDefault="0058176A" w:rsidP="007E1819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REQ_AAU_I_022</w:t>
            </w:r>
          </w:p>
        </w:tc>
      </w:tr>
      <w:tr w:rsidR="0058176A" w:rsidRPr="00B059D3" w14:paraId="6AE06B36" w14:textId="77777777" w:rsidTr="007E1819">
        <w:tc>
          <w:tcPr>
            <w:tcW w:w="1560" w:type="dxa"/>
            <w:shd w:val="clear" w:color="auto" w:fill="auto"/>
          </w:tcPr>
          <w:p w14:paraId="091EEFD1" w14:textId="77777777" w:rsidR="0058176A" w:rsidRPr="00B059D3" w:rsidRDefault="0058176A" w:rsidP="007E1819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Postup testu</w:t>
            </w:r>
          </w:p>
        </w:tc>
        <w:tc>
          <w:tcPr>
            <w:tcW w:w="7938" w:type="dxa"/>
            <w:gridSpan w:val="3"/>
            <w:shd w:val="clear" w:color="auto" w:fill="auto"/>
          </w:tcPr>
          <w:p w14:paraId="6A6FF218" w14:textId="73BBD25F" w:rsidR="00020373" w:rsidRPr="00020373" w:rsidRDefault="00020373">
            <w:pPr>
              <w:pStyle w:val="Text"/>
              <w:numPr>
                <w:ilvl w:val="0"/>
                <w:numId w:val="10"/>
              </w:numPr>
              <w:rPr>
                <w:lang w:val="cs-CZ"/>
              </w:rPr>
            </w:pPr>
            <w:r>
              <w:rPr>
                <w:lang w:val="cs-CZ"/>
              </w:rPr>
              <w:t>Nastavení frekvence SCLK na 1 MHz.</w:t>
            </w:r>
          </w:p>
          <w:p w14:paraId="02E2EA9D" w14:textId="2CCA5D74" w:rsidR="0058176A" w:rsidRDefault="0058176A">
            <w:pPr>
              <w:pStyle w:val="Text"/>
              <w:numPr>
                <w:ilvl w:val="0"/>
                <w:numId w:val="10"/>
              </w:numPr>
              <w:rPr>
                <w:lang w:val="cs-CZ"/>
              </w:rPr>
            </w:pPr>
            <w:r w:rsidRPr="00B059D3">
              <w:rPr>
                <w:lang w:val="cs-CZ"/>
              </w:rPr>
              <w:t>Reset DUT</w:t>
            </w:r>
          </w:p>
          <w:p w14:paraId="3864042E" w14:textId="39414343" w:rsidR="0058176A" w:rsidRDefault="0058176A">
            <w:pPr>
              <w:pStyle w:val="Text"/>
              <w:numPr>
                <w:ilvl w:val="0"/>
                <w:numId w:val="10"/>
              </w:numPr>
              <w:rPr>
                <w:lang w:val="cs-CZ"/>
              </w:rPr>
            </w:pPr>
            <w:r w:rsidRPr="00B059D3">
              <w:rPr>
                <w:lang w:val="cs-CZ"/>
              </w:rPr>
              <w:t>BFM: Odeslán platný ráme</w:t>
            </w:r>
            <w:r>
              <w:rPr>
                <w:lang w:val="cs-CZ"/>
              </w:rPr>
              <w:t xml:space="preserve">c </w:t>
            </w:r>
            <w:r w:rsidRPr="0058176A">
              <w:rPr>
                <w:lang w:val="cs-CZ"/>
              </w:rPr>
              <w:t>s hodnotou 0001110000111110.</w:t>
            </w:r>
          </w:p>
          <w:p w14:paraId="17BE21B5" w14:textId="6419AA69" w:rsidR="00F2177E" w:rsidRPr="0058176A" w:rsidRDefault="00F2177E">
            <w:pPr>
              <w:pStyle w:val="Text"/>
              <w:numPr>
                <w:ilvl w:val="0"/>
                <w:numId w:val="10"/>
              </w:numPr>
              <w:rPr>
                <w:lang w:val="cs-CZ"/>
              </w:rPr>
            </w:pPr>
            <w:r>
              <w:rPr>
                <w:lang w:val="cs-CZ"/>
              </w:rPr>
              <w:t xml:space="preserve">Zpoždění 200 </w:t>
            </w:r>
            <w:r>
              <w:rPr>
                <w:rFonts w:cs="Arial"/>
                <w:lang w:val="cs-CZ"/>
              </w:rPr>
              <w:t>µ</w:t>
            </w:r>
            <w:r>
              <w:rPr>
                <w:lang w:val="cs-CZ"/>
              </w:rPr>
              <w:t>s.</w:t>
            </w:r>
          </w:p>
          <w:p w14:paraId="771752BF" w14:textId="5FF49167" w:rsidR="0058176A" w:rsidRPr="00B059D3" w:rsidRDefault="0058176A">
            <w:pPr>
              <w:pStyle w:val="Text"/>
              <w:numPr>
                <w:ilvl w:val="0"/>
                <w:numId w:val="10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BFM: Odeslán platný rámec s hodnotou </w:t>
            </w:r>
            <w:r w:rsidR="00967BD4" w:rsidRPr="00967BD4">
              <w:rPr>
                <w:lang w:val="cs-CZ"/>
              </w:rPr>
              <w:t>1111111111000011</w:t>
            </w:r>
            <w:r w:rsidRPr="00B059D3">
              <w:rPr>
                <w:lang w:val="cs-CZ"/>
              </w:rPr>
              <w:t>.</w:t>
            </w:r>
          </w:p>
          <w:p w14:paraId="54CE6F22" w14:textId="6DCE3104" w:rsidR="0058176A" w:rsidRDefault="00967BD4">
            <w:pPr>
              <w:pStyle w:val="Text"/>
              <w:numPr>
                <w:ilvl w:val="0"/>
                <w:numId w:val="10"/>
              </w:numPr>
              <w:rPr>
                <w:lang w:val="cs-CZ"/>
              </w:rPr>
            </w:pPr>
            <w:r>
              <w:rPr>
                <w:lang w:val="cs-CZ"/>
              </w:rPr>
              <w:t xml:space="preserve">BFM: Přijat rámec s hodnotou </w:t>
            </w:r>
            <w:r w:rsidRPr="00967BD4">
              <w:rPr>
                <w:lang w:val="cs-CZ"/>
              </w:rPr>
              <w:t>0001110000000001</w:t>
            </w:r>
            <w:r>
              <w:rPr>
                <w:lang w:val="cs-CZ"/>
              </w:rPr>
              <w:t>.</w:t>
            </w:r>
          </w:p>
          <w:p w14:paraId="5E199504" w14:textId="01711442" w:rsidR="00967BD4" w:rsidRDefault="00967BD4">
            <w:pPr>
              <w:pStyle w:val="Text"/>
              <w:numPr>
                <w:ilvl w:val="0"/>
                <w:numId w:val="10"/>
              </w:numPr>
              <w:rPr>
                <w:lang w:val="cs-CZ"/>
              </w:rPr>
            </w:pPr>
            <w:r>
              <w:rPr>
                <w:lang w:val="cs-CZ"/>
              </w:rPr>
              <w:t xml:space="preserve">BFM: Přijat rámec s hodnotou </w:t>
            </w:r>
            <w:r w:rsidRPr="00967BD4">
              <w:rPr>
                <w:lang w:val="cs-CZ"/>
              </w:rPr>
              <w:t>1111100101000101</w:t>
            </w:r>
            <w:r>
              <w:rPr>
                <w:lang w:val="cs-CZ"/>
              </w:rPr>
              <w:t>.</w:t>
            </w:r>
          </w:p>
          <w:p w14:paraId="33718382" w14:textId="5F6F68B8" w:rsidR="00020373" w:rsidRDefault="00020373">
            <w:pPr>
              <w:pStyle w:val="Text"/>
              <w:numPr>
                <w:ilvl w:val="0"/>
                <w:numId w:val="10"/>
              </w:numPr>
              <w:rPr>
                <w:lang w:val="cs-CZ"/>
              </w:rPr>
            </w:pPr>
            <w:r>
              <w:rPr>
                <w:lang w:val="cs-CZ"/>
              </w:rPr>
              <w:t>Nastavení frekvence SCLK na 1</w:t>
            </w:r>
            <w:r>
              <w:rPr>
                <w:lang w:val="cs-CZ"/>
              </w:rPr>
              <w:t>00 k</w:t>
            </w:r>
            <w:r>
              <w:rPr>
                <w:lang w:val="cs-CZ"/>
              </w:rPr>
              <w:t>Hz.</w:t>
            </w:r>
          </w:p>
          <w:p w14:paraId="50113475" w14:textId="2E3B23CE" w:rsidR="00020373" w:rsidRDefault="00020373">
            <w:pPr>
              <w:pStyle w:val="Text"/>
              <w:numPr>
                <w:ilvl w:val="0"/>
                <w:numId w:val="10"/>
              </w:numPr>
              <w:rPr>
                <w:lang w:val="cs-CZ"/>
              </w:rPr>
            </w:pPr>
            <w:r>
              <w:rPr>
                <w:lang w:val="cs-CZ"/>
              </w:rPr>
              <w:t>Opakování bodů 2. – 7.</w:t>
            </w:r>
          </w:p>
          <w:p w14:paraId="2DD9511B" w14:textId="0FC35452" w:rsidR="00020373" w:rsidRDefault="00020373">
            <w:pPr>
              <w:pStyle w:val="Text"/>
              <w:numPr>
                <w:ilvl w:val="0"/>
                <w:numId w:val="10"/>
              </w:numPr>
              <w:rPr>
                <w:lang w:val="cs-CZ"/>
              </w:rPr>
            </w:pPr>
            <w:r>
              <w:rPr>
                <w:lang w:val="cs-CZ"/>
              </w:rPr>
              <w:t>Nastavení frekvence SCLK na 10 kHz.</w:t>
            </w:r>
          </w:p>
          <w:p w14:paraId="538692DE" w14:textId="116AA1FF" w:rsidR="00020373" w:rsidRPr="00020373" w:rsidRDefault="00020373">
            <w:pPr>
              <w:pStyle w:val="Text"/>
              <w:numPr>
                <w:ilvl w:val="0"/>
                <w:numId w:val="10"/>
              </w:numPr>
              <w:rPr>
                <w:lang w:val="cs-CZ"/>
              </w:rPr>
            </w:pPr>
            <w:r>
              <w:rPr>
                <w:lang w:val="cs-CZ"/>
              </w:rPr>
              <w:t>Opakování bodů 2. – 7.</w:t>
            </w:r>
          </w:p>
          <w:p w14:paraId="7514C7C8" w14:textId="1324E39A" w:rsidR="00F2177E" w:rsidRDefault="00F2177E">
            <w:pPr>
              <w:pStyle w:val="Text"/>
              <w:numPr>
                <w:ilvl w:val="0"/>
                <w:numId w:val="10"/>
              </w:numPr>
              <w:rPr>
                <w:lang w:val="cs-CZ"/>
              </w:rPr>
            </w:pPr>
            <w:r>
              <w:rPr>
                <w:lang w:val="cs-CZ"/>
              </w:rPr>
              <w:t>Ověření výsledků:</w:t>
            </w:r>
          </w:p>
          <w:p w14:paraId="4ACD2D85" w14:textId="77777777" w:rsidR="00F2177E" w:rsidRPr="00F2177E" w:rsidRDefault="00F2177E" w:rsidP="00F2177E">
            <w:pPr>
              <w:pStyle w:val="Text"/>
              <w:ind w:left="660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Sčítání</w:t>
            </w:r>
          </w:p>
          <w:p w14:paraId="3C5833AA" w14:textId="77777777" w:rsidR="00F2177E" w:rsidRDefault="00F2177E">
            <w:pPr>
              <w:pStyle w:val="Text"/>
              <w:numPr>
                <w:ilvl w:val="0"/>
                <w:numId w:val="20"/>
              </w:numPr>
              <w:rPr>
                <w:lang w:val="cs-CZ"/>
              </w:rPr>
            </w:pPr>
            <w:r w:rsidRPr="0058176A">
              <w:rPr>
                <w:lang w:val="cs-CZ"/>
              </w:rPr>
              <w:t>0001110000111110</w:t>
            </w:r>
            <w:r>
              <w:rPr>
                <w:lang w:val="cs-CZ"/>
              </w:rPr>
              <w:t xml:space="preserve"> + </w:t>
            </w:r>
            <w:r w:rsidRPr="00967BD4">
              <w:rPr>
                <w:lang w:val="cs-CZ"/>
              </w:rPr>
              <w:t>1111111111000011</w:t>
            </w:r>
            <w:r>
              <w:rPr>
                <w:lang w:val="cs-CZ"/>
              </w:rPr>
              <w:t xml:space="preserve"> =</w:t>
            </w:r>
          </w:p>
          <w:p w14:paraId="1EC2CD43" w14:textId="77777777" w:rsidR="00F2177E" w:rsidRDefault="00F2177E" w:rsidP="00F2177E">
            <w:pPr>
              <w:pStyle w:val="Text"/>
              <w:ind w:left="1380"/>
              <w:rPr>
                <w:lang w:val="cs-CZ"/>
              </w:rPr>
            </w:pPr>
            <w:r w:rsidRPr="00967BD4">
              <w:rPr>
                <w:lang w:val="cs-CZ"/>
              </w:rPr>
              <w:t>0001110000000001</w:t>
            </w:r>
          </w:p>
          <w:p w14:paraId="093C4C5D" w14:textId="53A6BF43" w:rsidR="00F2177E" w:rsidRPr="00F2177E" w:rsidRDefault="00F2177E">
            <w:pPr>
              <w:pStyle w:val="Text"/>
              <w:numPr>
                <w:ilvl w:val="0"/>
                <w:numId w:val="20"/>
              </w:numPr>
              <w:rPr>
                <w:lang w:val="cs-CZ"/>
              </w:rPr>
            </w:pPr>
            <w:r w:rsidRPr="00F2177E">
              <w:rPr>
                <w:lang w:val="cs-CZ"/>
              </w:rPr>
              <w:t>28.</w:t>
            </w:r>
            <w:proofErr w:type="gramStart"/>
            <w:r w:rsidRPr="00F2177E">
              <w:rPr>
                <w:lang w:val="cs-CZ"/>
              </w:rPr>
              <w:t>2421875</w:t>
            </w:r>
            <w:r>
              <w:rPr>
                <w:lang w:val="cs-CZ"/>
              </w:rPr>
              <w:t xml:space="preserve"> </w:t>
            </w:r>
            <w:r w:rsidR="00757BBB">
              <w:rPr>
                <w:lang w:val="cs-CZ"/>
              </w:rPr>
              <w:t>-</w:t>
            </w:r>
            <w:r>
              <w:rPr>
                <w:lang w:val="cs-CZ"/>
              </w:rPr>
              <w:t xml:space="preserve"> </w:t>
            </w:r>
            <w:r w:rsidRPr="00F2177E">
              <w:rPr>
                <w:lang w:val="cs-CZ"/>
              </w:rPr>
              <w:t>0</w:t>
            </w:r>
            <w:proofErr w:type="gramEnd"/>
            <w:r w:rsidRPr="00F2177E">
              <w:rPr>
                <w:lang w:val="cs-CZ"/>
              </w:rPr>
              <w:t>.23828125</w:t>
            </w:r>
            <w:r>
              <w:rPr>
                <w:lang w:val="cs-CZ"/>
              </w:rPr>
              <w:t xml:space="preserve"> = </w:t>
            </w:r>
            <w:r w:rsidRPr="00F2177E">
              <w:rPr>
                <w:lang w:val="cs-CZ"/>
              </w:rPr>
              <w:t>28.00390625</w:t>
            </w:r>
            <w:r>
              <w:rPr>
                <w:lang w:val="cs-CZ"/>
              </w:rPr>
              <w:t xml:space="preserve"> </w:t>
            </w:r>
          </w:p>
          <w:p w14:paraId="719A2AD3" w14:textId="41743E4A" w:rsidR="00F2177E" w:rsidRPr="00F2177E" w:rsidRDefault="00F2177E" w:rsidP="00F2177E">
            <w:pPr>
              <w:pStyle w:val="Text"/>
              <w:ind w:left="660"/>
              <w:rPr>
                <w:b/>
                <w:bCs/>
                <w:lang w:val="cs-CZ"/>
              </w:rPr>
            </w:pPr>
            <w:r w:rsidRPr="00F2177E">
              <w:rPr>
                <w:b/>
                <w:bCs/>
                <w:lang w:val="cs-CZ"/>
              </w:rPr>
              <w:t>Násobení</w:t>
            </w:r>
          </w:p>
          <w:p w14:paraId="32B9D31F" w14:textId="7D47F023" w:rsidR="00F2177E" w:rsidRDefault="00F2177E">
            <w:pPr>
              <w:pStyle w:val="Text"/>
              <w:numPr>
                <w:ilvl w:val="0"/>
                <w:numId w:val="20"/>
              </w:numPr>
              <w:rPr>
                <w:lang w:val="cs-CZ"/>
              </w:rPr>
            </w:pPr>
            <w:r w:rsidRPr="0058176A">
              <w:rPr>
                <w:lang w:val="cs-CZ"/>
              </w:rPr>
              <w:t>0001110000111110</w:t>
            </w:r>
            <w:r>
              <w:rPr>
                <w:lang w:val="cs-CZ"/>
              </w:rPr>
              <w:t xml:space="preserve"> </w:t>
            </w:r>
            <w:r>
              <w:rPr>
                <w:rFonts w:cs="Arial"/>
                <w:lang w:val="cs-CZ"/>
              </w:rPr>
              <w:t>∙</w:t>
            </w:r>
            <w:r>
              <w:rPr>
                <w:lang w:val="cs-CZ"/>
              </w:rPr>
              <w:t xml:space="preserve"> </w:t>
            </w:r>
            <w:r w:rsidRPr="00967BD4">
              <w:rPr>
                <w:lang w:val="cs-CZ"/>
              </w:rPr>
              <w:t>1111111111000011</w:t>
            </w:r>
            <w:r>
              <w:rPr>
                <w:lang w:val="cs-CZ"/>
              </w:rPr>
              <w:t xml:space="preserve"> =</w:t>
            </w:r>
          </w:p>
          <w:p w14:paraId="4BD4791B" w14:textId="1D578FA6" w:rsidR="00A852E7" w:rsidRDefault="00A852E7" w:rsidP="00A852E7">
            <w:pPr>
              <w:pStyle w:val="Text"/>
              <w:ind w:left="1380"/>
              <w:rPr>
                <w:lang w:val="cs-CZ"/>
              </w:rPr>
            </w:pPr>
            <w:r w:rsidRPr="00A852E7">
              <w:rPr>
                <w:lang w:val="cs-CZ"/>
              </w:rPr>
              <w:t>1111100101000101</w:t>
            </w:r>
          </w:p>
          <w:p w14:paraId="1D1B65EF" w14:textId="2EDBB6BB" w:rsidR="00F2177E" w:rsidRPr="0063377D" w:rsidRDefault="00F2177E">
            <w:pPr>
              <w:pStyle w:val="Text"/>
              <w:numPr>
                <w:ilvl w:val="0"/>
                <w:numId w:val="20"/>
              </w:numPr>
              <w:rPr>
                <w:lang w:val="cs-CZ"/>
              </w:rPr>
            </w:pPr>
            <w:r w:rsidRPr="00F2177E">
              <w:rPr>
                <w:lang w:val="cs-CZ"/>
              </w:rPr>
              <w:t>28.2421875</w:t>
            </w:r>
            <w:r>
              <w:rPr>
                <w:lang w:val="cs-CZ"/>
              </w:rPr>
              <w:t xml:space="preserve"> </w:t>
            </w:r>
            <w:r w:rsidR="0063377D">
              <w:rPr>
                <w:rFonts w:cs="Arial"/>
                <w:lang w:val="cs-CZ"/>
              </w:rPr>
              <w:t>∙</w:t>
            </w:r>
            <w:r>
              <w:rPr>
                <w:lang w:val="cs-CZ"/>
              </w:rPr>
              <w:t xml:space="preserve"> </w:t>
            </w:r>
            <w:r w:rsidR="0063377D">
              <w:rPr>
                <w:lang w:val="cs-CZ"/>
              </w:rPr>
              <w:t>(-</w:t>
            </w:r>
            <w:r w:rsidRPr="00F2177E">
              <w:rPr>
                <w:lang w:val="cs-CZ"/>
              </w:rPr>
              <w:t>0.23828125</w:t>
            </w:r>
            <w:r w:rsidR="0063377D">
              <w:rPr>
                <w:lang w:val="cs-CZ"/>
              </w:rPr>
              <w:t>)</w:t>
            </w:r>
            <w:r>
              <w:rPr>
                <w:lang w:val="cs-CZ"/>
              </w:rPr>
              <w:t xml:space="preserve"> = </w:t>
            </w:r>
            <w:r w:rsidR="0063377D" w:rsidRPr="0063377D">
              <w:rPr>
                <w:lang w:val="cs-CZ"/>
              </w:rPr>
              <w:t>-6.73046875</w:t>
            </w:r>
          </w:p>
          <w:p w14:paraId="0E8A4E09" w14:textId="04F643A2" w:rsidR="0058176A" w:rsidRPr="00B059D3" w:rsidRDefault="0058176A" w:rsidP="007E1819">
            <w:pPr>
              <w:pStyle w:val="Text"/>
              <w:rPr>
                <w:lang w:val="cs-CZ"/>
              </w:rPr>
            </w:pPr>
          </w:p>
        </w:tc>
      </w:tr>
    </w:tbl>
    <w:p w14:paraId="754AEDB1" w14:textId="13FD7ECD" w:rsidR="00013F15" w:rsidRPr="00B059D3" w:rsidRDefault="00013F15">
      <w:pPr>
        <w:rPr>
          <w:lang w:val="cs-CZ"/>
        </w:rPr>
      </w:pPr>
      <w:r w:rsidRPr="00B059D3">
        <w:rPr>
          <w:lang w:val="cs-CZ"/>
        </w:rPr>
        <w:lastRenderedPageBreak/>
        <w:br w:type="page"/>
      </w:r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60"/>
        <w:gridCol w:w="5188"/>
        <w:gridCol w:w="1417"/>
        <w:gridCol w:w="1333"/>
      </w:tblGrid>
      <w:tr w:rsidR="00CC618B" w:rsidRPr="00B059D3" w14:paraId="544D763E" w14:textId="77777777" w:rsidTr="007E1819">
        <w:tc>
          <w:tcPr>
            <w:tcW w:w="1560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7BA1C50E" w14:textId="77777777" w:rsidR="00CC618B" w:rsidRPr="00B059D3" w:rsidRDefault="00CC618B" w:rsidP="007E1819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lastRenderedPageBreak/>
              <w:t xml:space="preserve">Název testu </w:t>
            </w:r>
          </w:p>
        </w:tc>
        <w:tc>
          <w:tcPr>
            <w:tcW w:w="5188" w:type="dxa"/>
            <w:tcBorders>
              <w:top w:val="single" w:sz="8" w:space="0" w:color="auto"/>
            </w:tcBorders>
            <w:shd w:val="clear" w:color="auto" w:fill="F2F2F2" w:themeFill="background1" w:themeFillShade="F2"/>
          </w:tcPr>
          <w:p w14:paraId="0811978F" w14:textId="0E102D49" w:rsidR="00CC618B" w:rsidRPr="00B059D3" w:rsidRDefault="00CC618B" w:rsidP="007E1819">
            <w:pPr>
              <w:pStyle w:val="Text"/>
              <w:ind w:left="-60"/>
              <w:rPr>
                <w:lang w:val="cs-CZ"/>
              </w:rPr>
            </w:pPr>
            <w:r>
              <w:rPr>
                <w:lang w:val="cs-CZ"/>
              </w:rPr>
              <w:t>Detekce zpožděného druhého rámce s následnou opravou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25F00AF7" w14:textId="77777777" w:rsidR="00CC618B" w:rsidRPr="00B059D3" w:rsidRDefault="00CC618B" w:rsidP="007E1819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Číslo testu.:</w:t>
            </w:r>
          </w:p>
        </w:tc>
        <w:tc>
          <w:tcPr>
            <w:tcW w:w="133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04E15A2F" w14:textId="03A2BFBF" w:rsidR="00CC618B" w:rsidRPr="00B059D3" w:rsidRDefault="00CC618B" w:rsidP="007E1819">
            <w:pPr>
              <w:pStyle w:val="Text"/>
              <w:rPr>
                <w:lang w:val="cs-CZ"/>
              </w:rPr>
            </w:pPr>
            <w:r w:rsidRPr="00B059D3">
              <w:rPr>
                <w:lang w:val="cs-CZ"/>
              </w:rPr>
              <w:t>tc_spi_00</w:t>
            </w:r>
            <w:r w:rsidR="003B4331">
              <w:rPr>
                <w:lang w:val="cs-CZ"/>
              </w:rPr>
              <w:t>2</w:t>
            </w:r>
          </w:p>
        </w:tc>
      </w:tr>
      <w:tr w:rsidR="00CC618B" w:rsidRPr="00B059D3" w14:paraId="567D65C3" w14:textId="77777777" w:rsidTr="007E1819"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</w:tcPr>
          <w:p w14:paraId="3ABE1911" w14:textId="77777777" w:rsidR="00CC618B" w:rsidRPr="00B059D3" w:rsidRDefault="00CC618B" w:rsidP="007E1819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Popis testu</w:t>
            </w:r>
          </w:p>
        </w:tc>
        <w:tc>
          <w:tcPr>
            <w:tcW w:w="7938" w:type="dxa"/>
            <w:gridSpan w:val="3"/>
            <w:tcBorders>
              <w:bottom w:val="single" w:sz="8" w:space="0" w:color="auto"/>
            </w:tcBorders>
            <w:shd w:val="clear" w:color="auto" w:fill="auto"/>
          </w:tcPr>
          <w:p w14:paraId="29D47446" w14:textId="4230C98D" w:rsidR="00CC618B" w:rsidRPr="00B059D3" w:rsidRDefault="00CC618B" w:rsidP="007E1819">
            <w:pPr>
              <w:pStyle w:val="Text"/>
              <w:ind w:left="-60"/>
              <w:rPr>
                <w:lang w:val="cs-CZ"/>
              </w:rPr>
            </w:pPr>
            <w:r>
              <w:rPr>
                <w:lang w:val="cs-CZ"/>
              </w:rPr>
              <w:t xml:space="preserve">Účelem je ověřit, že </w:t>
            </w:r>
            <w:r>
              <w:rPr>
                <w:lang w:val="cs-CZ"/>
              </w:rPr>
              <w:t>při zpoždění druhého rámce jednotka celý paket ignoruje a čeká na správný paket</w:t>
            </w:r>
            <w:r w:rsidR="00B6165C">
              <w:rPr>
                <w:lang w:val="cs-CZ"/>
              </w:rPr>
              <w:t>. Frekvence SCLK je 1 MHz.</w:t>
            </w:r>
          </w:p>
        </w:tc>
      </w:tr>
      <w:tr w:rsidR="00CC618B" w:rsidRPr="00B059D3" w14:paraId="323FA1C1" w14:textId="77777777" w:rsidTr="007E1819">
        <w:tc>
          <w:tcPr>
            <w:tcW w:w="1560" w:type="dxa"/>
            <w:tcBorders>
              <w:top w:val="single" w:sz="8" w:space="0" w:color="auto"/>
            </w:tcBorders>
            <w:shd w:val="clear" w:color="auto" w:fill="auto"/>
          </w:tcPr>
          <w:p w14:paraId="23B5DCDB" w14:textId="77777777" w:rsidR="00CC618B" w:rsidRPr="00B059D3" w:rsidRDefault="00CC618B" w:rsidP="007E1819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Reflektované požadavky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</w:tcBorders>
            <w:shd w:val="clear" w:color="auto" w:fill="auto"/>
          </w:tcPr>
          <w:p w14:paraId="12E6906F" w14:textId="77777777" w:rsidR="00CC618B" w:rsidRPr="00B059D3" w:rsidRDefault="00CC618B" w:rsidP="007E1819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REQ_AAU_I_022</w:t>
            </w:r>
          </w:p>
        </w:tc>
      </w:tr>
      <w:tr w:rsidR="00CC618B" w:rsidRPr="00B059D3" w14:paraId="4F24F429" w14:textId="77777777" w:rsidTr="007E1819">
        <w:tc>
          <w:tcPr>
            <w:tcW w:w="1560" w:type="dxa"/>
            <w:shd w:val="clear" w:color="auto" w:fill="auto"/>
          </w:tcPr>
          <w:p w14:paraId="4E2D4221" w14:textId="77777777" w:rsidR="00CC618B" w:rsidRPr="00B059D3" w:rsidRDefault="00CC618B" w:rsidP="007E1819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Postup testu</w:t>
            </w:r>
          </w:p>
        </w:tc>
        <w:tc>
          <w:tcPr>
            <w:tcW w:w="7938" w:type="dxa"/>
            <w:gridSpan w:val="3"/>
            <w:shd w:val="clear" w:color="auto" w:fill="auto"/>
          </w:tcPr>
          <w:p w14:paraId="35A52DFF" w14:textId="77777777" w:rsidR="005D074A" w:rsidRPr="00B059D3" w:rsidRDefault="005D074A">
            <w:pPr>
              <w:pStyle w:val="Text"/>
              <w:numPr>
                <w:ilvl w:val="0"/>
                <w:numId w:val="21"/>
              </w:numPr>
              <w:rPr>
                <w:lang w:val="cs-CZ"/>
              </w:rPr>
            </w:pPr>
            <w:r>
              <w:rPr>
                <w:lang w:val="cs-CZ"/>
              </w:rPr>
              <w:t xml:space="preserve"> </w:t>
            </w:r>
            <w:r w:rsidRPr="00B059D3">
              <w:rPr>
                <w:lang w:val="cs-CZ"/>
              </w:rPr>
              <w:t>Reset DUT</w:t>
            </w:r>
          </w:p>
          <w:p w14:paraId="1CE26ECC" w14:textId="77777777" w:rsidR="005D074A" w:rsidRDefault="005D074A">
            <w:pPr>
              <w:pStyle w:val="Text"/>
              <w:numPr>
                <w:ilvl w:val="0"/>
                <w:numId w:val="21"/>
              </w:numPr>
              <w:rPr>
                <w:lang w:val="cs-CZ"/>
              </w:rPr>
            </w:pPr>
            <w:r w:rsidRPr="00B059D3">
              <w:rPr>
                <w:lang w:val="cs-CZ"/>
              </w:rPr>
              <w:t>BFM: Odeslán platný ráme</w:t>
            </w:r>
            <w:r>
              <w:rPr>
                <w:lang w:val="cs-CZ"/>
              </w:rPr>
              <w:t xml:space="preserve">c </w:t>
            </w:r>
            <w:r w:rsidRPr="0058176A">
              <w:rPr>
                <w:lang w:val="cs-CZ"/>
              </w:rPr>
              <w:t>s hodnotou 0001110000111110.</w:t>
            </w:r>
          </w:p>
          <w:p w14:paraId="35C155D0" w14:textId="77777777" w:rsidR="005D074A" w:rsidRPr="0058176A" w:rsidRDefault="005D074A">
            <w:pPr>
              <w:pStyle w:val="Text"/>
              <w:numPr>
                <w:ilvl w:val="0"/>
                <w:numId w:val="21"/>
              </w:numPr>
              <w:rPr>
                <w:lang w:val="cs-CZ"/>
              </w:rPr>
            </w:pPr>
            <w:r>
              <w:rPr>
                <w:lang w:val="cs-CZ"/>
              </w:rPr>
              <w:t xml:space="preserve">Zpoždění 1100 </w:t>
            </w:r>
            <w:r>
              <w:rPr>
                <w:rFonts w:cs="Arial"/>
                <w:lang w:val="cs-CZ"/>
              </w:rPr>
              <w:t>µ</w:t>
            </w:r>
            <w:r>
              <w:rPr>
                <w:lang w:val="cs-CZ"/>
              </w:rPr>
              <w:t>s.</w:t>
            </w:r>
          </w:p>
          <w:p w14:paraId="5505CDE6" w14:textId="77777777" w:rsidR="005D074A" w:rsidRDefault="005D074A">
            <w:pPr>
              <w:pStyle w:val="Text"/>
              <w:numPr>
                <w:ilvl w:val="0"/>
                <w:numId w:val="21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BFM: Odeslán platný rámec s hodnotou </w:t>
            </w:r>
            <w:r w:rsidRPr="00967BD4">
              <w:rPr>
                <w:lang w:val="cs-CZ"/>
              </w:rPr>
              <w:t>1111111111000011</w:t>
            </w:r>
            <w:r w:rsidRPr="00B059D3">
              <w:rPr>
                <w:lang w:val="cs-CZ"/>
              </w:rPr>
              <w:t>.</w:t>
            </w:r>
          </w:p>
          <w:p w14:paraId="5AB8D961" w14:textId="128B8898" w:rsidR="005D074A" w:rsidRDefault="005D074A">
            <w:pPr>
              <w:pStyle w:val="Text"/>
              <w:numPr>
                <w:ilvl w:val="0"/>
                <w:numId w:val="21"/>
              </w:numPr>
              <w:rPr>
                <w:lang w:val="cs-CZ"/>
              </w:rPr>
            </w:pPr>
            <w:r>
              <w:rPr>
                <w:lang w:val="cs-CZ"/>
              </w:rPr>
              <w:t xml:space="preserve">Zpoždění 100 </w:t>
            </w:r>
            <w:r>
              <w:rPr>
                <w:rFonts w:cs="Arial"/>
                <w:lang w:val="cs-CZ"/>
              </w:rPr>
              <w:t>µ</w:t>
            </w:r>
            <w:r>
              <w:rPr>
                <w:lang w:val="cs-CZ"/>
              </w:rPr>
              <w:t>s.</w:t>
            </w:r>
          </w:p>
          <w:p w14:paraId="00783C81" w14:textId="77777777" w:rsidR="005D074A" w:rsidRPr="005D074A" w:rsidRDefault="005D074A">
            <w:pPr>
              <w:pStyle w:val="Text"/>
              <w:numPr>
                <w:ilvl w:val="0"/>
                <w:numId w:val="21"/>
              </w:numPr>
              <w:rPr>
                <w:lang w:val="cs-CZ"/>
              </w:rPr>
            </w:pPr>
            <w:r>
              <w:rPr>
                <w:lang w:val="cs-CZ"/>
              </w:rPr>
              <w:t xml:space="preserve">BFM: Odeslán platný rámec s hodnotou </w:t>
            </w:r>
            <w:r w:rsidRPr="005D074A">
              <w:rPr>
                <w:lang w:val="cs-CZ"/>
              </w:rPr>
              <w:t>0000001100011100</w:t>
            </w:r>
            <w:r>
              <w:rPr>
                <w:lang w:val="cs-CZ"/>
              </w:rPr>
              <w:t>.</w:t>
            </w:r>
          </w:p>
          <w:p w14:paraId="1FB5C14F" w14:textId="77777777" w:rsidR="005D074A" w:rsidRDefault="005D074A">
            <w:pPr>
              <w:pStyle w:val="Text"/>
              <w:numPr>
                <w:ilvl w:val="0"/>
                <w:numId w:val="21"/>
              </w:numPr>
              <w:rPr>
                <w:lang w:val="cs-CZ"/>
              </w:rPr>
            </w:pPr>
            <w:r>
              <w:rPr>
                <w:lang w:val="cs-CZ"/>
              </w:rPr>
              <w:t xml:space="preserve">BFM: Přijat rámec s hodnotou </w:t>
            </w:r>
            <w:r w:rsidRPr="005D074A">
              <w:rPr>
                <w:lang w:val="cs-CZ"/>
              </w:rPr>
              <w:t>0000001011011111</w:t>
            </w:r>
            <w:r>
              <w:rPr>
                <w:lang w:val="cs-CZ"/>
              </w:rPr>
              <w:t>.</w:t>
            </w:r>
          </w:p>
          <w:p w14:paraId="1AC5C021" w14:textId="77777777" w:rsidR="005D074A" w:rsidRDefault="005D074A">
            <w:pPr>
              <w:pStyle w:val="Text"/>
              <w:numPr>
                <w:ilvl w:val="0"/>
                <w:numId w:val="21"/>
              </w:numPr>
              <w:rPr>
                <w:lang w:val="cs-CZ"/>
              </w:rPr>
            </w:pPr>
            <w:r>
              <w:rPr>
                <w:lang w:val="cs-CZ"/>
              </w:rPr>
              <w:t xml:space="preserve">BFM: Přijat rámec s hodnotou </w:t>
            </w:r>
            <w:r w:rsidRPr="005D074A">
              <w:rPr>
                <w:lang w:val="cs-CZ"/>
              </w:rPr>
              <w:t>1111111101000010</w:t>
            </w:r>
            <w:r>
              <w:rPr>
                <w:lang w:val="cs-CZ"/>
              </w:rPr>
              <w:t>.</w:t>
            </w:r>
          </w:p>
          <w:p w14:paraId="7703547E" w14:textId="18B892E1" w:rsidR="005D074A" w:rsidRPr="005D074A" w:rsidRDefault="005D074A">
            <w:pPr>
              <w:pStyle w:val="Text"/>
              <w:numPr>
                <w:ilvl w:val="0"/>
                <w:numId w:val="21"/>
              </w:numPr>
              <w:rPr>
                <w:lang w:val="cs-CZ"/>
              </w:rPr>
            </w:pPr>
            <w:r>
              <w:rPr>
                <w:lang w:val="cs-CZ"/>
              </w:rPr>
              <w:t>Ověření výsledků:</w:t>
            </w:r>
          </w:p>
          <w:p w14:paraId="0FD5E01B" w14:textId="77777777" w:rsidR="00CC618B" w:rsidRPr="00F2177E" w:rsidRDefault="00CC618B" w:rsidP="007E1819">
            <w:pPr>
              <w:pStyle w:val="Text"/>
              <w:ind w:left="660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Sčítání</w:t>
            </w:r>
          </w:p>
          <w:p w14:paraId="1B031C97" w14:textId="0EDD60E4" w:rsidR="00CC618B" w:rsidRDefault="005D074A">
            <w:pPr>
              <w:pStyle w:val="Text"/>
              <w:numPr>
                <w:ilvl w:val="0"/>
                <w:numId w:val="20"/>
              </w:numPr>
              <w:rPr>
                <w:lang w:val="cs-CZ"/>
              </w:rPr>
            </w:pPr>
            <w:r w:rsidRPr="00967BD4">
              <w:rPr>
                <w:lang w:val="cs-CZ"/>
              </w:rPr>
              <w:t>1111111111000011</w:t>
            </w:r>
            <w:r w:rsidR="00CC618B">
              <w:rPr>
                <w:lang w:val="cs-CZ"/>
              </w:rPr>
              <w:t xml:space="preserve"> + </w:t>
            </w:r>
            <w:r w:rsidRPr="005D074A">
              <w:rPr>
                <w:lang w:val="cs-CZ"/>
              </w:rPr>
              <w:t>0000001100011100</w:t>
            </w:r>
            <w:r w:rsidR="00CC618B">
              <w:rPr>
                <w:lang w:val="cs-CZ"/>
              </w:rPr>
              <w:t xml:space="preserve"> =</w:t>
            </w:r>
          </w:p>
          <w:p w14:paraId="31C4E6FB" w14:textId="77777777" w:rsidR="005D074A" w:rsidRDefault="005D074A" w:rsidP="005D074A">
            <w:pPr>
              <w:pStyle w:val="Text"/>
              <w:ind w:left="1380"/>
              <w:rPr>
                <w:lang w:val="cs-CZ"/>
              </w:rPr>
            </w:pPr>
            <w:r w:rsidRPr="005D074A">
              <w:rPr>
                <w:lang w:val="cs-CZ"/>
              </w:rPr>
              <w:t>0000001011011111</w:t>
            </w:r>
          </w:p>
          <w:p w14:paraId="1BF11E21" w14:textId="1542F5A0" w:rsidR="00CC618B" w:rsidRPr="00F2177E" w:rsidRDefault="00CC618B">
            <w:pPr>
              <w:pStyle w:val="Text"/>
              <w:numPr>
                <w:ilvl w:val="0"/>
                <w:numId w:val="20"/>
              </w:numPr>
              <w:rPr>
                <w:lang w:val="cs-CZ"/>
              </w:rPr>
            </w:pPr>
            <w:r>
              <w:rPr>
                <w:lang w:val="cs-CZ"/>
              </w:rPr>
              <w:t>-</w:t>
            </w:r>
            <w:r w:rsidRPr="00F2177E">
              <w:rPr>
                <w:lang w:val="cs-CZ"/>
              </w:rPr>
              <w:t>0.23828125</w:t>
            </w:r>
            <w:r>
              <w:rPr>
                <w:lang w:val="cs-CZ"/>
              </w:rPr>
              <w:t xml:space="preserve"> </w:t>
            </w:r>
            <w:r w:rsidR="005D074A">
              <w:rPr>
                <w:lang w:val="cs-CZ"/>
              </w:rPr>
              <w:t xml:space="preserve">+ </w:t>
            </w:r>
            <w:r w:rsidR="005D074A" w:rsidRPr="005D074A">
              <w:rPr>
                <w:lang w:val="cs-CZ"/>
              </w:rPr>
              <w:t>3.109375</w:t>
            </w:r>
            <w:r w:rsidR="005D074A">
              <w:rPr>
                <w:lang w:val="cs-CZ"/>
              </w:rPr>
              <w:t xml:space="preserve"> </w:t>
            </w:r>
            <w:r>
              <w:rPr>
                <w:lang w:val="cs-CZ"/>
              </w:rPr>
              <w:t xml:space="preserve">= </w:t>
            </w:r>
            <w:r w:rsidR="005D074A" w:rsidRPr="005D074A">
              <w:rPr>
                <w:lang w:val="cs-CZ"/>
              </w:rPr>
              <w:t>2.87109375</w:t>
            </w:r>
          </w:p>
          <w:p w14:paraId="0C1D98BB" w14:textId="77777777" w:rsidR="00CC618B" w:rsidRPr="00F2177E" w:rsidRDefault="00CC618B" w:rsidP="007E1819">
            <w:pPr>
              <w:pStyle w:val="Text"/>
              <w:ind w:left="660"/>
              <w:rPr>
                <w:b/>
                <w:bCs/>
                <w:lang w:val="cs-CZ"/>
              </w:rPr>
            </w:pPr>
            <w:r w:rsidRPr="00F2177E">
              <w:rPr>
                <w:b/>
                <w:bCs/>
                <w:lang w:val="cs-CZ"/>
              </w:rPr>
              <w:t>Násobení</w:t>
            </w:r>
          </w:p>
          <w:p w14:paraId="6678EF02" w14:textId="0A4EC182" w:rsidR="00CC618B" w:rsidRDefault="00757BBB">
            <w:pPr>
              <w:pStyle w:val="Text"/>
              <w:numPr>
                <w:ilvl w:val="0"/>
                <w:numId w:val="20"/>
              </w:numPr>
              <w:rPr>
                <w:lang w:val="cs-CZ"/>
              </w:rPr>
            </w:pPr>
            <w:r w:rsidRPr="00967BD4">
              <w:rPr>
                <w:lang w:val="cs-CZ"/>
              </w:rPr>
              <w:t>1111111111000011</w:t>
            </w:r>
            <w:r w:rsidR="00CC618B">
              <w:rPr>
                <w:lang w:val="cs-CZ"/>
              </w:rPr>
              <w:t xml:space="preserve"> </w:t>
            </w:r>
            <w:r w:rsidR="00CC618B">
              <w:rPr>
                <w:rFonts w:cs="Arial"/>
                <w:lang w:val="cs-CZ"/>
              </w:rPr>
              <w:t>∙</w:t>
            </w:r>
            <w:r w:rsidR="00CC618B">
              <w:rPr>
                <w:lang w:val="cs-CZ"/>
              </w:rPr>
              <w:t xml:space="preserve"> </w:t>
            </w:r>
            <w:r w:rsidRPr="005D074A">
              <w:rPr>
                <w:lang w:val="cs-CZ"/>
              </w:rPr>
              <w:t>0000001100011100</w:t>
            </w:r>
            <w:r w:rsidR="00CC618B">
              <w:rPr>
                <w:lang w:val="cs-CZ"/>
              </w:rPr>
              <w:t xml:space="preserve"> =</w:t>
            </w:r>
            <w:r>
              <w:rPr>
                <w:lang w:val="cs-CZ"/>
              </w:rPr>
              <w:t xml:space="preserve"> </w:t>
            </w:r>
          </w:p>
          <w:p w14:paraId="0A625F69" w14:textId="0AC05576" w:rsidR="00757BBB" w:rsidRDefault="00757BBB" w:rsidP="00757BBB">
            <w:pPr>
              <w:pStyle w:val="Text"/>
              <w:ind w:left="1380"/>
              <w:rPr>
                <w:lang w:val="cs-CZ"/>
              </w:rPr>
            </w:pPr>
            <w:r w:rsidRPr="00757BBB">
              <w:rPr>
                <w:lang w:val="cs-CZ"/>
              </w:rPr>
              <w:t>1111111101000010</w:t>
            </w:r>
          </w:p>
          <w:p w14:paraId="48761EF4" w14:textId="057C05C8" w:rsidR="00CC618B" w:rsidRPr="0063377D" w:rsidRDefault="00757BBB">
            <w:pPr>
              <w:pStyle w:val="Text"/>
              <w:numPr>
                <w:ilvl w:val="0"/>
                <w:numId w:val="20"/>
              </w:numPr>
              <w:rPr>
                <w:lang w:val="cs-CZ"/>
              </w:rPr>
            </w:pPr>
            <w:r>
              <w:rPr>
                <w:lang w:val="cs-CZ"/>
              </w:rPr>
              <w:t>-</w:t>
            </w:r>
            <w:r w:rsidRPr="00F2177E">
              <w:rPr>
                <w:lang w:val="cs-CZ"/>
              </w:rPr>
              <w:t>0.23828125</w:t>
            </w:r>
            <w:r>
              <w:rPr>
                <w:lang w:val="cs-CZ"/>
              </w:rPr>
              <w:t xml:space="preserve"> </w:t>
            </w:r>
            <w:r>
              <w:rPr>
                <w:rFonts w:cs="Arial"/>
                <w:lang w:val="cs-CZ"/>
              </w:rPr>
              <w:t>∙</w:t>
            </w:r>
            <w:r>
              <w:rPr>
                <w:lang w:val="cs-CZ"/>
              </w:rPr>
              <w:t xml:space="preserve"> </w:t>
            </w:r>
            <w:r w:rsidRPr="005D074A">
              <w:rPr>
                <w:lang w:val="cs-CZ"/>
              </w:rPr>
              <w:t>3.109375</w:t>
            </w:r>
            <w:r>
              <w:rPr>
                <w:lang w:val="cs-CZ"/>
              </w:rPr>
              <w:t xml:space="preserve"> </w:t>
            </w:r>
            <w:r w:rsidR="00CC618B">
              <w:rPr>
                <w:lang w:val="cs-CZ"/>
              </w:rPr>
              <w:t xml:space="preserve">= </w:t>
            </w:r>
            <w:r w:rsidRPr="00757BBB">
              <w:rPr>
                <w:lang w:val="cs-CZ"/>
              </w:rPr>
              <w:t>-0.7421875</w:t>
            </w:r>
          </w:p>
          <w:p w14:paraId="768E60D0" w14:textId="77777777" w:rsidR="00CC618B" w:rsidRPr="00B059D3" w:rsidRDefault="00CC618B" w:rsidP="007E1819">
            <w:pPr>
              <w:pStyle w:val="Text"/>
              <w:rPr>
                <w:lang w:val="cs-CZ"/>
              </w:rPr>
            </w:pPr>
          </w:p>
        </w:tc>
      </w:tr>
    </w:tbl>
    <w:p w14:paraId="1271E682" w14:textId="12B867BA" w:rsidR="00942C59" w:rsidRDefault="00942C59" w:rsidP="000E57B7">
      <w:pPr>
        <w:pStyle w:val="Text"/>
        <w:rPr>
          <w:lang w:val="cs-CZ"/>
        </w:rPr>
      </w:pPr>
    </w:p>
    <w:p w14:paraId="6BEE32AB" w14:textId="798C6D54" w:rsidR="000E57B7" w:rsidRDefault="000E57B7" w:rsidP="000E57B7">
      <w:pPr>
        <w:pStyle w:val="Text"/>
        <w:rPr>
          <w:lang w:val="cs-CZ"/>
        </w:rPr>
      </w:pPr>
    </w:p>
    <w:p w14:paraId="4BD08DB7" w14:textId="7F45632E" w:rsidR="00457F32" w:rsidRPr="00B059D3" w:rsidRDefault="00CF13AB" w:rsidP="00477BD5">
      <w:pPr>
        <w:rPr>
          <w:lang w:val="cs-CZ"/>
        </w:rPr>
      </w:pPr>
      <w:r>
        <w:rPr>
          <w:lang w:val="cs-CZ"/>
        </w:rPr>
        <w:br w:type="page"/>
      </w:r>
    </w:p>
    <w:p w14:paraId="262410E2" w14:textId="23FAC7AF" w:rsidR="00457F32" w:rsidRDefault="00457F32">
      <w:pPr>
        <w:rPr>
          <w:lang w:val="cs-CZ"/>
        </w:rPr>
      </w:pPr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60"/>
        <w:gridCol w:w="5188"/>
        <w:gridCol w:w="1417"/>
        <w:gridCol w:w="1333"/>
      </w:tblGrid>
      <w:tr w:rsidR="00CF13AB" w:rsidRPr="00B059D3" w14:paraId="21B0CCA3" w14:textId="77777777" w:rsidTr="007E1819">
        <w:tc>
          <w:tcPr>
            <w:tcW w:w="1560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391A53A0" w14:textId="77777777" w:rsidR="00CF13AB" w:rsidRPr="00B059D3" w:rsidRDefault="00CF13AB" w:rsidP="007E1819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 xml:space="preserve">Název testu </w:t>
            </w:r>
          </w:p>
        </w:tc>
        <w:tc>
          <w:tcPr>
            <w:tcW w:w="5188" w:type="dxa"/>
            <w:tcBorders>
              <w:top w:val="single" w:sz="8" w:space="0" w:color="auto"/>
            </w:tcBorders>
            <w:shd w:val="clear" w:color="auto" w:fill="F2F2F2" w:themeFill="background1" w:themeFillShade="F2"/>
          </w:tcPr>
          <w:p w14:paraId="4206F5DE" w14:textId="77777777" w:rsidR="00CF13AB" w:rsidRPr="00B059D3" w:rsidRDefault="00CF13AB" w:rsidP="007E1819">
            <w:pPr>
              <w:pStyle w:val="Text"/>
              <w:ind w:left="-60"/>
              <w:rPr>
                <w:lang w:val="cs-CZ"/>
              </w:rPr>
            </w:pPr>
            <w:r>
              <w:rPr>
                <w:lang w:val="cs-CZ"/>
              </w:rPr>
              <w:t>Detekce chybného prvního rámce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20133033" w14:textId="77777777" w:rsidR="00CF13AB" w:rsidRPr="00B059D3" w:rsidRDefault="00CF13AB" w:rsidP="007E1819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Číslo testu.:</w:t>
            </w:r>
          </w:p>
        </w:tc>
        <w:tc>
          <w:tcPr>
            <w:tcW w:w="133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1B2CD33F" w14:textId="1E83ACD2" w:rsidR="00CF13AB" w:rsidRPr="00B059D3" w:rsidRDefault="00CF13AB" w:rsidP="007E1819">
            <w:pPr>
              <w:pStyle w:val="Text"/>
              <w:rPr>
                <w:lang w:val="cs-CZ"/>
              </w:rPr>
            </w:pPr>
            <w:r w:rsidRPr="00B059D3">
              <w:rPr>
                <w:lang w:val="cs-CZ"/>
              </w:rPr>
              <w:t>tc_spi_00</w:t>
            </w:r>
            <w:r w:rsidR="003B4331">
              <w:rPr>
                <w:lang w:val="cs-CZ"/>
              </w:rPr>
              <w:t>3</w:t>
            </w:r>
          </w:p>
        </w:tc>
      </w:tr>
      <w:tr w:rsidR="00CF13AB" w:rsidRPr="00B059D3" w14:paraId="4F3A2FDD" w14:textId="77777777" w:rsidTr="007E1819"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</w:tcPr>
          <w:p w14:paraId="16A75E43" w14:textId="77777777" w:rsidR="00CF13AB" w:rsidRPr="00B059D3" w:rsidRDefault="00CF13AB" w:rsidP="007E1819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Popis testu</w:t>
            </w:r>
          </w:p>
        </w:tc>
        <w:tc>
          <w:tcPr>
            <w:tcW w:w="7938" w:type="dxa"/>
            <w:gridSpan w:val="3"/>
            <w:tcBorders>
              <w:bottom w:val="single" w:sz="8" w:space="0" w:color="auto"/>
            </w:tcBorders>
            <w:shd w:val="clear" w:color="auto" w:fill="auto"/>
          </w:tcPr>
          <w:p w14:paraId="2DD7EA09" w14:textId="70DB6D71" w:rsidR="00CF13AB" w:rsidRPr="00B059D3" w:rsidRDefault="00CF13AB" w:rsidP="007E1819">
            <w:pPr>
              <w:pStyle w:val="Text"/>
              <w:ind w:left="-60"/>
              <w:rPr>
                <w:lang w:val="cs-CZ"/>
              </w:rPr>
            </w:pPr>
            <w:r>
              <w:rPr>
                <w:lang w:val="cs-CZ"/>
              </w:rPr>
              <w:t>Účelem je ověřit, zda jednotka ignoruje neplatný</w:t>
            </w:r>
            <w:r w:rsidR="00DE13CC">
              <w:rPr>
                <w:lang w:val="cs-CZ"/>
              </w:rPr>
              <w:t xml:space="preserve"> první</w:t>
            </w:r>
            <w:r>
              <w:rPr>
                <w:lang w:val="cs-CZ"/>
              </w:rPr>
              <w:t xml:space="preserve"> rámec a přijme teprve až ten správný. Nejprve je ověřeno, že jednotka ignoruje příliš krátký rámec, poté je stejná procedura zopakována pro příliš dlouhý rámec</w:t>
            </w:r>
            <w:r w:rsidR="00B6165C">
              <w:rPr>
                <w:lang w:val="cs-CZ"/>
              </w:rPr>
              <w:t xml:space="preserve">. </w:t>
            </w:r>
            <w:r w:rsidR="00B6165C">
              <w:rPr>
                <w:lang w:val="cs-CZ"/>
              </w:rPr>
              <w:t>Frekvence SCLK je 1 MHz.</w:t>
            </w:r>
          </w:p>
        </w:tc>
      </w:tr>
      <w:tr w:rsidR="00CF13AB" w:rsidRPr="00B059D3" w14:paraId="0B0436F5" w14:textId="77777777" w:rsidTr="007E1819">
        <w:tc>
          <w:tcPr>
            <w:tcW w:w="1560" w:type="dxa"/>
            <w:tcBorders>
              <w:top w:val="single" w:sz="8" w:space="0" w:color="auto"/>
            </w:tcBorders>
            <w:shd w:val="clear" w:color="auto" w:fill="auto"/>
          </w:tcPr>
          <w:p w14:paraId="064B0DE6" w14:textId="77777777" w:rsidR="00CF13AB" w:rsidRPr="00B059D3" w:rsidRDefault="00CF13AB" w:rsidP="007E1819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Reflektované požadavky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</w:tcBorders>
            <w:shd w:val="clear" w:color="auto" w:fill="auto"/>
          </w:tcPr>
          <w:p w14:paraId="0860F784" w14:textId="77777777" w:rsidR="00CF13AB" w:rsidRPr="00B059D3" w:rsidRDefault="00CF13AB" w:rsidP="007E1819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REQ_AAU_I_022</w:t>
            </w:r>
          </w:p>
        </w:tc>
      </w:tr>
      <w:tr w:rsidR="00CF13AB" w:rsidRPr="00B059D3" w14:paraId="7A650F17" w14:textId="77777777" w:rsidTr="007E1819">
        <w:tc>
          <w:tcPr>
            <w:tcW w:w="1560" w:type="dxa"/>
            <w:shd w:val="clear" w:color="auto" w:fill="auto"/>
          </w:tcPr>
          <w:p w14:paraId="3BBD0ABA" w14:textId="77777777" w:rsidR="00CF13AB" w:rsidRPr="00B059D3" w:rsidRDefault="00CF13AB" w:rsidP="007E1819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Postup testu</w:t>
            </w:r>
          </w:p>
        </w:tc>
        <w:tc>
          <w:tcPr>
            <w:tcW w:w="7938" w:type="dxa"/>
            <w:gridSpan w:val="3"/>
            <w:shd w:val="clear" w:color="auto" w:fill="auto"/>
          </w:tcPr>
          <w:p w14:paraId="5E516479" w14:textId="77777777" w:rsidR="00CF13AB" w:rsidRPr="00B059D3" w:rsidRDefault="00CF13AB">
            <w:pPr>
              <w:pStyle w:val="Text"/>
              <w:numPr>
                <w:ilvl w:val="0"/>
                <w:numId w:val="22"/>
              </w:numPr>
              <w:rPr>
                <w:lang w:val="cs-CZ"/>
              </w:rPr>
            </w:pPr>
            <w:r w:rsidRPr="00B059D3">
              <w:rPr>
                <w:lang w:val="cs-CZ"/>
              </w:rPr>
              <w:t>Reset DUT</w:t>
            </w:r>
          </w:p>
          <w:p w14:paraId="73886D2A" w14:textId="5892ADB3" w:rsidR="00CF13AB" w:rsidRDefault="00CF13AB">
            <w:pPr>
              <w:pStyle w:val="Text"/>
              <w:numPr>
                <w:ilvl w:val="0"/>
                <w:numId w:val="22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BFM: Odeslán </w:t>
            </w:r>
            <w:r w:rsidR="00DB52F9">
              <w:rPr>
                <w:lang w:val="cs-CZ"/>
              </w:rPr>
              <w:t>ne</w:t>
            </w:r>
            <w:r w:rsidRPr="00B059D3">
              <w:rPr>
                <w:lang w:val="cs-CZ"/>
              </w:rPr>
              <w:t>platný ráme</w:t>
            </w:r>
            <w:r>
              <w:rPr>
                <w:lang w:val="cs-CZ"/>
              </w:rPr>
              <w:t xml:space="preserve">c </w:t>
            </w:r>
            <w:r w:rsidRPr="0058176A">
              <w:rPr>
                <w:lang w:val="cs-CZ"/>
              </w:rPr>
              <w:t>s</w:t>
            </w:r>
            <w:r w:rsidR="00DB52F9">
              <w:rPr>
                <w:lang w:val="cs-CZ"/>
              </w:rPr>
              <w:t> </w:t>
            </w:r>
            <w:r w:rsidRPr="0058176A">
              <w:rPr>
                <w:lang w:val="cs-CZ"/>
              </w:rPr>
              <w:t xml:space="preserve">hodnotou </w:t>
            </w:r>
            <w:r w:rsidR="00DB52F9">
              <w:rPr>
                <w:lang w:val="cs-CZ"/>
              </w:rPr>
              <w:t>000</w:t>
            </w:r>
            <w:r w:rsidR="00DB52F9" w:rsidRPr="00DB52F9">
              <w:rPr>
                <w:lang w:val="cs-CZ"/>
              </w:rPr>
              <w:t>0001110000111110</w:t>
            </w:r>
            <w:r w:rsidR="00DB52F9">
              <w:rPr>
                <w:lang w:val="cs-CZ"/>
              </w:rPr>
              <w:t xml:space="preserve"> </w:t>
            </w:r>
            <w:r w:rsidR="00DB52F9">
              <w:rPr>
                <w:lang w:val="cs-CZ"/>
              </w:rPr>
              <w:br/>
              <w:t>(délka 19 bitů)</w:t>
            </w:r>
            <w:r w:rsidRPr="0058176A">
              <w:rPr>
                <w:lang w:val="cs-CZ"/>
              </w:rPr>
              <w:t>.</w:t>
            </w:r>
          </w:p>
          <w:p w14:paraId="53D0E416" w14:textId="77777777" w:rsidR="00CF13AB" w:rsidRPr="0058176A" w:rsidRDefault="00CF13AB">
            <w:pPr>
              <w:pStyle w:val="Text"/>
              <w:numPr>
                <w:ilvl w:val="0"/>
                <w:numId w:val="22"/>
              </w:numPr>
              <w:rPr>
                <w:lang w:val="cs-CZ"/>
              </w:rPr>
            </w:pPr>
            <w:r>
              <w:rPr>
                <w:lang w:val="cs-CZ"/>
              </w:rPr>
              <w:t xml:space="preserve">Zpoždění 500 </w:t>
            </w:r>
            <w:r>
              <w:rPr>
                <w:rFonts w:cs="Arial"/>
                <w:lang w:val="cs-CZ"/>
              </w:rPr>
              <w:t>µ</w:t>
            </w:r>
            <w:r>
              <w:rPr>
                <w:lang w:val="cs-CZ"/>
              </w:rPr>
              <w:t>s.</w:t>
            </w:r>
          </w:p>
          <w:p w14:paraId="0FCAF557" w14:textId="7A42264F" w:rsidR="00CF13AB" w:rsidRDefault="00CF13AB">
            <w:pPr>
              <w:pStyle w:val="Text"/>
              <w:numPr>
                <w:ilvl w:val="0"/>
                <w:numId w:val="22"/>
              </w:numPr>
              <w:rPr>
                <w:lang w:val="cs-CZ"/>
              </w:rPr>
            </w:pPr>
            <w:r w:rsidRPr="00B059D3">
              <w:rPr>
                <w:lang w:val="cs-CZ"/>
              </w:rPr>
              <w:t>BFM: Odeslán</w:t>
            </w:r>
            <w:r w:rsidR="00DB52F9">
              <w:rPr>
                <w:lang w:val="cs-CZ"/>
              </w:rPr>
              <w:t xml:space="preserve"> </w:t>
            </w:r>
            <w:r w:rsidRPr="00B059D3">
              <w:rPr>
                <w:lang w:val="cs-CZ"/>
              </w:rPr>
              <w:t xml:space="preserve">platný rámec s hodnotou </w:t>
            </w:r>
            <w:r w:rsidR="00DB52F9" w:rsidRPr="00DB52F9">
              <w:rPr>
                <w:lang w:val="cs-CZ"/>
              </w:rPr>
              <w:t>1111111111000011</w:t>
            </w:r>
            <w:r w:rsidR="00E51FE2">
              <w:rPr>
                <w:lang w:val="cs-CZ"/>
              </w:rPr>
              <w:t>.</w:t>
            </w:r>
          </w:p>
          <w:p w14:paraId="7832B9CF" w14:textId="77777777" w:rsidR="00CF13AB" w:rsidRDefault="00CF13AB">
            <w:pPr>
              <w:pStyle w:val="Text"/>
              <w:numPr>
                <w:ilvl w:val="0"/>
                <w:numId w:val="22"/>
              </w:numPr>
              <w:rPr>
                <w:lang w:val="cs-CZ"/>
              </w:rPr>
            </w:pPr>
            <w:r>
              <w:rPr>
                <w:lang w:val="cs-CZ"/>
              </w:rPr>
              <w:t xml:space="preserve">Zpoždění 100 </w:t>
            </w:r>
            <w:r>
              <w:rPr>
                <w:rFonts w:cs="Arial"/>
                <w:lang w:val="cs-CZ"/>
              </w:rPr>
              <w:t>µ</w:t>
            </w:r>
            <w:r>
              <w:rPr>
                <w:lang w:val="cs-CZ"/>
              </w:rPr>
              <w:t>s.</w:t>
            </w:r>
          </w:p>
          <w:p w14:paraId="4B679A6B" w14:textId="58C987F7" w:rsidR="00C736B3" w:rsidRPr="00C736B3" w:rsidRDefault="00CF13AB">
            <w:pPr>
              <w:pStyle w:val="Text"/>
              <w:numPr>
                <w:ilvl w:val="0"/>
                <w:numId w:val="22"/>
              </w:numPr>
              <w:rPr>
                <w:lang w:val="cs-CZ"/>
              </w:rPr>
            </w:pPr>
            <w:r>
              <w:rPr>
                <w:lang w:val="cs-CZ"/>
              </w:rPr>
              <w:t xml:space="preserve">BFM: Odeslán platný rámec s hodnotou </w:t>
            </w:r>
            <w:r w:rsidR="00DB52F9" w:rsidRPr="00DB52F9">
              <w:rPr>
                <w:lang w:val="cs-CZ"/>
              </w:rPr>
              <w:t>0000001100011100</w:t>
            </w:r>
            <w:r>
              <w:rPr>
                <w:lang w:val="cs-CZ"/>
              </w:rPr>
              <w:t>.</w:t>
            </w:r>
          </w:p>
          <w:p w14:paraId="58FEB8AB" w14:textId="6A6FA29A" w:rsidR="00CF13AB" w:rsidRDefault="00CF13AB">
            <w:pPr>
              <w:pStyle w:val="Text"/>
              <w:numPr>
                <w:ilvl w:val="0"/>
                <w:numId w:val="22"/>
              </w:numPr>
              <w:rPr>
                <w:lang w:val="cs-CZ"/>
              </w:rPr>
            </w:pPr>
            <w:r>
              <w:rPr>
                <w:lang w:val="cs-CZ"/>
              </w:rPr>
              <w:t>BFM: Přijat rámec s</w:t>
            </w:r>
            <w:r w:rsidR="00C736B3">
              <w:rPr>
                <w:lang w:val="cs-CZ"/>
              </w:rPr>
              <w:t> </w:t>
            </w:r>
            <w:r>
              <w:rPr>
                <w:lang w:val="cs-CZ"/>
              </w:rPr>
              <w:t>hodnotou</w:t>
            </w:r>
            <w:r w:rsidR="00C736B3">
              <w:rPr>
                <w:lang w:val="cs-CZ"/>
              </w:rPr>
              <w:t xml:space="preserve"> </w:t>
            </w:r>
            <w:r w:rsidR="00C736B3" w:rsidRPr="00C736B3">
              <w:rPr>
                <w:lang w:val="cs-CZ"/>
              </w:rPr>
              <w:t>0000001011011111</w:t>
            </w:r>
            <w:r>
              <w:rPr>
                <w:lang w:val="cs-CZ"/>
              </w:rPr>
              <w:t>.</w:t>
            </w:r>
          </w:p>
          <w:p w14:paraId="3EFF5E53" w14:textId="40E19171" w:rsidR="00CF13AB" w:rsidRDefault="00CF13AB">
            <w:pPr>
              <w:pStyle w:val="Text"/>
              <w:numPr>
                <w:ilvl w:val="0"/>
                <w:numId w:val="22"/>
              </w:numPr>
              <w:rPr>
                <w:lang w:val="cs-CZ"/>
              </w:rPr>
            </w:pPr>
            <w:r>
              <w:rPr>
                <w:lang w:val="cs-CZ"/>
              </w:rPr>
              <w:t>BFM: Přijat rámec s</w:t>
            </w:r>
            <w:r w:rsidR="00C736B3">
              <w:rPr>
                <w:lang w:val="cs-CZ"/>
              </w:rPr>
              <w:t> </w:t>
            </w:r>
            <w:r>
              <w:rPr>
                <w:lang w:val="cs-CZ"/>
              </w:rPr>
              <w:t>hodnotou</w:t>
            </w:r>
            <w:r w:rsidR="00C736B3">
              <w:rPr>
                <w:lang w:val="cs-CZ"/>
              </w:rPr>
              <w:t xml:space="preserve"> </w:t>
            </w:r>
            <w:r w:rsidR="00C736B3" w:rsidRPr="00C736B3">
              <w:rPr>
                <w:lang w:val="cs-CZ"/>
              </w:rPr>
              <w:t>1111111101000010</w:t>
            </w:r>
            <w:r>
              <w:rPr>
                <w:lang w:val="cs-CZ"/>
              </w:rPr>
              <w:t>.</w:t>
            </w:r>
          </w:p>
          <w:p w14:paraId="65D266B3" w14:textId="77777777" w:rsidR="00CF13AB" w:rsidRDefault="00CF13AB">
            <w:pPr>
              <w:pStyle w:val="Text"/>
              <w:numPr>
                <w:ilvl w:val="0"/>
                <w:numId w:val="22"/>
              </w:numPr>
              <w:rPr>
                <w:lang w:val="cs-CZ"/>
              </w:rPr>
            </w:pPr>
            <w:r>
              <w:rPr>
                <w:lang w:val="cs-CZ"/>
              </w:rPr>
              <w:t>Reset DUT</w:t>
            </w:r>
          </w:p>
          <w:p w14:paraId="53BAC4FB" w14:textId="4B6C5785" w:rsidR="00CF13AB" w:rsidRDefault="00CF13AB">
            <w:pPr>
              <w:pStyle w:val="Text"/>
              <w:numPr>
                <w:ilvl w:val="0"/>
                <w:numId w:val="22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BFM: Odeslán </w:t>
            </w:r>
            <w:r w:rsidR="00DB52F9">
              <w:rPr>
                <w:lang w:val="cs-CZ"/>
              </w:rPr>
              <w:t>ne</w:t>
            </w:r>
            <w:r w:rsidRPr="00B059D3">
              <w:rPr>
                <w:lang w:val="cs-CZ"/>
              </w:rPr>
              <w:t>platný ráme</w:t>
            </w:r>
            <w:r>
              <w:rPr>
                <w:lang w:val="cs-CZ"/>
              </w:rPr>
              <w:t xml:space="preserve">c </w:t>
            </w:r>
            <w:r w:rsidRPr="0058176A">
              <w:rPr>
                <w:lang w:val="cs-CZ"/>
              </w:rPr>
              <w:t xml:space="preserve">s hodnotou </w:t>
            </w:r>
            <w:r w:rsidR="00DB52F9" w:rsidRPr="00DB52F9">
              <w:rPr>
                <w:lang w:val="cs-CZ"/>
              </w:rPr>
              <w:t>1110000111110</w:t>
            </w:r>
            <w:r w:rsidR="00DB52F9">
              <w:rPr>
                <w:lang w:val="cs-CZ"/>
              </w:rPr>
              <w:t xml:space="preserve"> (délka 12 bitů)</w:t>
            </w:r>
          </w:p>
          <w:p w14:paraId="3F23B6DD" w14:textId="77777777" w:rsidR="00CF13AB" w:rsidRPr="0058176A" w:rsidRDefault="00CF13AB">
            <w:pPr>
              <w:pStyle w:val="Text"/>
              <w:numPr>
                <w:ilvl w:val="0"/>
                <w:numId w:val="22"/>
              </w:numPr>
              <w:rPr>
                <w:lang w:val="cs-CZ"/>
              </w:rPr>
            </w:pPr>
            <w:r>
              <w:rPr>
                <w:lang w:val="cs-CZ"/>
              </w:rPr>
              <w:t xml:space="preserve">Zpoždění 500 </w:t>
            </w:r>
            <w:r>
              <w:rPr>
                <w:rFonts w:cs="Arial"/>
                <w:lang w:val="cs-CZ"/>
              </w:rPr>
              <w:t>µ</w:t>
            </w:r>
            <w:r>
              <w:rPr>
                <w:lang w:val="cs-CZ"/>
              </w:rPr>
              <w:t>s.</w:t>
            </w:r>
          </w:p>
          <w:p w14:paraId="582B026B" w14:textId="466C18FD" w:rsidR="00CF13AB" w:rsidRDefault="00CF13AB">
            <w:pPr>
              <w:pStyle w:val="Text"/>
              <w:numPr>
                <w:ilvl w:val="0"/>
                <w:numId w:val="22"/>
              </w:numPr>
              <w:rPr>
                <w:lang w:val="cs-CZ"/>
              </w:rPr>
            </w:pPr>
            <w:r w:rsidRPr="00B059D3">
              <w:rPr>
                <w:lang w:val="cs-CZ"/>
              </w:rPr>
              <w:t>BFM:</w:t>
            </w:r>
            <w:r w:rsidR="00DB52F9">
              <w:rPr>
                <w:lang w:val="cs-CZ"/>
              </w:rPr>
              <w:t xml:space="preserve"> </w:t>
            </w:r>
            <w:r w:rsidRPr="00B059D3">
              <w:rPr>
                <w:lang w:val="cs-CZ"/>
              </w:rPr>
              <w:t xml:space="preserve">Odeslán platný rámec s hodnotou </w:t>
            </w:r>
            <w:r w:rsidR="00DB52F9" w:rsidRPr="00DB52F9">
              <w:rPr>
                <w:lang w:val="cs-CZ"/>
              </w:rPr>
              <w:t>1111111111000011</w:t>
            </w:r>
            <w:r w:rsidR="00DB52F9">
              <w:rPr>
                <w:lang w:val="cs-CZ"/>
              </w:rPr>
              <w:t>.</w:t>
            </w:r>
          </w:p>
          <w:p w14:paraId="05089D50" w14:textId="77777777" w:rsidR="00CF13AB" w:rsidRDefault="00CF13AB">
            <w:pPr>
              <w:pStyle w:val="Text"/>
              <w:numPr>
                <w:ilvl w:val="0"/>
                <w:numId w:val="22"/>
              </w:numPr>
              <w:rPr>
                <w:lang w:val="cs-CZ"/>
              </w:rPr>
            </w:pPr>
            <w:r>
              <w:rPr>
                <w:lang w:val="cs-CZ"/>
              </w:rPr>
              <w:t xml:space="preserve">Zpoždění 100 </w:t>
            </w:r>
            <w:r>
              <w:rPr>
                <w:rFonts w:cs="Arial"/>
                <w:lang w:val="cs-CZ"/>
              </w:rPr>
              <w:t>µ</w:t>
            </w:r>
            <w:r>
              <w:rPr>
                <w:lang w:val="cs-CZ"/>
              </w:rPr>
              <w:t>s.</w:t>
            </w:r>
          </w:p>
          <w:p w14:paraId="3687C2C1" w14:textId="7B3AC06D" w:rsidR="00CF13AB" w:rsidRPr="005D074A" w:rsidRDefault="00CF13AB">
            <w:pPr>
              <w:pStyle w:val="Text"/>
              <w:numPr>
                <w:ilvl w:val="0"/>
                <w:numId w:val="22"/>
              </w:numPr>
              <w:rPr>
                <w:lang w:val="cs-CZ"/>
              </w:rPr>
            </w:pPr>
            <w:r>
              <w:rPr>
                <w:lang w:val="cs-CZ"/>
              </w:rPr>
              <w:t xml:space="preserve">BFM: Odeslán platný rámec s hodnotou </w:t>
            </w:r>
            <w:r w:rsidR="00C736B3" w:rsidRPr="00C736B3">
              <w:rPr>
                <w:lang w:val="cs-CZ"/>
              </w:rPr>
              <w:t>0000001100011100</w:t>
            </w:r>
            <w:r>
              <w:rPr>
                <w:lang w:val="cs-CZ"/>
              </w:rPr>
              <w:t>.</w:t>
            </w:r>
          </w:p>
          <w:p w14:paraId="114744E7" w14:textId="20C2617D" w:rsidR="00CF13AB" w:rsidRDefault="00CF13AB">
            <w:pPr>
              <w:pStyle w:val="Text"/>
              <w:numPr>
                <w:ilvl w:val="0"/>
                <w:numId w:val="22"/>
              </w:numPr>
              <w:rPr>
                <w:lang w:val="cs-CZ"/>
              </w:rPr>
            </w:pPr>
            <w:r>
              <w:rPr>
                <w:lang w:val="cs-CZ"/>
              </w:rPr>
              <w:t xml:space="preserve">BFM: Přijat rámec s hodnotou </w:t>
            </w:r>
            <w:r w:rsidR="00DB52F9" w:rsidRPr="00DB52F9">
              <w:rPr>
                <w:lang w:val="cs-CZ"/>
              </w:rPr>
              <w:t>0000001011011111</w:t>
            </w:r>
            <w:r>
              <w:rPr>
                <w:lang w:val="cs-CZ"/>
              </w:rPr>
              <w:t>.</w:t>
            </w:r>
          </w:p>
          <w:p w14:paraId="762AFCC6" w14:textId="20AECD56" w:rsidR="00CF13AB" w:rsidRPr="00CF13AB" w:rsidRDefault="00CF13AB">
            <w:pPr>
              <w:pStyle w:val="Text"/>
              <w:numPr>
                <w:ilvl w:val="0"/>
                <w:numId w:val="22"/>
              </w:numPr>
              <w:rPr>
                <w:lang w:val="cs-CZ"/>
              </w:rPr>
            </w:pPr>
            <w:r>
              <w:rPr>
                <w:lang w:val="cs-CZ"/>
              </w:rPr>
              <w:t xml:space="preserve">BFM: Přijat rámec s hodnotou </w:t>
            </w:r>
            <w:r w:rsidR="00DB52F9" w:rsidRPr="00DB52F9">
              <w:rPr>
                <w:lang w:val="cs-CZ"/>
              </w:rPr>
              <w:t>1111111101000010</w:t>
            </w:r>
            <w:r>
              <w:rPr>
                <w:lang w:val="cs-CZ"/>
              </w:rPr>
              <w:t>.</w:t>
            </w:r>
          </w:p>
          <w:p w14:paraId="6A30343C" w14:textId="77777777" w:rsidR="00CF13AB" w:rsidRPr="00CF13AB" w:rsidRDefault="00CF13AB">
            <w:pPr>
              <w:pStyle w:val="Text"/>
              <w:numPr>
                <w:ilvl w:val="0"/>
                <w:numId w:val="22"/>
              </w:numPr>
              <w:rPr>
                <w:lang w:val="cs-CZ"/>
              </w:rPr>
            </w:pPr>
            <w:r>
              <w:rPr>
                <w:lang w:val="cs-CZ"/>
              </w:rPr>
              <w:t>Ověření výsledků:</w:t>
            </w:r>
          </w:p>
          <w:p w14:paraId="5650C8D2" w14:textId="77777777" w:rsidR="00CF13AB" w:rsidRPr="00F2177E" w:rsidRDefault="00CF13AB" w:rsidP="007E1819">
            <w:pPr>
              <w:pStyle w:val="Text"/>
              <w:ind w:left="660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Sčítání</w:t>
            </w:r>
          </w:p>
          <w:p w14:paraId="7435171F" w14:textId="77777777" w:rsidR="00CF13AB" w:rsidRDefault="00CF13AB" w:rsidP="007E1819">
            <w:pPr>
              <w:pStyle w:val="Text"/>
              <w:ind w:left="660"/>
              <w:rPr>
                <w:lang w:val="cs-CZ"/>
              </w:rPr>
            </w:pPr>
            <w:r w:rsidRPr="00967BD4">
              <w:rPr>
                <w:lang w:val="cs-CZ"/>
              </w:rPr>
              <w:t>1111111111000011</w:t>
            </w:r>
            <w:r>
              <w:rPr>
                <w:lang w:val="cs-CZ"/>
              </w:rPr>
              <w:t xml:space="preserve"> + </w:t>
            </w:r>
            <w:r w:rsidRPr="005D074A">
              <w:rPr>
                <w:lang w:val="cs-CZ"/>
              </w:rPr>
              <w:t>0000001100011100</w:t>
            </w:r>
            <w:r>
              <w:rPr>
                <w:lang w:val="cs-CZ"/>
              </w:rPr>
              <w:t xml:space="preserve"> =</w:t>
            </w:r>
          </w:p>
          <w:p w14:paraId="33C5039D" w14:textId="77777777" w:rsidR="00CF13AB" w:rsidRDefault="00CF13AB" w:rsidP="007E1819">
            <w:pPr>
              <w:pStyle w:val="Text"/>
              <w:ind w:left="1380"/>
              <w:rPr>
                <w:lang w:val="cs-CZ"/>
              </w:rPr>
            </w:pPr>
            <w:r w:rsidRPr="005D074A">
              <w:rPr>
                <w:lang w:val="cs-CZ"/>
              </w:rPr>
              <w:t>0000001011011111</w:t>
            </w:r>
          </w:p>
          <w:p w14:paraId="2828618C" w14:textId="77777777" w:rsidR="00CF13AB" w:rsidRPr="00F2177E" w:rsidRDefault="00CF13AB" w:rsidP="007E1819">
            <w:pPr>
              <w:pStyle w:val="Text"/>
              <w:ind w:left="660"/>
              <w:rPr>
                <w:lang w:val="cs-CZ"/>
              </w:rPr>
            </w:pPr>
            <w:r>
              <w:rPr>
                <w:lang w:val="cs-CZ"/>
              </w:rPr>
              <w:t>-</w:t>
            </w:r>
            <w:r w:rsidRPr="00F2177E">
              <w:rPr>
                <w:lang w:val="cs-CZ"/>
              </w:rPr>
              <w:t>0.23828125</w:t>
            </w:r>
            <w:r>
              <w:rPr>
                <w:lang w:val="cs-CZ"/>
              </w:rPr>
              <w:t xml:space="preserve"> + </w:t>
            </w:r>
            <w:r w:rsidRPr="005D074A">
              <w:rPr>
                <w:lang w:val="cs-CZ"/>
              </w:rPr>
              <w:t>3.109375</w:t>
            </w:r>
            <w:r>
              <w:rPr>
                <w:lang w:val="cs-CZ"/>
              </w:rPr>
              <w:t xml:space="preserve"> = </w:t>
            </w:r>
            <w:r w:rsidRPr="005D074A">
              <w:rPr>
                <w:lang w:val="cs-CZ"/>
              </w:rPr>
              <w:t>2.87109375</w:t>
            </w:r>
          </w:p>
          <w:p w14:paraId="30330496" w14:textId="77777777" w:rsidR="00CF13AB" w:rsidRPr="00F2177E" w:rsidRDefault="00CF13AB" w:rsidP="007E1819">
            <w:pPr>
              <w:pStyle w:val="Text"/>
              <w:ind w:left="660"/>
              <w:rPr>
                <w:b/>
                <w:bCs/>
                <w:lang w:val="cs-CZ"/>
              </w:rPr>
            </w:pPr>
            <w:r w:rsidRPr="00F2177E">
              <w:rPr>
                <w:b/>
                <w:bCs/>
                <w:lang w:val="cs-CZ"/>
              </w:rPr>
              <w:t>Násobení</w:t>
            </w:r>
          </w:p>
          <w:p w14:paraId="3043C855" w14:textId="77777777" w:rsidR="00CF13AB" w:rsidRDefault="00CF13AB" w:rsidP="007E1819">
            <w:pPr>
              <w:pStyle w:val="Text"/>
              <w:ind w:left="660"/>
              <w:rPr>
                <w:lang w:val="cs-CZ"/>
              </w:rPr>
            </w:pPr>
            <w:r w:rsidRPr="00967BD4">
              <w:rPr>
                <w:lang w:val="cs-CZ"/>
              </w:rPr>
              <w:t>1111111111000011</w:t>
            </w:r>
            <w:r>
              <w:rPr>
                <w:lang w:val="cs-CZ"/>
              </w:rPr>
              <w:t xml:space="preserve"> </w:t>
            </w:r>
            <w:r>
              <w:rPr>
                <w:rFonts w:cs="Arial"/>
                <w:lang w:val="cs-CZ"/>
              </w:rPr>
              <w:t>∙</w:t>
            </w:r>
            <w:r>
              <w:rPr>
                <w:lang w:val="cs-CZ"/>
              </w:rPr>
              <w:t xml:space="preserve"> </w:t>
            </w:r>
            <w:r w:rsidRPr="005D074A">
              <w:rPr>
                <w:lang w:val="cs-CZ"/>
              </w:rPr>
              <w:t>0000001100011100</w:t>
            </w:r>
            <w:r>
              <w:rPr>
                <w:lang w:val="cs-CZ"/>
              </w:rPr>
              <w:t xml:space="preserve"> = </w:t>
            </w:r>
          </w:p>
          <w:p w14:paraId="3369368D" w14:textId="77777777" w:rsidR="00CF13AB" w:rsidRDefault="00CF13AB" w:rsidP="007E1819">
            <w:pPr>
              <w:pStyle w:val="Text"/>
              <w:ind w:left="1380"/>
              <w:rPr>
                <w:lang w:val="cs-CZ"/>
              </w:rPr>
            </w:pPr>
            <w:r w:rsidRPr="00757BBB">
              <w:rPr>
                <w:lang w:val="cs-CZ"/>
              </w:rPr>
              <w:t>1111111101000010</w:t>
            </w:r>
          </w:p>
          <w:p w14:paraId="665E989C" w14:textId="77777777" w:rsidR="00CF13AB" w:rsidRPr="0063377D" w:rsidRDefault="00CF13AB" w:rsidP="007E1819">
            <w:pPr>
              <w:pStyle w:val="Text"/>
              <w:ind w:left="660"/>
              <w:rPr>
                <w:lang w:val="cs-CZ"/>
              </w:rPr>
            </w:pPr>
            <w:r>
              <w:rPr>
                <w:lang w:val="cs-CZ"/>
              </w:rPr>
              <w:t>-</w:t>
            </w:r>
            <w:r w:rsidRPr="00F2177E">
              <w:rPr>
                <w:lang w:val="cs-CZ"/>
              </w:rPr>
              <w:t>0.23828125</w:t>
            </w:r>
            <w:r>
              <w:rPr>
                <w:lang w:val="cs-CZ"/>
              </w:rPr>
              <w:t xml:space="preserve"> </w:t>
            </w:r>
            <w:r>
              <w:rPr>
                <w:rFonts w:cs="Arial"/>
                <w:lang w:val="cs-CZ"/>
              </w:rPr>
              <w:t>∙</w:t>
            </w:r>
            <w:r>
              <w:rPr>
                <w:lang w:val="cs-CZ"/>
              </w:rPr>
              <w:t xml:space="preserve"> </w:t>
            </w:r>
            <w:r w:rsidRPr="005D074A">
              <w:rPr>
                <w:lang w:val="cs-CZ"/>
              </w:rPr>
              <w:t>3.109375</w:t>
            </w:r>
            <w:r>
              <w:rPr>
                <w:lang w:val="cs-CZ"/>
              </w:rPr>
              <w:t xml:space="preserve"> = </w:t>
            </w:r>
            <w:r w:rsidRPr="00757BBB">
              <w:rPr>
                <w:lang w:val="cs-CZ"/>
              </w:rPr>
              <w:t>-0.7421875</w:t>
            </w:r>
          </w:p>
          <w:p w14:paraId="56118D42" w14:textId="77777777" w:rsidR="00CF13AB" w:rsidRPr="00B059D3" w:rsidRDefault="00CF13AB" w:rsidP="007E1819">
            <w:pPr>
              <w:pStyle w:val="Text"/>
              <w:rPr>
                <w:lang w:val="cs-CZ"/>
              </w:rPr>
            </w:pPr>
          </w:p>
        </w:tc>
      </w:tr>
    </w:tbl>
    <w:p w14:paraId="4FE81F98" w14:textId="78EDD01F" w:rsidR="0058176A" w:rsidRDefault="0058176A">
      <w:pPr>
        <w:rPr>
          <w:lang w:val="cs-CZ"/>
        </w:rPr>
      </w:pPr>
    </w:p>
    <w:p w14:paraId="56562C52" w14:textId="42EF37C1" w:rsidR="00C736B3" w:rsidRDefault="00C736B3">
      <w:pPr>
        <w:rPr>
          <w:lang w:val="cs-CZ"/>
        </w:rPr>
      </w:pPr>
      <w:r>
        <w:rPr>
          <w:lang w:val="cs-CZ"/>
        </w:rPr>
        <w:br w:type="page"/>
      </w:r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60"/>
        <w:gridCol w:w="5188"/>
        <w:gridCol w:w="1417"/>
        <w:gridCol w:w="1333"/>
      </w:tblGrid>
      <w:tr w:rsidR="00C736B3" w:rsidRPr="00B059D3" w14:paraId="3455CE7D" w14:textId="77777777" w:rsidTr="007E1819">
        <w:tc>
          <w:tcPr>
            <w:tcW w:w="1560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2E38ACD4" w14:textId="77777777" w:rsidR="00C736B3" w:rsidRPr="00B059D3" w:rsidRDefault="00C736B3" w:rsidP="007E1819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lastRenderedPageBreak/>
              <w:t xml:space="preserve">Název testu </w:t>
            </w:r>
          </w:p>
        </w:tc>
        <w:tc>
          <w:tcPr>
            <w:tcW w:w="5188" w:type="dxa"/>
            <w:tcBorders>
              <w:top w:val="single" w:sz="8" w:space="0" w:color="auto"/>
            </w:tcBorders>
            <w:shd w:val="clear" w:color="auto" w:fill="F2F2F2" w:themeFill="background1" w:themeFillShade="F2"/>
          </w:tcPr>
          <w:p w14:paraId="4F4B0AD2" w14:textId="584072CC" w:rsidR="00C736B3" w:rsidRPr="00B059D3" w:rsidRDefault="00C736B3" w:rsidP="007E1819">
            <w:pPr>
              <w:pStyle w:val="Text"/>
              <w:ind w:left="-60"/>
              <w:rPr>
                <w:lang w:val="cs-CZ"/>
              </w:rPr>
            </w:pPr>
            <w:r>
              <w:rPr>
                <w:lang w:val="cs-CZ"/>
              </w:rPr>
              <w:t xml:space="preserve">Detekce chybného </w:t>
            </w:r>
            <w:r>
              <w:rPr>
                <w:lang w:val="cs-CZ"/>
              </w:rPr>
              <w:t>druhého</w:t>
            </w:r>
            <w:r>
              <w:rPr>
                <w:lang w:val="cs-CZ"/>
              </w:rPr>
              <w:t xml:space="preserve"> rámce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0CEAF0E9" w14:textId="77777777" w:rsidR="00C736B3" w:rsidRPr="00B059D3" w:rsidRDefault="00C736B3" w:rsidP="007E1819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Číslo testu.:</w:t>
            </w:r>
          </w:p>
        </w:tc>
        <w:tc>
          <w:tcPr>
            <w:tcW w:w="133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2C28CD39" w14:textId="0B207769" w:rsidR="00C736B3" w:rsidRPr="00B059D3" w:rsidRDefault="00C736B3" w:rsidP="007E1819">
            <w:pPr>
              <w:pStyle w:val="Text"/>
              <w:rPr>
                <w:lang w:val="cs-CZ"/>
              </w:rPr>
            </w:pPr>
            <w:r w:rsidRPr="00B059D3">
              <w:rPr>
                <w:lang w:val="cs-CZ"/>
              </w:rPr>
              <w:t>tc_spi_00</w:t>
            </w:r>
            <w:r w:rsidR="003B4331">
              <w:rPr>
                <w:lang w:val="cs-CZ"/>
              </w:rPr>
              <w:t>4</w:t>
            </w:r>
          </w:p>
        </w:tc>
      </w:tr>
      <w:tr w:rsidR="00C736B3" w:rsidRPr="00B059D3" w14:paraId="0468F695" w14:textId="77777777" w:rsidTr="007E1819"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</w:tcPr>
          <w:p w14:paraId="5ADF4F86" w14:textId="77777777" w:rsidR="00C736B3" w:rsidRPr="00B059D3" w:rsidRDefault="00C736B3" w:rsidP="007E1819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Popis testu</w:t>
            </w:r>
          </w:p>
        </w:tc>
        <w:tc>
          <w:tcPr>
            <w:tcW w:w="7938" w:type="dxa"/>
            <w:gridSpan w:val="3"/>
            <w:tcBorders>
              <w:bottom w:val="single" w:sz="8" w:space="0" w:color="auto"/>
            </w:tcBorders>
            <w:shd w:val="clear" w:color="auto" w:fill="auto"/>
          </w:tcPr>
          <w:p w14:paraId="43FAB7C6" w14:textId="06DA12A3" w:rsidR="00C736B3" w:rsidRPr="00B059D3" w:rsidRDefault="00C736B3" w:rsidP="007E1819">
            <w:pPr>
              <w:pStyle w:val="Text"/>
              <w:ind w:left="-60"/>
              <w:rPr>
                <w:lang w:val="cs-CZ"/>
              </w:rPr>
            </w:pPr>
            <w:r>
              <w:rPr>
                <w:lang w:val="cs-CZ"/>
              </w:rPr>
              <w:t>Účelem je ověřit, zda jednotka ignoruje neplatný</w:t>
            </w:r>
            <w:r w:rsidR="00DE13CC">
              <w:rPr>
                <w:lang w:val="cs-CZ"/>
              </w:rPr>
              <w:t xml:space="preserve"> druhý</w:t>
            </w:r>
            <w:r>
              <w:rPr>
                <w:lang w:val="cs-CZ"/>
              </w:rPr>
              <w:t xml:space="preserve"> rámec a přijme teprve až ten správný. Nejprve je ověřeno, že jednotka ignoruje příliš krátký rámec, poté je stejná procedura zopakována pro příliš dlouhý rámec</w:t>
            </w:r>
            <w:r w:rsidR="00B6165C">
              <w:rPr>
                <w:lang w:val="cs-CZ"/>
              </w:rPr>
              <w:t xml:space="preserve">. </w:t>
            </w:r>
            <w:r w:rsidR="00B6165C">
              <w:rPr>
                <w:lang w:val="cs-CZ"/>
              </w:rPr>
              <w:t>Frekvence SCLK je 1 MHz.</w:t>
            </w:r>
          </w:p>
        </w:tc>
      </w:tr>
      <w:tr w:rsidR="00C736B3" w:rsidRPr="00B059D3" w14:paraId="12A88BE0" w14:textId="77777777" w:rsidTr="007E1819">
        <w:tc>
          <w:tcPr>
            <w:tcW w:w="1560" w:type="dxa"/>
            <w:tcBorders>
              <w:top w:val="single" w:sz="8" w:space="0" w:color="auto"/>
            </w:tcBorders>
            <w:shd w:val="clear" w:color="auto" w:fill="auto"/>
          </w:tcPr>
          <w:p w14:paraId="49C868D4" w14:textId="77777777" w:rsidR="00C736B3" w:rsidRPr="00B059D3" w:rsidRDefault="00C736B3" w:rsidP="007E1819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Reflektované požadavky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</w:tcBorders>
            <w:shd w:val="clear" w:color="auto" w:fill="auto"/>
          </w:tcPr>
          <w:p w14:paraId="286A576C" w14:textId="77777777" w:rsidR="00C736B3" w:rsidRPr="00B059D3" w:rsidRDefault="00C736B3" w:rsidP="007E1819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REQ_AAU_I_022</w:t>
            </w:r>
          </w:p>
        </w:tc>
      </w:tr>
      <w:tr w:rsidR="00C736B3" w:rsidRPr="00B059D3" w14:paraId="6A5129F1" w14:textId="77777777" w:rsidTr="007E1819">
        <w:tc>
          <w:tcPr>
            <w:tcW w:w="1560" w:type="dxa"/>
            <w:shd w:val="clear" w:color="auto" w:fill="auto"/>
          </w:tcPr>
          <w:p w14:paraId="670AC858" w14:textId="77777777" w:rsidR="00C736B3" w:rsidRPr="00B059D3" w:rsidRDefault="00C736B3" w:rsidP="007E1819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Postup testu</w:t>
            </w:r>
          </w:p>
        </w:tc>
        <w:tc>
          <w:tcPr>
            <w:tcW w:w="7938" w:type="dxa"/>
            <w:gridSpan w:val="3"/>
            <w:shd w:val="clear" w:color="auto" w:fill="auto"/>
          </w:tcPr>
          <w:p w14:paraId="23B4CC1C" w14:textId="77777777" w:rsidR="00C736B3" w:rsidRPr="00B059D3" w:rsidRDefault="00C736B3">
            <w:pPr>
              <w:pStyle w:val="Text"/>
              <w:numPr>
                <w:ilvl w:val="0"/>
                <w:numId w:val="23"/>
              </w:numPr>
              <w:rPr>
                <w:lang w:val="cs-CZ"/>
              </w:rPr>
            </w:pPr>
            <w:r w:rsidRPr="00B059D3">
              <w:rPr>
                <w:lang w:val="cs-CZ"/>
              </w:rPr>
              <w:t>Reset DUT</w:t>
            </w:r>
          </w:p>
          <w:p w14:paraId="6A07167A" w14:textId="77777777" w:rsidR="00C736B3" w:rsidRDefault="00C736B3">
            <w:pPr>
              <w:pStyle w:val="Text"/>
              <w:numPr>
                <w:ilvl w:val="0"/>
                <w:numId w:val="23"/>
              </w:numPr>
              <w:rPr>
                <w:lang w:val="cs-CZ"/>
              </w:rPr>
            </w:pPr>
            <w:r w:rsidRPr="00B059D3">
              <w:rPr>
                <w:lang w:val="cs-CZ"/>
              </w:rPr>
              <w:t>BFM: Odeslán platný ráme</w:t>
            </w:r>
            <w:r>
              <w:rPr>
                <w:lang w:val="cs-CZ"/>
              </w:rPr>
              <w:t xml:space="preserve">c </w:t>
            </w:r>
            <w:r w:rsidRPr="0058176A">
              <w:rPr>
                <w:lang w:val="cs-CZ"/>
              </w:rPr>
              <w:t>s hodnotou 0001110000111110.</w:t>
            </w:r>
          </w:p>
          <w:p w14:paraId="2CF62B07" w14:textId="77777777" w:rsidR="00C736B3" w:rsidRPr="0058176A" w:rsidRDefault="00C736B3">
            <w:pPr>
              <w:pStyle w:val="Text"/>
              <w:numPr>
                <w:ilvl w:val="0"/>
                <w:numId w:val="23"/>
              </w:numPr>
              <w:rPr>
                <w:lang w:val="cs-CZ"/>
              </w:rPr>
            </w:pPr>
            <w:r>
              <w:rPr>
                <w:lang w:val="cs-CZ"/>
              </w:rPr>
              <w:t xml:space="preserve">Zpoždění 500 </w:t>
            </w:r>
            <w:r>
              <w:rPr>
                <w:rFonts w:cs="Arial"/>
                <w:lang w:val="cs-CZ"/>
              </w:rPr>
              <w:t>µ</w:t>
            </w:r>
            <w:r>
              <w:rPr>
                <w:lang w:val="cs-CZ"/>
              </w:rPr>
              <w:t>s.</w:t>
            </w:r>
          </w:p>
          <w:p w14:paraId="7ADD63D0" w14:textId="77777777" w:rsidR="00C736B3" w:rsidRDefault="00C736B3">
            <w:pPr>
              <w:pStyle w:val="Text"/>
              <w:numPr>
                <w:ilvl w:val="0"/>
                <w:numId w:val="23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BFM: Odeslán </w:t>
            </w:r>
            <w:r>
              <w:rPr>
                <w:lang w:val="cs-CZ"/>
              </w:rPr>
              <w:t>ne</w:t>
            </w:r>
            <w:r w:rsidRPr="00B059D3">
              <w:rPr>
                <w:lang w:val="cs-CZ"/>
              </w:rPr>
              <w:t xml:space="preserve">platný rámec s hodnotou </w:t>
            </w:r>
            <w:r>
              <w:rPr>
                <w:lang w:val="cs-CZ"/>
              </w:rPr>
              <w:t>000</w:t>
            </w:r>
            <w:r w:rsidRPr="00C736B3">
              <w:rPr>
                <w:lang w:val="cs-CZ"/>
              </w:rPr>
              <w:t>1111111111000011</w:t>
            </w:r>
            <w:r>
              <w:rPr>
                <w:lang w:val="cs-CZ"/>
              </w:rPr>
              <w:br/>
              <w:t>(délka 19 bitů).</w:t>
            </w:r>
          </w:p>
          <w:p w14:paraId="1A4B0C37" w14:textId="77777777" w:rsidR="00C736B3" w:rsidRDefault="00C736B3">
            <w:pPr>
              <w:pStyle w:val="Text"/>
              <w:numPr>
                <w:ilvl w:val="0"/>
                <w:numId w:val="23"/>
              </w:numPr>
              <w:rPr>
                <w:lang w:val="cs-CZ"/>
              </w:rPr>
            </w:pPr>
            <w:r>
              <w:rPr>
                <w:lang w:val="cs-CZ"/>
              </w:rPr>
              <w:t xml:space="preserve">Zpoždění 100 </w:t>
            </w:r>
            <w:r>
              <w:rPr>
                <w:rFonts w:cs="Arial"/>
                <w:lang w:val="cs-CZ"/>
              </w:rPr>
              <w:t>µ</w:t>
            </w:r>
            <w:r>
              <w:rPr>
                <w:lang w:val="cs-CZ"/>
              </w:rPr>
              <w:t>s.</w:t>
            </w:r>
          </w:p>
          <w:p w14:paraId="4C2051F4" w14:textId="77777777" w:rsidR="00C736B3" w:rsidRPr="00C736B3" w:rsidRDefault="00C736B3">
            <w:pPr>
              <w:pStyle w:val="Text"/>
              <w:numPr>
                <w:ilvl w:val="0"/>
                <w:numId w:val="23"/>
              </w:numPr>
              <w:rPr>
                <w:lang w:val="cs-CZ"/>
              </w:rPr>
            </w:pPr>
            <w:r>
              <w:rPr>
                <w:lang w:val="cs-CZ"/>
              </w:rPr>
              <w:t xml:space="preserve">BFM: Odeslán platný rámec s hodnotou </w:t>
            </w:r>
            <w:r w:rsidRPr="005D074A">
              <w:rPr>
                <w:lang w:val="cs-CZ"/>
              </w:rPr>
              <w:t>0000001100011100</w:t>
            </w:r>
            <w:r>
              <w:rPr>
                <w:lang w:val="cs-CZ"/>
              </w:rPr>
              <w:t>.</w:t>
            </w:r>
          </w:p>
          <w:p w14:paraId="0EF4CB6B" w14:textId="4F3721E2" w:rsidR="00C736B3" w:rsidRDefault="00C736B3">
            <w:pPr>
              <w:pStyle w:val="Text"/>
              <w:numPr>
                <w:ilvl w:val="0"/>
                <w:numId w:val="23"/>
              </w:numPr>
              <w:rPr>
                <w:lang w:val="cs-CZ"/>
              </w:rPr>
            </w:pPr>
            <w:r>
              <w:rPr>
                <w:lang w:val="cs-CZ"/>
              </w:rPr>
              <w:t xml:space="preserve">BFM: Přijat rámec s hodnotou </w:t>
            </w:r>
            <w:r w:rsidR="009D2F3C" w:rsidRPr="009D2F3C">
              <w:rPr>
                <w:lang w:val="cs-CZ"/>
              </w:rPr>
              <w:t>0001111101011010</w:t>
            </w:r>
            <w:r>
              <w:rPr>
                <w:lang w:val="cs-CZ"/>
              </w:rPr>
              <w:t>.</w:t>
            </w:r>
          </w:p>
          <w:p w14:paraId="602C902D" w14:textId="7B4C86EC" w:rsidR="00C736B3" w:rsidRDefault="00C736B3">
            <w:pPr>
              <w:pStyle w:val="Text"/>
              <w:numPr>
                <w:ilvl w:val="0"/>
                <w:numId w:val="23"/>
              </w:numPr>
              <w:rPr>
                <w:lang w:val="cs-CZ"/>
              </w:rPr>
            </w:pPr>
            <w:r>
              <w:rPr>
                <w:lang w:val="cs-CZ"/>
              </w:rPr>
              <w:t xml:space="preserve">BFM: Přijat rámec s hodnotou </w:t>
            </w:r>
            <w:r w:rsidR="009D2F3C" w:rsidRPr="009D2F3C">
              <w:rPr>
                <w:lang w:val="cs-CZ"/>
              </w:rPr>
              <w:t>0101011111010000</w:t>
            </w:r>
            <w:r>
              <w:rPr>
                <w:lang w:val="cs-CZ"/>
              </w:rPr>
              <w:t>.</w:t>
            </w:r>
          </w:p>
          <w:p w14:paraId="28A3F30E" w14:textId="77777777" w:rsidR="00C736B3" w:rsidRDefault="00C736B3">
            <w:pPr>
              <w:pStyle w:val="Text"/>
              <w:numPr>
                <w:ilvl w:val="0"/>
                <w:numId w:val="23"/>
              </w:numPr>
              <w:rPr>
                <w:lang w:val="cs-CZ"/>
              </w:rPr>
            </w:pPr>
            <w:r>
              <w:rPr>
                <w:lang w:val="cs-CZ"/>
              </w:rPr>
              <w:t>Reset DUT</w:t>
            </w:r>
          </w:p>
          <w:p w14:paraId="34B0185C" w14:textId="0CCC72ED" w:rsidR="00C736B3" w:rsidRDefault="00C736B3">
            <w:pPr>
              <w:pStyle w:val="Text"/>
              <w:numPr>
                <w:ilvl w:val="0"/>
                <w:numId w:val="23"/>
              </w:numPr>
              <w:rPr>
                <w:lang w:val="cs-CZ"/>
              </w:rPr>
            </w:pPr>
            <w:r w:rsidRPr="00B059D3">
              <w:rPr>
                <w:lang w:val="cs-CZ"/>
              </w:rPr>
              <w:t>BFM: Odeslán platný ráme</w:t>
            </w:r>
            <w:r>
              <w:rPr>
                <w:lang w:val="cs-CZ"/>
              </w:rPr>
              <w:t xml:space="preserve">c </w:t>
            </w:r>
            <w:r w:rsidRPr="0058176A">
              <w:rPr>
                <w:lang w:val="cs-CZ"/>
              </w:rPr>
              <w:t xml:space="preserve">s hodnotou </w:t>
            </w:r>
            <w:r w:rsidR="009D2F3C" w:rsidRPr="009D2F3C">
              <w:rPr>
                <w:lang w:val="cs-CZ"/>
              </w:rPr>
              <w:t>0001110000111110</w:t>
            </w:r>
            <w:r w:rsidR="009D2F3C">
              <w:rPr>
                <w:lang w:val="cs-CZ"/>
              </w:rPr>
              <w:t>.</w:t>
            </w:r>
          </w:p>
          <w:p w14:paraId="62A344B5" w14:textId="77777777" w:rsidR="00C736B3" w:rsidRPr="0058176A" w:rsidRDefault="00C736B3">
            <w:pPr>
              <w:pStyle w:val="Text"/>
              <w:numPr>
                <w:ilvl w:val="0"/>
                <w:numId w:val="23"/>
              </w:numPr>
              <w:rPr>
                <w:lang w:val="cs-CZ"/>
              </w:rPr>
            </w:pPr>
            <w:r>
              <w:rPr>
                <w:lang w:val="cs-CZ"/>
              </w:rPr>
              <w:t xml:space="preserve">Zpoždění 500 </w:t>
            </w:r>
            <w:r>
              <w:rPr>
                <w:rFonts w:cs="Arial"/>
                <w:lang w:val="cs-CZ"/>
              </w:rPr>
              <w:t>µ</w:t>
            </w:r>
            <w:r>
              <w:rPr>
                <w:lang w:val="cs-CZ"/>
              </w:rPr>
              <w:t>s.</w:t>
            </w:r>
          </w:p>
          <w:p w14:paraId="2C8FB1F1" w14:textId="5099FF9B" w:rsidR="00C736B3" w:rsidRDefault="00C736B3">
            <w:pPr>
              <w:pStyle w:val="Text"/>
              <w:numPr>
                <w:ilvl w:val="0"/>
                <w:numId w:val="23"/>
              </w:numPr>
              <w:rPr>
                <w:lang w:val="cs-CZ"/>
              </w:rPr>
            </w:pPr>
            <w:r w:rsidRPr="00B059D3">
              <w:rPr>
                <w:lang w:val="cs-CZ"/>
              </w:rPr>
              <w:t>BFM:</w:t>
            </w:r>
            <w:r w:rsidR="00D0358F">
              <w:rPr>
                <w:lang w:val="cs-CZ"/>
              </w:rPr>
              <w:t xml:space="preserve"> </w:t>
            </w:r>
            <w:r w:rsidRPr="00B059D3">
              <w:rPr>
                <w:lang w:val="cs-CZ"/>
              </w:rPr>
              <w:t xml:space="preserve">Odeslán </w:t>
            </w:r>
            <w:r>
              <w:rPr>
                <w:lang w:val="cs-CZ"/>
              </w:rPr>
              <w:t>ne</w:t>
            </w:r>
            <w:r w:rsidRPr="00B059D3">
              <w:rPr>
                <w:lang w:val="cs-CZ"/>
              </w:rPr>
              <w:t xml:space="preserve">platný rámec s hodnotou </w:t>
            </w:r>
            <w:r w:rsidR="009D2F3C" w:rsidRPr="009D2F3C">
              <w:rPr>
                <w:lang w:val="cs-CZ"/>
              </w:rPr>
              <w:t>1111111000011</w:t>
            </w:r>
            <w:r w:rsidR="00D0358F">
              <w:rPr>
                <w:lang w:val="cs-CZ"/>
              </w:rPr>
              <w:br/>
            </w:r>
            <w:r>
              <w:rPr>
                <w:lang w:val="cs-CZ"/>
              </w:rPr>
              <w:t>(délka 12 bitů)</w:t>
            </w:r>
            <w:r w:rsidRPr="00B059D3">
              <w:rPr>
                <w:lang w:val="cs-CZ"/>
              </w:rPr>
              <w:t>.</w:t>
            </w:r>
          </w:p>
          <w:p w14:paraId="1FAA2A64" w14:textId="77777777" w:rsidR="00C736B3" w:rsidRDefault="00C736B3">
            <w:pPr>
              <w:pStyle w:val="Text"/>
              <w:numPr>
                <w:ilvl w:val="0"/>
                <w:numId w:val="23"/>
              </w:numPr>
              <w:rPr>
                <w:lang w:val="cs-CZ"/>
              </w:rPr>
            </w:pPr>
            <w:r>
              <w:rPr>
                <w:lang w:val="cs-CZ"/>
              </w:rPr>
              <w:t xml:space="preserve">Zpoždění 100 </w:t>
            </w:r>
            <w:r>
              <w:rPr>
                <w:rFonts w:cs="Arial"/>
                <w:lang w:val="cs-CZ"/>
              </w:rPr>
              <w:t>µ</w:t>
            </w:r>
            <w:r>
              <w:rPr>
                <w:lang w:val="cs-CZ"/>
              </w:rPr>
              <w:t>s.</w:t>
            </w:r>
          </w:p>
          <w:p w14:paraId="5E290EE0" w14:textId="77777777" w:rsidR="00C736B3" w:rsidRPr="005D074A" w:rsidRDefault="00C736B3">
            <w:pPr>
              <w:pStyle w:val="Text"/>
              <w:numPr>
                <w:ilvl w:val="0"/>
                <w:numId w:val="23"/>
              </w:numPr>
              <w:rPr>
                <w:lang w:val="cs-CZ"/>
              </w:rPr>
            </w:pPr>
            <w:r>
              <w:rPr>
                <w:lang w:val="cs-CZ"/>
              </w:rPr>
              <w:t xml:space="preserve">BFM: Odeslán platný rámec s hodnotou </w:t>
            </w:r>
            <w:r w:rsidRPr="00C736B3">
              <w:rPr>
                <w:lang w:val="cs-CZ"/>
              </w:rPr>
              <w:t>0000001100011100</w:t>
            </w:r>
            <w:r>
              <w:rPr>
                <w:lang w:val="cs-CZ"/>
              </w:rPr>
              <w:t>.</w:t>
            </w:r>
          </w:p>
          <w:p w14:paraId="682C8B54" w14:textId="4C96C7D6" w:rsidR="00C736B3" w:rsidRDefault="00C736B3">
            <w:pPr>
              <w:pStyle w:val="Text"/>
              <w:numPr>
                <w:ilvl w:val="0"/>
                <w:numId w:val="23"/>
              </w:numPr>
              <w:rPr>
                <w:lang w:val="cs-CZ"/>
              </w:rPr>
            </w:pPr>
            <w:r>
              <w:rPr>
                <w:lang w:val="cs-CZ"/>
              </w:rPr>
              <w:t xml:space="preserve">BFM: Přijat rámec s hodnotou </w:t>
            </w:r>
            <w:r w:rsidR="009D2F3C" w:rsidRPr="009D2F3C">
              <w:rPr>
                <w:lang w:val="cs-CZ"/>
              </w:rPr>
              <w:t>0001111101011010</w:t>
            </w:r>
            <w:r>
              <w:rPr>
                <w:lang w:val="cs-CZ"/>
              </w:rPr>
              <w:t>.</w:t>
            </w:r>
          </w:p>
          <w:p w14:paraId="0FE9FB32" w14:textId="0F6480D2" w:rsidR="00C736B3" w:rsidRPr="00CF13AB" w:rsidRDefault="00C736B3">
            <w:pPr>
              <w:pStyle w:val="Text"/>
              <w:numPr>
                <w:ilvl w:val="0"/>
                <w:numId w:val="23"/>
              </w:numPr>
              <w:rPr>
                <w:lang w:val="cs-CZ"/>
              </w:rPr>
            </w:pPr>
            <w:r>
              <w:rPr>
                <w:lang w:val="cs-CZ"/>
              </w:rPr>
              <w:t xml:space="preserve">BFM: Přijat rámec s hodnotou </w:t>
            </w:r>
            <w:r w:rsidR="009D2F3C" w:rsidRPr="009D2F3C">
              <w:rPr>
                <w:lang w:val="cs-CZ"/>
              </w:rPr>
              <w:t>0101011111010000</w:t>
            </w:r>
            <w:r>
              <w:rPr>
                <w:lang w:val="cs-CZ"/>
              </w:rPr>
              <w:t>.</w:t>
            </w:r>
          </w:p>
          <w:p w14:paraId="1E56734D" w14:textId="77777777" w:rsidR="00C736B3" w:rsidRPr="00CF13AB" w:rsidRDefault="00C736B3">
            <w:pPr>
              <w:pStyle w:val="Text"/>
              <w:numPr>
                <w:ilvl w:val="0"/>
                <w:numId w:val="23"/>
              </w:numPr>
              <w:rPr>
                <w:lang w:val="cs-CZ"/>
              </w:rPr>
            </w:pPr>
            <w:r>
              <w:rPr>
                <w:lang w:val="cs-CZ"/>
              </w:rPr>
              <w:t>Ověření výsledků:</w:t>
            </w:r>
          </w:p>
          <w:p w14:paraId="7592050B" w14:textId="77777777" w:rsidR="00C736B3" w:rsidRPr="00F2177E" w:rsidRDefault="00C736B3" w:rsidP="007E1819">
            <w:pPr>
              <w:pStyle w:val="Text"/>
              <w:ind w:left="660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Sčítání</w:t>
            </w:r>
          </w:p>
          <w:p w14:paraId="7DD88069" w14:textId="62B88C14" w:rsidR="00C736B3" w:rsidRDefault="00477BD5" w:rsidP="007E1819">
            <w:pPr>
              <w:pStyle w:val="Text"/>
              <w:ind w:left="660"/>
              <w:rPr>
                <w:lang w:val="cs-CZ"/>
              </w:rPr>
            </w:pPr>
            <w:r w:rsidRPr="0058176A">
              <w:rPr>
                <w:lang w:val="cs-CZ"/>
              </w:rPr>
              <w:t>0001110000111110</w:t>
            </w:r>
            <w:r w:rsidR="00C736B3">
              <w:rPr>
                <w:lang w:val="cs-CZ"/>
              </w:rPr>
              <w:t xml:space="preserve"> + </w:t>
            </w:r>
            <w:r w:rsidRPr="005D074A">
              <w:rPr>
                <w:lang w:val="cs-CZ"/>
              </w:rPr>
              <w:t>0000001100011100</w:t>
            </w:r>
            <w:r w:rsidR="00C736B3">
              <w:rPr>
                <w:lang w:val="cs-CZ"/>
              </w:rPr>
              <w:t xml:space="preserve"> =</w:t>
            </w:r>
          </w:p>
          <w:p w14:paraId="1714458A" w14:textId="77777777" w:rsidR="00477BD5" w:rsidRDefault="00477BD5" w:rsidP="007E1819">
            <w:pPr>
              <w:pStyle w:val="Text"/>
              <w:ind w:left="660"/>
              <w:rPr>
                <w:lang w:val="cs-CZ"/>
              </w:rPr>
            </w:pPr>
            <w:r w:rsidRPr="009D2F3C">
              <w:rPr>
                <w:lang w:val="cs-CZ"/>
              </w:rPr>
              <w:t>0001111101011010</w:t>
            </w:r>
          </w:p>
          <w:p w14:paraId="5EB26B48" w14:textId="3D74488E" w:rsidR="00C736B3" w:rsidRPr="00F2177E" w:rsidRDefault="003B4331" w:rsidP="007E1819">
            <w:pPr>
              <w:pStyle w:val="Text"/>
              <w:ind w:left="660"/>
              <w:rPr>
                <w:lang w:val="cs-CZ"/>
              </w:rPr>
            </w:pPr>
            <w:r w:rsidRPr="003B4331">
              <w:rPr>
                <w:lang w:val="cs-CZ"/>
              </w:rPr>
              <w:t>28.2421875</w:t>
            </w:r>
            <w:r>
              <w:rPr>
                <w:lang w:val="cs-CZ"/>
              </w:rPr>
              <w:t xml:space="preserve"> </w:t>
            </w:r>
            <w:r w:rsidR="00C736B3">
              <w:rPr>
                <w:lang w:val="cs-CZ"/>
              </w:rPr>
              <w:t xml:space="preserve">+ </w:t>
            </w:r>
            <w:r w:rsidR="00C736B3" w:rsidRPr="005D074A">
              <w:rPr>
                <w:lang w:val="cs-CZ"/>
              </w:rPr>
              <w:t>3.109375</w:t>
            </w:r>
            <w:r w:rsidR="00C736B3">
              <w:rPr>
                <w:lang w:val="cs-CZ"/>
              </w:rPr>
              <w:t xml:space="preserve"> = </w:t>
            </w:r>
            <w:r w:rsidRPr="003B4331">
              <w:rPr>
                <w:lang w:val="cs-CZ"/>
              </w:rPr>
              <w:t>31.3515625</w:t>
            </w:r>
          </w:p>
          <w:p w14:paraId="7DCAA443" w14:textId="77777777" w:rsidR="00C736B3" w:rsidRPr="00F2177E" w:rsidRDefault="00C736B3" w:rsidP="007E1819">
            <w:pPr>
              <w:pStyle w:val="Text"/>
              <w:ind w:left="660"/>
              <w:rPr>
                <w:b/>
                <w:bCs/>
                <w:lang w:val="cs-CZ"/>
              </w:rPr>
            </w:pPr>
            <w:r w:rsidRPr="00F2177E">
              <w:rPr>
                <w:b/>
                <w:bCs/>
                <w:lang w:val="cs-CZ"/>
              </w:rPr>
              <w:t>Násobení</w:t>
            </w:r>
          </w:p>
          <w:p w14:paraId="620C88E3" w14:textId="6716DF94" w:rsidR="00C736B3" w:rsidRDefault="00477BD5" w:rsidP="007E1819">
            <w:pPr>
              <w:pStyle w:val="Text"/>
              <w:ind w:left="660"/>
              <w:rPr>
                <w:lang w:val="cs-CZ"/>
              </w:rPr>
            </w:pPr>
            <w:r w:rsidRPr="0058176A">
              <w:rPr>
                <w:lang w:val="cs-CZ"/>
              </w:rPr>
              <w:t>0001110000111110</w:t>
            </w:r>
            <w:r w:rsidR="00C736B3">
              <w:rPr>
                <w:lang w:val="cs-CZ"/>
              </w:rPr>
              <w:t xml:space="preserve"> </w:t>
            </w:r>
            <w:r w:rsidR="00C736B3">
              <w:rPr>
                <w:rFonts w:cs="Arial"/>
                <w:lang w:val="cs-CZ"/>
              </w:rPr>
              <w:t>∙</w:t>
            </w:r>
            <w:r w:rsidR="00C736B3">
              <w:rPr>
                <w:lang w:val="cs-CZ"/>
              </w:rPr>
              <w:t xml:space="preserve"> </w:t>
            </w:r>
            <w:r w:rsidRPr="005D074A">
              <w:rPr>
                <w:lang w:val="cs-CZ"/>
              </w:rPr>
              <w:t>0000001100011100</w:t>
            </w:r>
            <w:r w:rsidR="00C736B3">
              <w:rPr>
                <w:lang w:val="cs-CZ"/>
              </w:rPr>
              <w:t xml:space="preserve"> = </w:t>
            </w:r>
          </w:p>
          <w:p w14:paraId="5C86D7CB" w14:textId="77777777" w:rsidR="00477BD5" w:rsidRDefault="00477BD5" w:rsidP="007E1819">
            <w:pPr>
              <w:pStyle w:val="Text"/>
              <w:ind w:left="660"/>
              <w:rPr>
                <w:lang w:val="cs-CZ"/>
              </w:rPr>
            </w:pPr>
            <w:r w:rsidRPr="009D2F3C">
              <w:rPr>
                <w:lang w:val="cs-CZ"/>
              </w:rPr>
              <w:t>0101011111010000</w:t>
            </w:r>
          </w:p>
          <w:p w14:paraId="2606DC5A" w14:textId="0F18A4BE" w:rsidR="00C736B3" w:rsidRPr="0063377D" w:rsidRDefault="003B4331" w:rsidP="007E1819">
            <w:pPr>
              <w:pStyle w:val="Text"/>
              <w:ind w:left="660"/>
              <w:rPr>
                <w:lang w:val="cs-CZ"/>
              </w:rPr>
            </w:pPr>
            <w:r w:rsidRPr="003B4331">
              <w:rPr>
                <w:lang w:val="cs-CZ"/>
              </w:rPr>
              <w:t>28.2421875</w:t>
            </w:r>
            <w:r>
              <w:rPr>
                <w:lang w:val="cs-CZ"/>
              </w:rPr>
              <w:t xml:space="preserve"> </w:t>
            </w:r>
            <w:r w:rsidR="00C736B3">
              <w:rPr>
                <w:rFonts w:cs="Arial"/>
                <w:lang w:val="cs-CZ"/>
              </w:rPr>
              <w:t>∙</w:t>
            </w:r>
            <w:r w:rsidR="00C736B3">
              <w:rPr>
                <w:lang w:val="cs-CZ"/>
              </w:rPr>
              <w:t xml:space="preserve"> </w:t>
            </w:r>
            <w:r w:rsidR="00C736B3" w:rsidRPr="005D074A">
              <w:rPr>
                <w:lang w:val="cs-CZ"/>
              </w:rPr>
              <w:t>3.109375</w:t>
            </w:r>
            <w:r w:rsidR="00C736B3">
              <w:rPr>
                <w:lang w:val="cs-CZ"/>
              </w:rPr>
              <w:t xml:space="preserve"> = </w:t>
            </w:r>
            <w:r w:rsidRPr="003B4331">
              <w:rPr>
                <w:lang w:val="cs-CZ"/>
              </w:rPr>
              <w:t>87.8125</w:t>
            </w:r>
          </w:p>
          <w:p w14:paraId="7040357F" w14:textId="77777777" w:rsidR="00C736B3" w:rsidRPr="00B059D3" w:rsidRDefault="00C736B3" w:rsidP="007E1819">
            <w:pPr>
              <w:pStyle w:val="Text"/>
              <w:rPr>
                <w:lang w:val="cs-CZ"/>
              </w:rPr>
            </w:pPr>
          </w:p>
        </w:tc>
      </w:tr>
    </w:tbl>
    <w:p w14:paraId="6E3ACB84" w14:textId="30A84590" w:rsidR="00C736B3" w:rsidRDefault="00C736B3">
      <w:pPr>
        <w:rPr>
          <w:lang w:val="cs-CZ"/>
        </w:rPr>
      </w:pPr>
    </w:p>
    <w:p w14:paraId="42817EB4" w14:textId="7CE68D9D" w:rsidR="009D2F3C" w:rsidRDefault="009D2F3C">
      <w:pPr>
        <w:rPr>
          <w:lang w:val="cs-CZ"/>
        </w:rPr>
      </w:pPr>
      <w:r>
        <w:rPr>
          <w:lang w:val="cs-CZ"/>
        </w:rPr>
        <w:br w:type="page"/>
      </w:r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60"/>
        <w:gridCol w:w="5188"/>
        <w:gridCol w:w="1417"/>
        <w:gridCol w:w="1333"/>
      </w:tblGrid>
      <w:tr w:rsidR="009D2F3C" w:rsidRPr="00B059D3" w14:paraId="34FFD839" w14:textId="77777777" w:rsidTr="007E1819">
        <w:tc>
          <w:tcPr>
            <w:tcW w:w="1560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18022891" w14:textId="77777777" w:rsidR="009D2F3C" w:rsidRPr="00B059D3" w:rsidRDefault="009D2F3C" w:rsidP="007E1819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lastRenderedPageBreak/>
              <w:t xml:space="preserve">Název testu </w:t>
            </w:r>
          </w:p>
        </w:tc>
        <w:tc>
          <w:tcPr>
            <w:tcW w:w="5188" w:type="dxa"/>
            <w:tcBorders>
              <w:top w:val="single" w:sz="8" w:space="0" w:color="auto"/>
            </w:tcBorders>
            <w:shd w:val="clear" w:color="auto" w:fill="F2F2F2" w:themeFill="background1" w:themeFillShade="F2"/>
          </w:tcPr>
          <w:p w14:paraId="25DAF268" w14:textId="5F7AF21F" w:rsidR="009D2F3C" w:rsidRPr="00B059D3" w:rsidRDefault="009D2F3C" w:rsidP="007E1819">
            <w:pPr>
              <w:pStyle w:val="Text"/>
              <w:ind w:left="-60"/>
              <w:rPr>
                <w:lang w:val="cs-CZ"/>
              </w:rPr>
            </w:pPr>
            <w:r>
              <w:rPr>
                <w:lang w:val="cs-CZ"/>
              </w:rPr>
              <w:t>Ověření schopnosti zaokrouhlit výsledky při přetečení</w:t>
            </w:r>
            <w:r w:rsidR="00681F1E">
              <w:rPr>
                <w:lang w:val="cs-CZ"/>
              </w:rPr>
              <w:t xml:space="preserve"> nebo podtečení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5B924E4E" w14:textId="77777777" w:rsidR="009D2F3C" w:rsidRPr="00B059D3" w:rsidRDefault="009D2F3C" w:rsidP="007E1819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Číslo testu.:</w:t>
            </w:r>
          </w:p>
        </w:tc>
        <w:tc>
          <w:tcPr>
            <w:tcW w:w="133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16D2EDF7" w14:textId="288AFB9C" w:rsidR="009D2F3C" w:rsidRPr="00B059D3" w:rsidRDefault="009D2F3C" w:rsidP="007E1819">
            <w:pPr>
              <w:pStyle w:val="Text"/>
              <w:rPr>
                <w:lang w:val="cs-CZ"/>
              </w:rPr>
            </w:pPr>
            <w:r w:rsidRPr="00B059D3">
              <w:rPr>
                <w:lang w:val="cs-CZ"/>
              </w:rPr>
              <w:t>tc_spi_00</w:t>
            </w:r>
            <w:r w:rsidR="003B4331">
              <w:rPr>
                <w:lang w:val="cs-CZ"/>
              </w:rPr>
              <w:t>5</w:t>
            </w:r>
          </w:p>
        </w:tc>
      </w:tr>
      <w:tr w:rsidR="009D2F3C" w:rsidRPr="00B059D3" w14:paraId="326A3A55" w14:textId="77777777" w:rsidTr="007E1819"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</w:tcPr>
          <w:p w14:paraId="5616E516" w14:textId="77777777" w:rsidR="009D2F3C" w:rsidRPr="00B059D3" w:rsidRDefault="009D2F3C" w:rsidP="007E1819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Popis testu</w:t>
            </w:r>
          </w:p>
        </w:tc>
        <w:tc>
          <w:tcPr>
            <w:tcW w:w="7938" w:type="dxa"/>
            <w:gridSpan w:val="3"/>
            <w:tcBorders>
              <w:bottom w:val="single" w:sz="8" w:space="0" w:color="auto"/>
            </w:tcBorders>
            <w:shd w:val="clear" w:color="auto" w:fill="auto"/>
          </w:tcPr>
          <w:p w14:paraId="475F69CA" w14:textId="2D6DE122" w:rsidR="009D2F3C" w:rsidRPr="00B059D3" w:rsidRDefault="009D2F3C" w:rsidP="007E1819">
            <w:pPr>
              <w:pStyle w:val="Text"/>
              <w:ind w:left="-60"/>
              <w:rPr>
                <w:lang w:val="cs-CZ"/>
              </w:rPr>
            </w:pPr>
            <w:r>
              <w:rPr>
                <w:lang w:val="cs-CZ"/>
              </w:rPr>
              <w:t xml:space="preserve">Účelem je ověřit, zda </w:t>
            </w:r>
            <w:r>
              <w:rPr>
                <w:lang w:val="cs-CZ"/>
              </w:rPr>
              <w:t xml:space="preserve">je jednotka schopna zaokrouhlit výsledky sčítání a násobení, </w:t>
            </w:r>
            <w:r w:rsidR="00681F1E">
              <w:rPr>
                <w:lang w:val="cs-CZ"/>
              </w:rPr>
              <w:t>a to směrem nahoru i dolů.</w:t>
            </w:r>
            <w:r w:rsidR="0033256B">
              <w:rPr>
                <w:lang w:val="cs-CZ"/>
              </w:rPr>
              <w:t xml:space="preserve"> Nejprve jsou odeslány pakety s hodnotami </w:t>
            </w:r>
            <w:r w:rsidR="0033256B" w:rsidRPr="0033256B">
              <w:rPr>
                <w:lang w:val="cs-CZ"/>
              </w:rPr>
              <w:t>14.9453125</w:t>
            </w:r>
            <w:r w:rsidR="0033256B">
              <w:rPr>
                <w:lang w:val="cs-CZ"/>
              </w:rPr>
              <w:t xml:space="preserve"> a </w:t>
            </w:r>
            <w:r w:rsidR="0033256B" w:rsidRPr="0033256B">
              <w:rPr>
                <w:lang w:val="cs-CZ"/>
              </w:rPr>
              <w:t>127.97265625</w:t>
            </w:r>
            <w:r w:rsidR="0033256B">
              <w:rPr>
                <w:lang w:val="cs-CZ"/>
              </w:rPr>
              <w:t xml:space="preserve">, což vyústí v zaokrouhlení na hodnotu </w:t>
            </w:r>
            <w:r w:rsidR="0033256B" w:rsidRPr="0033256B">
              <w:rPr>
                <w:lang w:val="cs-CZ"/>
              </w:rPr>
              <w:t>127.99609375</w:t>
            </w:r>
            <w:r w:rsidR="0033256B">
              <w:rPr>
                <w:lang w:val="cs-CZ"/>
              </w:rPr>
              <w:t>,</w:t>
            </w:r>
            <w:r w:rsidR="0033256B">
              <w:rPr>
                <w:lang w:val="cs-CZ"/>
              </w:rPr>
              <w:br/>
              <w:t>následně pak pakety s hodnotami (</w:t>
            </w:r>
            <w:r w:rsidR="0033256B" w:rsidRPr="0033256B">
              <w:rPr>
                <w:lang w:val="cs-CZ"/>
              </w:rPr>
              <w:t>-125.5234375</w:t>
            </w:r>
            <w:r w:rsidR="0033256B">
              <w:rPr>
                <w:lang w:val="cs-CZ"/>
              </w:rPr>
              <w:t xml:space="preserve">, </w:t>
            </w:r>
            <w:r w:rsidR="0033256B" w:rsidRPr="0033256B">
              <w:rPr>
                <w:lang w:val="cs-CZ"/>
              </w:rPr>
              <w:t>-112.015625</w:t>
            </w:r>
            <w:r w:rsidR="0033256B">
              <w:rPr>
                <w:lang w:val="cs-CZ"/>
              </w:rPr>
              <w:t>) a</w:t>
            </w:r>
            <w:r w:rsidR="0033256B">
              <w:rPr>
                <w:lang w:val="cs-CZ"/>
              </w:rPr>
              <w:br/>
              <w:t>(</w:t>
            </w:r>
            <w:r w:rsidR="0033256B" w:rsidRPr="0033256B">
              <w:rPr>
                <w:lang w:val="cs-CZ"/>
              </w:rPr>
              <w:t>14.9453125</w:t>
            </w:r>
            <w:r w:rsidR="0033256B">
              <w:rPr>
                <w:lang w:val="cs-CZ"/>
              </w:rPr>
              <w:t xml:space="preserve">, </w:t>
            </w:r>
            <w:r w:rsidR="0033256B" w:rsidRPr="0033256B">
              <w:rPr>
                <w:lang w:val="cs-CZ"/>
              </w:rPr>
              <w:t>-24.02734375</w:t>
            </w:r>
            <w:r w:rsidR="0033256B">
              <w:rPr>
                <w:lang w:val="cs-CZ"/>
              </w:rPr>
              <w:t>), které povedou pro zaokrouhlení dolů.</w:t>
            </w:r>
            <w:r w:rsidR="00B6165C">
              <w:rPr>
                <w:lang w:val="cs-CZ"/>
              </w:rPr>
              <w:br/>
            </w:r>
            <w:r w:rsidR="00B6165C">
              <w:rPr>
                <w:lang w:val="cs-CZ"/>
              </w:rPr>
              <w:t>Frekvence SCLK je 1 MHz.</w:t>
            </w:r>
          </w:p>
        </w:tc>
      </w:tr>
      <w:tr w:rsidR="009D2F3C" w:rsidRPr="00B059D3" w14:paraId="0B2EBDF4" w14:textId="77777777" w:rsidTr="007E1819">
        <w:tc>
          <w:tcPr>
            <w:tcW w:w="1560" w:type="dxa"/>
            <w:tcBorders>
              <w:top w:val="single" w:sz="8" w:space="0" w:color="auto"/>
            </w:tcBorders>
            <w:shd w:val="clear" w:color="auto" w:fill="auto"/>
          </w:tcPr>
          <w:p w14:paraId="304CA173" w14:textId="77777777" w:rsidR="009D2F3C" w:rsidRPr="00B059D3" w:rsidRDefault="009D2F3C" w:rsidP="007E1819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Reflektované požadavky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</w:tcBorders>
            <w:shd w:val="clear" w:color="auto" w:fill="auto"/>
          </w:tcPr>
          <w:p w14:paraId="06DA9910" w14:textId="77777777" w:rsidR="009D2F3C" w:rsidRPr="00B059D3" w:rsidRDefault="009D2F3C" w:rsidP="007E1819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REQ_AAU_I_022</w:t>
            </w:r>
          </w:p>
        </w:tc>
      </w:tr>
      <w:tr w:rsidR="009D2F3C" w:rsidRPr="00B059D3" w14:paraId="500D44C8" w14:textId="77777777" w:rsidTr="007E1819">
        <w:tc>
          <w:tcPr>
            <w:tcW w:w="1560" w:type="dxa"/>
            <w:shd w:val="clear" w:color="auto" w:fill="auto"/>
          </w:tcPr>
          <w:p w14:paraId="1B39E387" w14:textId="77777777" w:rsidR="009D2F3C" w:rsidRPr="00B059D3" w:rsidRDefault="009D2F3C" w:rsidP="007E1819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Postup testu</w:t>
            </w:r>
          </w:p>
        </w:tc>
        <w:tc>
          <w:tcPr>
            <w:tcW w:w="7938" w:type="dxa"/>
            <w:gridSpan w:val="3"/>
            <w:shd w:val="clear" w:color="auto" w:fill="auto"/>
          </w:tcPr>
          <w:p w14:paraId="16DA7A20" w14:textId="77777777" w:rsidR="009D2F3C" w:rsidRPr="00B059D3" w:rsidRDefault="009D2F3C">
            <w:pPr>
              <w:pStyle w:val="Text"/>
              <w:numPr>
                <w:ilvl w:val="0"/>
                <w:numId w:val="24"/>
              </w:numPr>
              <w:rPr>
                <w:lang w:val="cs-CZ"/>
              </w:rPr>
            </w:pPr>
            <w:r w:rsidRPr="00B059D3">
              <w:rPr>
                <w:lang w:val="cs-CZ"/>
              </w:rPr>
              <w:t>Reset DUT</w:t>
            </w:r>
          </w:p>
          <w:p w14:paraId="568BED6C" w14:textId="6870F38D" w:rsidR="009D2F3C" w:rsidRDefault="009D2F3C">
            <w:pPr>
              <w:pStyle w:val="Text"/>
              <w:numPr>
                <w:ilvl w:val="0"/>
                <w:numId w:val="24"/>
              </w:numPr>
              <w:rPr>
                <w:lang w:val="cs-CZ"/>
              </w:rPr>
            </w:pPr>
            <w:r w:rsidRPr="00B059D3">
              <w:rPr>
                <w:lang w:val="cs-CZ"/>
              </w:rPr>
              <w:t>BFM: Odeslán platný ráme</w:t>
            </w:r>
            <w:r>
              <w:rPr>
                <w:lang w:val="cs-CZ"/>
              </w:rPr>
              <w:t xml:space="preserve">c </w:t>
            </w:r>
            <w:r w:rsidRPr="0058176A">
              <w:rPr>
                <w:lang w:val="cs-CZ"/>
              </w:rPr>
              <w:t xml:space="preserve">s hodnotou </w:t>
            </w:r>
            <w:r w:rsidR="00E52132" w:rsidRPr="00E52132">
              <w:rPr>
                <w:lang w:val="cs-CZ"/>
              </w:rPr>
              <w:t>0000111011110010</w:t>
            </w:r>
            <w:r w:rsidRPr="0058176A">
              <w:rPr>
                <w:lang w:val="cs-CZ"/>
              </w:rPr>
              <w:t>.</w:t>
            </w:r>
          </w:p>
          <w:p w14:paraId="5120333B" w14:textId="44ED8BAF" w:rsidR="009D2F3C" w:rsidRPr="0058176A" w:rsidRDefault="009D2F3C">
            <w:pPr>
              <w:pStyle w:val="Text"/>
              <w:numPr>
                <w:ilvl w:val="0"/>
                <w:numId w:val="24"/>
              </w:numPr>
              <w:rPr>
                <w:lang w:val="cs-CZ"/>
              </w:rPr>
            </w:pPr>
            <w:r>
              <w:rPr>
                <w:lang w:val="cs-CZ"/>
              </w:rPr>
              <w:t xml:space="preserve">Zpoždění </w:t>
            </w:r>
            <w:r w:rsidR="00E52132">
              <w:rPr>
                <w:lang w:val="cs-CZ"/>
              </w:rPr>
              <w:t>2</w:t>
            </w:r>
            <w:r>
              <w:rPr>
                <w:lang w:val="cs-CZ"/>
              </w:rPr>
              <w:t xml:space="preserve">00 </w:t>
            </w:r>
            <w:r>
              <w:rPr>
                <w:rFonts w:cs="Arial"/>
                <w:lang w:val="cs-CZ"/>
              </w:rPr>
              <w:t>µ</w:t>
            </w:r>
            <w:r>
              <w:rPr>
                <w:lang w:val="cs-CZ"/>
              </w:rPr>
              <w:t>s.</w:t>
            </w:r>
          </w:p>
          <w:p w14:paraId="5B5A46F5" w14:textId="5F758B85" w:rsidR="009D2F3C" w:rsidRDefault="009D2F3C">
            <w:pPr>
              <w:pStyle w:val="Text"/>
              <w:numPr>
                <w:ilvl w:val="0"/>
                <w:numId w:val="24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BFM: Odeslán platný rámec s hodnotou </w:t>
            </w:r>
            <w:r w:rsidR="00E52132" w:rsidRPr="00E52132">
              <w:rPr>
                <w:lang w:val="cs-CZ"/>
              </w:rPr>
              <w:t>0111111111111001</w:t>
            </w:r>
            <w:r w:rsidR="00E52132">
              <w:rPr>
                <w:lang w:val="cs-CZ"/>
              </w:rPr>
              <w:t>.</w:t>
            </w:r>
          </w:p>
          <w:p w14:paraId="4B066CB6" w14:textId="05E96DE4" w:rsidR="009D2F3C" w:rsidRDefault="009D2F3C">
            <w:pPr>
              <w:pStyle w:val="Text"/>
              <w:numPr>
                <w:ilvl w:val="0"/>
                <w:numId w:val="24"/>
              </w:numPr>
              <w:rPr>
                <w:lang w:val="cs-CZ"/>
              </w:rPr>
            </w:pPr>
            <w:r>
              <w:rPr>
                <w:lang w:val="cs-CZ"/>
              </w:rPr>
              <w:t xml:space="preserve">BFM: Přijat rámec s hodnotou </w:t>
            </w:r>
            <w:r w:rsidR="00E52132" w:rsidRPr="00E52132">
              <w:rPr>
                <w:lang w:val="cs-CZ"/>
              </w:rPr>
              <w:t>0111111111111111</w:t>
            </w:r>
            <w:r>
              <w:rPr>
                <w:lang w:val="cs-CZ"/>
              </w:rPr>
              <w:t>.</w:t>
            </w:r>
          </w:p>
          <w:p w14:paraId="50854E2B" w14:textId="0D828256" w:rsidR="009D2F3C" w:rsidRDefault="009D2F3C">
            <w:pPr>
              <w:pStyle w:val="Text"/>
              <w:numPr>
                <w:ilvl w:val="0"/>
                <w:numId w:val="24"/>
              </w:numPr>
              <w:rPr>
                <w:lang w:val="cs-CZ"/>
              </w:rPr>
            </w:pPr>
            <w:r>
              <w:rPr>
                <w:lang w:val="cs-CZ"/>
              </w:rPr>
              <w:t xml:space="preserve">BFM: Přijat rámec s hodnotou </w:t>
            </w:r>
            <w:r w:rsidR="00E52132" w:rsidRPr="00E52132">
              <w:rPr>
                <w:lang w:val="cs-CZ"/>
              </w:rPr>
              <w:t>0111111111111111</w:t>
            </w:r>
            <w:r>
              <w:rPr>
                <w:lang w:val="cs-CZ"/>
              </w:rPr>
              <w:t>.</w:t>
            </w:r>
          </w:p>
          <w:p w14:paraId="7B1E0F5A" w14:textId="77777777" w:rsidR="00E52132" w:rsidRPr="00B059D3" w:rsidRDefault="00E52132">
            <w:pPr>
              <w:pStyle w:val="Text"/>
              <w:numPr>
                <w:ilvl w:val="0"/>
                <w:numId w:val="24"/>
              </w:numPr>
              <w:rPr>
                <w:lang w:val="cs-CZ"/>
              </w:rPr>
            </w:pPr>
            <w:r w:rsidRPr="00B059D3">
              <w:rPr>
                <w:lang w:val="cs-CZ"/>
              </w:rPr>
              <w:t>Reset DUT</w:t>
            </w:r>
          </w:p>
          <w:p w14:paraId="4B3FF18C" w14:textId="1ABBF442" w:rsidR="00E52132" w:rsidRDefault="00E52132">
            <w:pPr>
              <w:pStyle w:val="Text"/>
              <w:numPr>
                <w:ilvl w:val="0"/>
                <w:numId w:val="24"/>
              </w:numPr>
              <w:rPr>
                <w:lang w:val="cs-CZ"/>
              </w:rPr>
            </w:pPr>
            <w:r w:rsidRPr="00B059D3">
              <w:rPr>
                <w:lang w:val="cs-CZ"/>
              </w:rPr>
              <w:t>BFM: Odeslán platný ráme</w:t>
            </w:r>
            <w:r>
              <w:rPr>
                <w:lang w:val="cs-CZ"/>
              </w:rPr>
              <w:t xml:space="preserve">c </w:t>
            </w:r>
            <w:r w:rsidRPr="0058176A">
              <w:rPr>
                <w:lang w:val="cs-CZ"/>
              </w:rPr>
              <w:t xml:space="preserve">s hodnotou </w:t>
            </w:r>
            <w:r w:rsidRPr="00E52132">
              <w:rPr>
                <w:lang w:val="cs-CZ"/>
              </w:rPr>
              <w:t>1000001001111010</w:t>
            </w:r>
            <w:r w:rsidRPr="0058176A">
              <w:rPr>
                <w:lang w:val="cs-CZ"/>
              </w:rPr>
              <w:t>.</w:t>
            </w:r>
          </w:p>
          <w:p w14:paraId="6F225974" w14:textId="77777777" w:rsidR="00E52132" w:rsidRPr="0058176A" w:rsidRDefault="00E52132">
            <w:pPr>
              <w:pStyle w:val="Text"/>
              <w:numPr>
                <w:ilvl w:val="0"/>
                <w:numId w:val="24"/>
              </w:numPr>
              <w:rPr>
                <w:lang w:val="cs-CZ"/>
              </w:rPr>
            </w:pPr>
            <w:r>
              <w:rPr>
                <w:lang w:val="cs-CZ"/>
              </w:rPr>
              <w:t xml:space="preserve">Zpoždění 200 </w:t>
            </w:r>
            <w:r>
              <w:rPr>
                <w:rFonts w:cs="Arial"/>
                <w:lang w:val="cs-CZ"/>
              </w:rPr>
              <w:t>µ</w:t>
            </w:r>
            <w:r>
              <w:rPr>
                <w:lang w:val="cs-CZ"/>
              </w:rPr>
              <w:t>s.</w:t>
            </w:r>
          </w:p>
          <w:p w14:paraId="13CEAFEE" w14:textId="66747A2A" w:rsidR="00E52132" w:rsidRDefault="00E52132">
            <w:pPr>
              <w:pStyle w:val="Text"/>
              <w:numPr>
                <w:ilvl w:val="0"/>
                <w:numId w:val="24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BFM: Odeslán platný rámec s hodnotou </w:t>
            </w:r>
            <w:r w:rsidRPr="00E52132">
              <w:rPr>
                <w:lang w:val="cs-CZ"/>
              </w:rPr>
              <w:t>1000111111111100</w:t>
            </w:r>
            <w:r>
              <w:rPr>
                <w:lang w:val="cs-CZ"/>
              </w:rPr>
              <w:t>.</w:t>
            </w:r>
          </w:p>
          <w:p w14:paraId="7B3FE971" w14:textId="3CEB4F1A" w:rsidR="00E52132" w:rsidRDefault="00E52132">
            <w:pPr>
              <w:pStyle w:val="Text"/>
              <w:numPr>
                <w:ilvl w:val="0"/>
                <w:numId w:val="24"/>
              </w:numPr>
              <w:rPr>
                <w:lang w:val="cs-CZ"/>
              </w:rPr>
            </w:pPr>
            <w:r>
              <w:rPr>
                <w:lang w:val="cs-CZ"/>
              </w:rPr>
              <w:t xml:space="preserve">BFM: Přijat rámec s hodnotou </w:t>
            </w:r>
            <w:r>
              <w:rPr>
                <w:lang w:val="cs-CZ"/>
              </w:rPr>
              <w:t>1000000000000000</w:t>
            </w:r>
            <w:r>
              <w:rPr>
                <w:lang w:val="cs-CZ"/>
              </w:rPr>
              <w:t>.</w:t>
            </w:r>
          </w:p>
          <w:p w14:paraId="5DEB85CA" w14:textId="77777777" w:rsidR="00E52132" w:rsidRDefault="00E52132">
            <w:pPr>
              <w:pStyle w:val="Text"/>
              <w:numPr>
                <w:ilvl w:val="0"/>
                <w:numId w:val="24"/>
              </w:numPr>
              <w:rPr>
                <w:lang w:val="cs-CZ"/>
              </w:rPr>
            </w:pPr>
            <w:r>
              <w:rPr>
                <w:lang w:val="cs-CZ"/>
              </w:rPr>
              <w:t xml:space="preserve">BFM: Přijat rámec s hodnotou </w:t>
            </w:r>
            <w:r w:rsidRPr="00E52132">
              <w:rPr>
                <w:lang w:val="cs-CZ"/>
              </w:rPr>
              <w:t>0111111111111111</w:t>
            </w:r>
            <w:r>
              <w:rPr>
                <w:lang w:val="cs-CZ"/>
              </w:rPr>
              <w:t>.</w:t>
            </w:r>
          </w:p>
          <w:p w14:paraId="4DCD8928" w14:textId="77777777" w:rsidR="00AD3C03" w:rsidRPr="00B059D3" w:rsidRDefault="00AD3C03">
            <w:pPr>
              <w:pStyle w:val="Text"/>
              <w:numPr>
                <w:ilvl w:val="0"/>
                <w:numId w:val="24"/>
              </w:numPr>
              <w:rPr>
                <w:lang w:val="cs-CZ"/>
              </w:rPr>
            </w:pPr>
            <w:r w:rsidRPr="00B059D3">
              <w:rPr>
                <w:lang w:val="cs-CZ"/>
              </w:rPr>
              <w:t>Reset DUT</w:t>
            </w:r>
          </w:p>
          <w:p w14:paraId="6113A370" w14:textId="76264EAD" w:rsidR="00AD3C03" w:rsidRDefault="00AD3C03">
            <w:pPr>
              <w:pStyle w:val="Text"/>
              <w:numPr>
                <w:ilvl w:val="0"/>
                <w:numId w:val="24"/>
              </w:numPr>
              <w:rPr>
                <w:lang w:val="cs-CZ"/>
              </w:rPr>
            </w:pPr>
            <w:r w:rsidRPr="00B059D3">
              <w:rPr>
                <w:lang w:val="cs-CZ"/>
              </w:rPr>
              <w:t>BFM: Odeslán platný ráme</w:t>
            </w:r>
            <w:r>
              <w:rPr>
                <w:lang w:val="cs-CZ"/>
              </w:rPr>
              <w:t xml:space="preserve">c </w:t>
            </w:r>
            <w:r w:rsidRPr="0058176A">
              <w:rPr>
                <w:lang w:val="cs-CZ"/>
              </w:rPr>
              <w:t xml:space="preserve">s hodnotou </w:t>
            </w:r>
            <w:r w:rsidRPr="00AD3C03">
              <w:rPr>
                <w:lang w:val="cs-CZ"/>
              </w:rPr>
              <w:t>0000111011110010</w:t>
            </w:r>
            <w:r w:rsidRPr="0058176A">
              <w:rPr>
                <w:lang w:val="cs-CZ"/>
              </w:rPr>
              <w:t>.</w:t>
            </w:r>
          </w:p>
          <w:p w14:paraId="4971ECB5" w14:textId="77777777" w:rsidR="00AD3C03" w:rsidRPr="0058176A" w:rsidRDefault="00AD3C03">
            <w:pPr>
              <w:pStyle w:val="Text"/>
              <w:numPr>
                <w:ilvl w:val="0"/>
                <w:numId w:val="24"/>
              </w:numPr>
              <w:rPr>
                <w:lang w:val="cs-CZ"/>
              </w:rPr>
            </w:pPr>
            <w:r>
              <w:rPr>
                <w:lang w:val="cs-CZ"/>
              </w:rPr>
              <w:t xml:space="preserve">Zpoždění 200 </w:t>
            </w:r>
            <w:r>
              <w:rPr>
                <w:rFonts w:cs="Arial"/>
                <w:lang w:val="cs-CZ"/>
              </w:rPr>
              <w:t>µ</w:t>
            </w:r>
            <w:r>
              <w:rPr>
                <w:lang w:val="cs-CZ"/>
              </w:rPr>
              <w:t>s.</w:t>
            </w:r>
          </w:p>
          <w:p w14:paraId="3292C09C" w14:textId="07730318" w:rsidR="00AD3C03" w:rsidRDefault="00AD3C03">
            <w:pPr>
              <w:pStyle w:val="Text"/>
              <w:numPr>
                <w:ilvl w:val="0"/>
                <w:numId w:val="24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BFM: Odeslán platný rámec s hodnotou </w:t>
            </w:r>
            <w:r w:rsidRPr="00AD3C03">
              <w:rPr>
                <w:lang w:val="cs-CZ"/>
              </w:rPr>
              <w:t>1110011111111001</w:t>
            </w:r>
            <w:r>
              <w:rPr>
                <w:lang w:val="cs-CZ"/>
              </w:rPr>
              <w:t>.</w:t>
            </w:r>
          </w:p>
          <w:p w14:paraId="42F3E6E1" w14:textId="40052705" w:rsidR="00AD3C03" w:rsidRDefault="00AD3C03">
            <w:pPr>
              <w:pStyle w:val="Text"/>
              <w:numPr>
                <w:ilvl w:val="0"/>
                <w:numId w:val="24"/>
              </w:numPr>
              <w:rPr>
                <w:lang w:val="cs-CZ"/>
              </w:rPr>
            </w:pPr>
            <w:r>
              <w:rPr>
                <w:lang w:val="cs-CZ"/>
              </w:rPr>
              <w:t xml:space="preserve">BFM: Přijat rámec s hodnotou </w:t>
            </w:r>
            <w:r w:rsidRPr="00AD3C03">
              <w:rPr>
                <w:lang w:val="cs-CZ"/>
              </w:rPr>
              <w:t>1111011011101011</w:t>
            </w:r>
            <w:r>
              <w:rPr>
                <w:lang w:val="cs-CZ"/>
              </w:rPr>
              <w:t>.</w:t>
            </w:r>
          </w:p>
          <w:p w14:paraId="19F7BCA8" w14:textId="4A9F084C" w:rsidR="009D2F3C" w:rsidRPr="003B4331" w:rsidRDefault="00AD3C03">
            <w:pPr>
              <w:pStyle w:val="Text"/>
              <w:numPr>
                <w:ilvl w:val="0"/>
                <w:numId w:val="24"/>
              </w:numPr>
              <w:rPr>
                <w:lang w:val="cs-CZ"/>
              </w:rPr>
            </w:pPr>
            <w:r>
              <w:rPr>
                <w:lang w:val="cs-CZ"/>
              </w:rPr>
              <w:t xml:space="preserve">BFM: Přijat rámec s hodnotou </w:t>
            </w:r>
            <w:r>
              <w:rPr>
                <w:lang w:val="cs-CZ"/>
              </w:rPr>
              <w:t>1000000000000000</w:t>
            </w:r>
            <w:r>
              <w:rPr>
                <w:lang w:val="cs-CZ"/>
              </w:rPr>
              <w:t>.</w:t>
            </w:r>
          </w:p>
        </w:tc>
      </w:tr>
    </w:tbl>
    <w:p w14:paraId="33D3B227" w14:textId="77777777" w:rsidR="009D2F3C" w:rsidRPr="00B059D3" w:rsidRDefault="009D2F3C">
      <w:pPr>
        <w:rPr>
          <w:lang w:val="cs-CZ"/>
        </w:rPr>
      </w:pPr>
    </w:p>
    <w:p w14:paraId="6AC7AD7D" w14:textId="6D16CDC0" w:rsidR="00457F32" w:rsidRPr="00B059D3" w:rsidRDefault="00457F32" w:rsidP="00457F32">
      <w:pPr>
        <w:pStyle w:val="Heading1"/>
        <w:rPr>
          <w:lang w:val="cs-CZ"/>
        </w:rPr>
      </w:pPr>
      <w:bookmarkStart w:id="25" w:name="_Ref85969035"/>
      <w:bookmarkStart w:id="26" w:name="_Toc86057423"/>
      <w:r w:rsidRPr="00B059D3">
        <w:rPr>
          <w:lang w:val="cs-CZ"/>
        </w:rPr>
        <w:lastRenderedPageBreak/>
        <w:t>Výsledky implementace</w:t>
      </w:r>
      <w:bookmarkEnd w:id="25"/>
      <w:bookmarkEnd w:id="26"/>
    </w:p>
    <w:p w14:paraId="3A55F9A1" w14:textId="3BDAE3EE" w:rsidR="00BC5B67" w:rsidRPr="007D5792" w:rsidRDefault="00BC5B67" w:rsidP="004F0582">
      <w:pPr>
        <w:pStyle w:val="Text"/>
        <w:rPr>
          <w:i/>
          <w:lang w:val="cs-CZ"/>
        </w:rPr>
      </w:pPr>
      <w:r w:rsidRPr="007D5792">
        <w:rPr>
          <w:i/>
          <w:lang w:val="cs-CZ"/>
        </w:rPr>
        <w:t xml:space="preserve">V závěrečné kapitole </w:t>
      </w:r>
      <w:r w:rsidR="00C74E5A" w:rsidRPr="007D5792">
        <w:rPr>
          <w:i/>
          <w:lang w:val="cs-CZ"/>
        </w:rPr>
        <w:t xml:space="preserve">zprávy </w:t>
      </w:r>
      <w:r w:rsidRPr="007D5792">
        <w:rPr>
          <w:i/>
          <w:lang w:val="cs-CZ"/>
        </w:rPr>
        <w:t>by</w:t>
      </w:r>
      <w:r w:rsidR="00C74E5A" w:rsidRPr="007D5792">
        <w:rPr>
          <w:i/>
          <w:lang w:val="cs-CZ"/>
        </w:rPr>
        <w:t xml:space="preserve"> měly být uvedeny výsledky implementace pro cílový obvod FPGA.</w:t>
      </w:r>
    </w:p>
    <w:p w14:paraId="5766F348" w14:textId="58C05702" w:rsidR="00C74E5A" w:rsidRPr="007D5792" w:rsidRDefault="00C74E5A" w:rsidP="004F0582">
      <w:pPr>
        <w:pStyle w:val="Text"/>
        <w:rPr>
          <w:i/>
          <w:lang w:val="cs-CZ"/>
        </w:rPr>
      </w:pPr>
      <w:r w:rsidRPr="007D5792">
        <w:rPr>
          <w:i/>
          <w:lang w:val="cs-CZ"/>
        </w:rPr>
        <w:t>Kromě základních informací (využité zdroje, maximální pracovní frekvence) je nutné také uvést informace</w:t>
      </w:r>
      <w:r w:rsidR="00125E50" w:rsidRPr="007D5792">
        <w:rPr>
          <w:i/>
          <w:lang w:val="cs-CZ"/>
        </w:rPr>
        <w:t xml:space="preserve"> o tom</w:t>
      </w:r>
      <w:r w:rsidRPr="007D5792">
        <w:rPr>
          <w:i/>
          <w:lang w:val="cs-CZ"/>
        </w:rPr>
        <w:t>, jakým způsobem byly výsledky získány</w:t>
      </w:r>
      <w:r w:rsidR="00125E50" w:rsidRPr="007D5792">
        <w:rPr>
          <w:i/>
          <w:lang w:val="cs-CZ"/>
        </w:rPr>
        <w:t xml:space="preserve">. Jedná se především o použité nástroje včetně jejich verze, nastavení pro implementaci (konfigurace syntetizéru, implementační strategie pro P&amp;R) a také omezení implementace (tzv. </w:t>
      </w:r>
      <w:proofErr w:type="spellStart"/>
      <w:r w:rsidR="00125E50" w:rsidRPr="007D5792">
        <w:rPr>
          <w:i/>
          <w:lang w:val="cs-CZ"/>
        </w:rPr>
        <w:t>constraints</w:t>
      </w:r>
      <w:proofErr w:type="spellEnd"/>
      <w:r w:rsidR="00125E50" w:rsidRPr="007D5792">
        <w:rPr>
          <w:i/>
          <w:lang w:val="cs-CZ"/>
        </w:rPr>
        <w:t>), pokud jsou použity.</w:t>
      </w:r>
    </w:p>
    <w:p w14:paraId="3C725661" w14:textId="65D6DF76" w:rsidR="00CE1571" w:rsidRPr="007D5792" w:rsidRDefault="00125E50" w:rsidP="00125E50">
      <w:pPr>
        <w:pStyle w:val="Text"/>
        <w:rPr>
          <w:i/>
          <w:lang w:val="cs-CZ"/>
        </w:rPr>
      </w:pPr>
      <w:r w:rsidRPr="007D5792">
        <w:rPr>
          <w:i/>
          <w:lang w:val="cs-CZ"/>
        </w:rPr>
        <w:t xml:space="preserve">V tomto projektu jsou vstupní signály asynchronní, v takovém případě je žádoucí výslednou implementaci analyzovat z hlediska zpoždění na vstupních a výstupních signálech a dokázat dostatečnou časovou rezervu při zpracování signálů sběrnice SPI. </w:t>
      </w:r>
    </w:p>
    <w:sectPr w:rsidR="00CE1571" w:rsidRPr="007D5792" w:rsidSect="00196C8F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571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E742F" w14:textId="77777777" w:rsidR="00AF7553" w:rsidRDefault="00AF7553" w:rsidP="00E0436B">
      <w:pPr>
        <w:spacing w:after="0" w:line="240" w:lineRule="auto"/>
      </w:pPr>
      <w:r>
        <w:separator/>
      </w:r>
    </w:p>
  </w:endnote>
  <w:endnote w:type="continuationSeparator" w:id="0">
    <w:p w14:paraId="5884AFDB" w14:textId="77777777" w:rsidR="00AF7553" w:rsidRDefault="00AF7553" w:rsidP="00E04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60DE6" w14:textId="77777777" w:rsidR="00C444BF" w:rsidRDefault="00C444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9BEF4" w14:textId="77777777" w:rsidR="004E45F5" w:rsidRPr="00E95B82" w:rsidRDefault="004E45F5" w:rsidP="00196C8F">
    <w:pPr>
      <w:autoSpaceDE w:val="0"/>
      <w:autoSpaceDN w:val="0"/>
      <w:adjustRightInd w:val="0"/>
      <w:spacing w:after="0" w:line="240" w:lineRule="auto"/>
      <w:jc w:val="both"/>
      <w:rPr>
        <w:rFonts w:cs="Arial"/>
        <w:sz w:val="18"/>
        <w:szCs w:val="20"/>
      </w:rPr>
    </w:pPr>
    <w:r w:rsidRPr="00E95B82">
      <w:rPr>
        <w:sz w:val="20"/>
      </w:rPr>
      <w:t>©</w:t>
    </w:r>
    <w:r w:rsidRPr="00E95B82">
      <w:rPr>
        <w:rFonts w:cs="Arial"/>
        <w:sz w:val="18"/>
        <w:szCs w:val="20"/>
      </w:rPr>
      <w:t xml:space="preserve"> Brno University of Technology. This document shall not be used for other purposes than those for which it was established. Unauthorized distribution, dissemination or disclosure is forbidden. </w:t>
    </w:r>
  </w:p>
  <w:p w14:paraId="591F3C07" w14:textId="77777777" w:rsidR="004E45F5" w:rsidRPr="009D1DEE" w:rsidRDefault="004E45F5" w:rsidP="00330925">
    <w:pPr>
      <w:autoSpaceDE w:val="0"/>
      <w:autoSpaceDN w:val="0"/>
      <w:adjustRightInd w:val="0"/>
      <w:spacing w:after="0" w:line="240" w:lineRule="auto"/>
      <w:rPr>
        <w:rFonts w:cs="Arial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A3EB3" w14:textId="77777777" w:rsidR="004E45F5" w:rsidRPr="00E95B82" w:rsidRDefault="004E45F5" w:rsidP="00196C8F">
    <w:pPr>
      <w:autoSpaceDE w:val="0"/>
      <w:autoSpaceDN w:val="0"/>
      <w:adjustRightInd w:val="0"/>
      <w:spacing w:after="0" w:line="240" w:lineRule="auto"/>
      <w:jc w:val="both"/>
      <w:rPr>
        <w:rFonts w:cs="Arial"/>
        <w:sz w:val="18"/>
        <w:szCs w:val="20"/>
      </w:rPr>
    </w:pPr>
    <w:r w:rsidRPr="00E95B82">
      <w:rPr>
        <w:sz w:val="20"/>
      </w:rPr>
      <w:t>©</w:t>
    </w:r>
    <w:r w:rsidRPr="00E95B82">
      <w:rPr>
        <w:rFonts w:cs="Arial"/>
        <w:sz w:val="18"/>
        <w:szCs w:val="20"/>
      </w:rPr>
      <w:t xml:space="preserve"> Brno University of Technology. This document shall not be used for other purpo</w:t>
    </w:r>
    <w:r>
      <w:rPr>
        <w:rFonts w:cs="Arial"/>
        <w:sz w:val="18"/>
        <w:szCs w:val="20"/>
      </w:rPr>
      <w:t xml:space="preserve">ses than those for which it was </w:t>
    </w:r>
    <w:r w:rsidRPr="00E95B82">
      <w:rPr>
        <w:rFonts w:cs="Arial"/>
        <w:sz w:val="18"/>
        <w:szCs w:val="20"/>
      </w:rPr>
      <w:t xml:space="preserve">established. Unauthorized distribution, dissemination or disclosure is forbidden. </w:t>
    </w:r>
  </w:p>
  <w:p w14:paraId="41A42408" w14:textId="77777777" w:rsidR="004E45F5" w:rsidRDefault="004E45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8748E" w14:textId="77777777" w:rsidR="00AF7553" w:rsidRDefault="00AF7553" w:rsidP="00E0436B">
      <w:pPr>
        <w:spacing w:after="0" w:line="240" w:lineRule="auto"/>
      </w:pPr>
      <w:r>
        <w:separator/>
      </w:r>
    </w:p>
  </w:footnote>
  <w:footnote w:type="continuationSeparator" w:id="0">
    <w:p w14:paraId="0DBABEFF" w14:textId="77777777" w:rsidR="00AF7553" w:rsidRDefault="00AF7553" w:rsidP="00E04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C322A" w14:textId="77777777" w:rsidR="00C444BF" w:rsidRDefault="00C444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981" w:type="dxa"/>
      <w:tblInd w:w="-13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3012"/>
      <w:gridCol w:w="4373"/>
      <w:gridCol w:w="765"/>
      <w:gridCol w:w="1831"/>
    </w:tblGrid>
    <w:tr w:rsidR="004E45F5" w:rsidRPr="00C67859" w14:paraId="5A967C02" w14:textId="77777777" w:rsidTr="00F00257">
      <w:tc>
        <w:tcPr>
          <w:tcW w:w="2977" w:type="dxa"/>
          <w:vMerge w:val="restart"/>
          <w:vAlign w:val="center"/>
        </w:tcPr>
        <w:p w14:paraId="2B4415E2" w14:textId="77777777" w:rsidR="004E45F5" w:rsidRPr="00C67859" w:rsidRDefault="004E45F5" w:rsidP="00196C8F">
          <w:pPr>
            <w:pStyle w:val="Header"/>
            <w:ind w:left="420" w:hanging="420"/>
            <w:rPr>
              <w:lang w:val="cs-CZ"/>
            </w:rPr>
          </w:pPr>
          <w:r w:rsidRPr="00C67859">
            <w:rPr>
              <w:noProof/>
              <w:lang w:val="cs-CZ" w:eastAsia="cs-CZ"/>
            </w:rPr>
            <w:drawing>
              <wp:inline distT="0" distB="0" distL="0" distR="0" wp14:anchorId="2E13A1CA" wp14:editId="423294E1">
                <wp:extent cx="1877438" cy="637402"/>
                <wp:effectExtent l="0" t="0" r="0" b="0"/>
                <wp:docPr id="4" name="Obráze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vut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7438" cy="6374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5" w:type="dxa"/>
          <w:vMerge w:val="restart"/>
        </w:tcPr>
        <w:p w14:paraId="336209A1" w14:textId="77777777" w:rsidR="004E45F5" w:rsidRDefault="004E45F5" w:rsidP="00554D4F">
          <w:pPr>
            <w:pStyle w:val="Header"/>
            <w:spacing w:before="120"/>
            <w:jc w:val="center"/>
            <w:rPr>
              <w:rFonts w:cs="Arial"/>
              <w:sz w:val="24"/>
              <w:lang w:val="cs-CZ"/>
            </w:rPr>
          </w:pPr>
          <w:r w:rsidRPr="00C67859">
            <w:rPr>
              <w:rFonts w:cs="Arial"/>
              <w:sz w:val="24"/>
              <w:lang w:val="cs-CZ"/>
            </w:rPr>
            <w:fldChar w:fldCharType="begin"/>
          </w:r>
          <w:r w:rsidRPr="00C67859">
            <w:rPr>
              <w:rFonts w:cs="Arial"/>
              <w:sz w:val="24"/>
              <w:lang w:val="cs-CZ"/>
            </w:rPr>
            <w:instrText xml:space="preserve"> DOCPROPERTY  Project  \* MERGEFORMAT </w:instrText>
          </w:r>
          <w:r w:rsidRPr="00C67859">
            <w:rPr>
              <w:rFonts w:cs="Arial"/>
              <w:sz w:val="24"/>
              <w:lang w:val="cs-CZ"/>
            </w:rPr>
            <w:fldChar w:fldCharType="separate"/>
          </w:r>
          <w:r>
            <w:rPr>
              <w:rFonts w:cs="Arial"/>
              <w:sz w:val="24"/>
              <w:lang w:val="cs-CZ"/>
            </w:rPr>
            <w:t xml:space="preserve">BPC-NDI </w:t>
          </w:r>
        </w:p>
        <w:p w14:paraId="6E08489B" w14:textId="2C898939" w:rsidR="004E45F5" w:rsidRPr="00C67859" w:rsidRDefault="004E45F5" w:rsidP="00554D4F">
          <w:pPr>
            <w:pStyle w:val="Header"/>
            <w:spacing w:before="120"/>
            <w:jc w:val="center"/>
            <w:rPr>
              <w:rFonts w:cs="Arial"/>
              <w:sz w:val="24"/>
              <w:lang w:val="cs-CZ"/>
            </w:rPr>
          </w:pPr>
          <w:r>
            <w:rPr>
              <w:rFonts w:cs="Arial"/>
              <w:sz w:val="24"/>
              <w:lang w:val="cs-CZ"/>
            </w:rPr>
            <w:t>Pomocná Aritmetická Jednotka</w:t>
          </w:r>
          <w:r w:rsidRPr="00C67859">
            <w:rPr>
              <w:rFonts w:cs="Arial"/>
              <w:sz w:val="24"/>
              <w:lang w:val="cs-CZ"/>
            </w:rPr>
            <w:fldChar w:fldCharType="end"/>
          </w:r>
        </w:p>
        <w:p w14:paraId="4ED6436A" w14:textId="7EB2694F" w:rsidR="004E45F5" w:rsidRPr="00C67859" w:rsidRDefault="004E45F5" w:rsidP="00C67859">
          <w:pPr>
            <w:pStyle w:val="Header"/>
            <w:tabs>
              <w:tab w:val="center" w:pos="2156"/>
              <w:tab w:val="left" w:pos="3385"/>
            </w:tabs>
            <w:spacing w:before="120"/>
            <w:rPr>
              <w:lang w:val="cs-CZ"/>
            </w:rPr>
          </w:pPr>
          <w:r w:rsidRPr="00C67859">
            <w:rPr>
              <w:rFonts w:cs="Arial"/>
              <w:i/>
              <w:sz w:val="20"/>
              <w:lang w:val="cs-CZ"/>
            </w:rPr>
            <w:tab/>
          </w:r>
          <w:r w:rsidRPr="00C67859">
            <w:rPr>
              <w:rFonts w:cs="Arial"/>
              <w:i/>
              <w:sz w:val="20"/>
              <w:lang w:val="cs-CZ"/>
            </w:rPr>
            <w:fldChar w:fldCharType="begin"/>
          </w:r>
          <w:r w:rsidRPr="00C67859">
            <w:rPr>
              <w:rFonts w:cs="Arial"/>
              <w:i/>
              <w:sz w:val="20"/>
              <w:lang w:val="cs-CZ"/>
            </w:rPr>
            <w:instrText xml:space="preserve"> DOCPROPERTY  Document_name  \* MERGEFORMAT </w:instrText>
          </w:r>
          <w:r w:rsidRPr="00C67859">
            <w:rPr>
              <w:rFonts w:cs="Arial"/>
              <w:i/>
              <w:sz w:val="20"/>
              <w:lang w:val="cs-CZ"/>
            </w:rPr>
            <w:fldChar w:fldCharType="separate"/>
          </w:r>
          <w:r w:rsidRPr="00C67859">
            <w:rPr>
              <w:rFonts w:cs="Arial"/>
              <w:i/>
              <w:sz w:val="20"/>
              <w:lang w:val="cs-CZ"/>
            </w:rPr>
            <w:t>Závěrečná zpráva</w:t>
          </w:r>
          <w:r w:rsidRPr="00C67859">
            <w:rPr>
              <w:rFonts w:cs="Arial"/>
              <w:i/>
              <w:sz w:val="20"/>
              <w:lang w:val="cs-CZ"/>
            </w:rPr>
            <w:fldChar w:fldCharType="end"/>
          </w:r>
          <w:r w:rsidRPr="00C67859">
            <w:rPr>
              <w:rFonts w:cs="Arial"/>
              <w:i/>
              <w:sz w:val="20"/>
              <w:lang w:val="cs-CZ"/>
            </w:rPr>
            <w:tab/>
          </w:r>
        </w:p>
      </w:tc>
      <w:tc>
        <w:tcPr>
          <w:tcW w:w="767" w:type="dxa"/>
        </w:tcPr>
        <w:p w14:paraId="0CE522EF" w14:textId="77777777" w:rsidR="004E45F5" w:rsidRPr="00C67859" w:rsidRDefault="004E45F5" w:rsidP="007D1959">
          <w:pPr>
            <w:pStyle w:val="Header"/>
            <w:rPr>
              <w:sz w:val="16"/>
              <w:lang w:val="cs-CZ"/>
            </w:rPr>
          </w:pPr>
          <w:r w:rsidRPr="00C67859">
            <w:rPr>
              <w:sz w:val="16"/>
              <w:lang w:val="cs-CZ"/>
            </w:rPr>
            <w:t>Doc-No:</w:t>
          </w:r>
        </w:p>
      </w:tc>
      <w:tc>
        <w:tcPr>
          <w:tcW w:w="1842" w:type="dxa"/>
        </w:tcPr>
        <w:p w14:paraId="4D79F41B" w14:textId="6AD10B7E" w:rsidR="004E45F5" w:rsidRPr="00C67859" w:rsidRDefault="004E45F5" w:rsidP="007D1959">
          <w:pPr>
            <w:pStyle w:val="Header"/>
            <w:rPr>
              <w:sz w:val="16"/>
              <w:lang w:val="cs-CZ"/>
            </w:rPr>
          </w:pPr>
          <w:r w:rsidRPr="00C67859">
            <w:rPr>
              <w:sz w:val="16"/>
              <w:lang w:val="cs-CZ"/>
            </w:rPr>
            <w:fldChar w:fldCharType="begin"/>
          </w:r>
          <w:r w:rsidRPr="00C67859">
            <w:rPr>
              <w:sz w:val="16"/>
              <w:lang w:val="cs-CZ"/>
            </w:rPr>
            <w:instrText xml:space="preserve"> DOCPROPERTY  Document_number  \* MERGEFORMAT </w:instrText>
          </w:r>
          <w:r w:rsidRPr="00C67859">
            <w:rPr>
              <w:sz w:val="16"/>
              <w:lang w:val="cs-CZ"/>
            </w:rPr>
            <w:fldChar w:fldCharType="separate"/>
          </w:r>
          <w:r>
            <w:rPr>
              <w:sz w:val="16"/>
              <w:lang w:val="cs-CZ"/>
            </w:rPr>
            <w:t>AAU-RP-0001</w:t>
          </w:r>
          <w:r w:rsidRPr="00C67859">
            <w:rPr>
              <w:sz w:val="16"/>
              <w:lang w:val="cs-CZ"/>
            </w:rPr>
            <w:fldChar w:fldCharType="end"/>
          </w:r>
        </w:p>
      </w:tc>
    </w:tr>
    <w:tr w:rsidR="004E45F5" w:rsidRPr="00C67859" w14:paraId="03EFBAB7" w14:textId="77777777" w:rsidTr="00F00257">
      <w:tc>
        <w:tcPr>
          <w:tcW w:w="2977" w:type="dxa"/>
          <w:vMerge/>
        </w:tcPr>
        <w:p w14:paraId="5A204E83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4395" w:type="dxa"/>
          <w:vMerge/>
        </w:tcPr>
        <w:p w14:paraId="2470E61C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767" w:type="dxa"/>
        </w:tcPr>
        <w:p w14:paraId="1A3896F1" w14:textId="652609B5" w:rsidR="004E45F5" w:rsidRPr="00C67859" w:rsidRDefault="001166AD" w:rsidP="007D1959">
          <w:pPr>
            <w:pStyle w:val="Header"/>
            <w:rPr>
              <w:sz w:val="16"/>
              <w:lang w:val="cs-CZ"/>
            </w:rPr>
          </w:pPr>
          <w:r>
            <w:rPr>
              <w:sz w:val="16"/>
              <w:lang w:val="cs-CZ"/>
            </w:rPr>
            <w:t>Verze</w:t>
          </w:r>
          <w:r w:rsidR="004E45F5" w:rsidRPr="00C67859">
            <w:rPr>
              <w:sz w:val="16"/>
              <w:lang w:val="cs-CZ"/>
            </w:rPr>
            <w:t>:</w:t>
          </w:r>
        </w:p>
      </w:tc>
      <w:tc>
        <w:tcPr>
          <w:tcW w:w="1842" w:type="dxa"/>
        </w:tcPr>
        <w:p w14:paraId="08035C11" w14:textId="77777777" w:rsidR="004E45F5" w:rsidRPr="00C67859" w:rsidRDefault="004E45F5" w:rsidP="007D1959">
          <w:pPr>
            <w:pStyle w:val="Header"/>
            <w:rPr>
              <w:sz w:val="16"/>
              <w:lang w:val="cs-CZ"/>
            </w:rPr>
          </w:pPr>
          <w:r w:rsidRPr="00C67859">
            <w:rPr>
              <w:sz w:val="16"/>
              <w:lang w:val="cs-CZ"/>
            </w:rPr>
            <w:fldChar w:fldCharType="begin"/>
          </w:r>
          <w:r w:rsidRPr="00C67859">
            <w:rPr>
              <w:sz w:val="16"/>
              <w:lang w:val="cs-CZ"/>
            </w:rPr>
            <w:instrText xml:space="preserve"> DOCPROPERTY  Issue  \* MERGEFORMAT </w:instrText>
          </w:r>
          <w:r w:rsidRPr="00C67859">
            <w:rPr>
              <w:sz w:val="16"/>
              <w:lang w:val="cs-CZ"/>
            </w:rPr>
            <w:fldChar w:fldCharType="separate"/>
          </w:r>
          <w:r w:rsidRPr="00C67859">
            <w:rPr>
              <w:sz w:val="16"/>
              <w:lang w:val="cs-CZ"/>
            </w:rPr>
            <w:t>Draft 1</w:t>
          </w:r>
          <w:r w:rsidRPr="00C67859">
            <w:rPr>
              <w:sz w:val="16"/>
              <w:lang w:val="cs-CZ"/>
            </w:rPr>
            <w:fldChar w:fldCharType="end"/>
          </w:r>
        </w:p>
      </w:tc>
    </w:tr>
    <w:tr w:rsidR="004E45F5" w:rsidRPr="00C67859" w14:paraId="6F190ACD" w14:textId="77777777" w:rsidTr="00F00257">
      <w:tc>
        <w:tcPr>
          <w:tcW w:w="2977" w:type="dxa"/>
          <w:vMerge/>
        </w:tcPr>
        <w:p w14:paraId="1EDABD59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4395" w:type="dxa"/>
          <w:vMerge/>
        </w:tcPr>
        <w:p w14:paraId="489EC205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767" w:type="dxa"/>
        </w:tcPr>
        <w:p w14:paraId="0D86069F" w14:textId="00DB55B6" w:rsidR="004E45F5" w:rsidRPr="00C67859" w:rsidRDefault="001166AD" w:rsidP="007D1959">
          <w:pPr>
            <w:pStyle w:val="Header"/>
            <w:rPr>
              <w:sz w:val="16"/>
              <w:lang w:val="cs-CZ"/>
            </w:rPr>
          </w:pPr>
          <w:r>
            <w:rPr>
              <w:sz w:val="16"/>
              <w:lang w:val="cs-CZ"/>
            </w:rPr>
            <w:t>Revize</w:t>
          </w:r>
          <w:r w:rsidR="004E45F5" w:rsidRPr="00C67859">
            <w:rPr>
              <w:sz w:val="16"/>
              <w:lang w:val="cs-CZ"/>
            </w:rPr>
            <w:t>:</w:t>
          </w:r>
        </w:p>
      </w:tc>
      <w:tc>
        <w:tcPr>
          <w:tcW w:w="1842" w:type="dxa"/>
        </w:tcPr>
        <w:p w14:paraId="69B8BC34" w14:textId="77777777" w:rsidR="004E45F5" w:rsidRPr="00C67859" w:rsidRDefault="004E45F5" w:rsidP="007D1959">
          <w:pPr>
            <w:pStyle w:val="Header"/>
            <w:rPr>
              <w:sz w:val="16"/>
              <w:lang w:val="cs-CZ"/>
            </w:rPr>
          </w:pPr>
          <w:r w:rsidRPr="00C67859">
            <w:rPr>
              <w:sz w:val="16"/>
              <w:lang w:val="cs-CZ"/>
            </w:rPr>
            <w:fldChar w:fldCharType="begin"/>
          </w:r>
          <w:r w:rsidRPr="00C67859">
            <w:rPr>
              <w:sz w:val="16"/>
              <w:lang w:val="cs-CZ"/>
            </w:rPr>
            <w:instrText xml:space="preserve"> DOCPROPERTY  Revision  \* MERGEFORMAT </w:instrText>
          </w:r>
          <w:r w:rsidRPr="00C67859">
            <w:rPr>
              <w:sz w:val="16"/>
              <w:lang w:val="cs-CZ"/>
            </w:rPr>
            <w:fldChar w:fldCharType="separate"/>
          </w:r>
          <w:r w:rsidRPr="00C67859">
            <w:rPr>
              <w:sz w:val="16"/>
              <w:lang w:val="cs-CZ"/>
            </w:rPr>
            <w:t>0</w:t>
          </w:r>
          <w:r w:rsidRPr="00C67859">
            <w:rPr>
              <w:sz w:val="16"/>
              <w:lang w:val="cs-CZ"/>
            </w:rPr>
            <w:fldChar w:fldCharType="end"/>
          </w:r>
        </w:p>
      </w:tc>
    </w:tr>
    <w:tr w:rsidR="004E45F5" w:rsidRPr="00C67859" w14:paraId="13F1B9FA" w14:textId="77777777" w:rsidTr="00F00257">
      <w:tc>
        <w:tcPr>
          <w:tcW w:w="2977" w:type="dxa"/>
          <w:vMerge/>
        </w:tcPr>
        <w:p w14:paraId="2EC05A9A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4395" w:type="dxa"/>
          <w:vMerge/>
        </w:tcPr>
        <w:p w14:paraId="246090CD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767" w:type="dxa"/>
        </w:tcPr>
        <w:p w14:paraId="279FCD8F" w14:textId="0CD3DF09" w:rsidR="004E45F5" w:rsidRPr="00C67859" w:rsidRDefault="001166AD" w:rsidP="007D1959">
          <w:pPr>
            <w:pStyle w:val="Header"/>
            <w:rPr>
              <w:sz w:val="16"/>
              <w:lang w:val="cs-CZ"/>
            </w:rPr>
          </w:pPr>
          <w:r>
            <w:rPr>
              <w:sz w:val="16"/>
              <w:lang w:val="cs-CZ"/>
            </w:rPr>
            <w:t>Datum</w:t>
          </w:r>
          <w:r w:rsidR="004E45F5" w:rsidRPr="00C67859">
            <w:rPr>
              <w:sz w:val="16"/>
              <w:lang w:val="cs-CZ"/>
            </w:rPr>
            <w:t>:</w:t>
          </w:r>
        </w:p>
      </w:tc>
      <w:sdt>
        <w:sdtPr>
          <w:rPr>
            <w:sz w:val="16"/>
            <w:lang w:val="cs-CZ"/>
          </w:rPr>
          <w:alias w:val="Datum publikování"/>
          <w:tag w:val=""/>
          <w:id w:val="-1450850600"/>
          <w:dataBinding w:prefixMappings="xmlns:ns0='http://schemas.microsoft.com/office/2006/coverPageProps' " w:xpath="/ns0:CoverPageProperties[1]/ns0:PublishDate[1]" w:storeItemID="{55AF091B-3C7A-41E3-B477-F2FDAA23CFDA}"/>
          <w:date w:fullDate="2022-10-05T00:00:00Z">
            <w:dateFormat w:val="d.M.yyyy"/>
            <w:lid w:val="cs-CZ"/>
            <w:storeMappedDataAs w:val="dateTime"/>
            <w:calendar w:val="gregorian"/>
          </w:date>
        </w:sdtPr>
        <w:sdtContent>
          <w:tc>
            <w:tcPr>
              <w:tcW w:w="1842" w:type="dxa"/>
            </w:tcPr>
            <w:p w14:paraId="389DAC8F" w14:textId="60F39530" w:rsidR="004E45F5" w:rsidRPr="00C67859" w:rsidRDefault="00C444BF" w:rsidP="007D1959">
              <w:pPr>
                <w:pStyle w:val="Header"/>
                <w:rPr>
                  <w:sz w:val="16"/>
                  <w:lang w:val="cs-CZ"/>
                </w:rPr>
              </w:pPr>
              <w:r>
                <w:rPr>
                  <w:sz w:val="16"/>
                  <w:lang w:val="cs-CZ"/>
                </w:rPr>
                <w:t>5.10.2022</w:t>
              </w:r>
            </w:p>
          </w:tc>
        </w:sdtContent>
      </w:sdt>
    </w:tr>
    <w:tr w:rsidR="004E45F5" w:rsidRPr="00C67859" w14:paraId="30EE5245" w14:textId="77777777" w:rsidTr="00F00257">
      <w:tc>
        <w:tcPr>
          <w:tcW w:w="2977" w:type="dxa"/>
          <w:vMerge/>
        </w:tcPr>
        <w:p w14:paraId="3B785EFF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4395" w:type="dxa"/>
          <w:vMerge/>
        </w:tcPr>
        <w:p w14:paraId="13E138CD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767" w:type="dxa"/>
        </w:tcPr>
        <w:p w14:paraId="424CD3FC" w14:textId="3A9CA2AB" w:rsidR="004E45F5" w:rsidRPr="00C67859" w:rsidRDefault="001166AD" w:rsidP="007D1959">
          <w:pPr>
            <w:pStyle w:val="Header"/>
            <w:rPr>
              <w:sz w:val="16"/>
              <w:lang w:val="cs-CZ"/>
            </w:rPr>
          </w:pPr>
          <w:r>
            <w:rPr>
              <w:sz w:val="16"/>
              <w:lang w:val="cs-CZ"/>
            </w:rPr>
            <w:t>Strany</w:t>
          </w:r>
          <w:r w:rsidR="004E45F5" w:rsidRPr="00C67859">
            <w:rPr>
              <w:sz w:val="16"/>
              <w:lang w:val="cs-CZ"/>
            </w:rPr>
            <w:t>:</w:t>
          </w:r>
        </w:p>
      </w:tc>
      <w:tc>
        <w:tcPr>
          <w:tcW w:w="1842" w:type="dxa"/>
        </w:tcPr>
        <w:p w14:paraId="186D3747" w14:textId="77777777" w:rsidR="004E45F5" w:rsidRPr="00C67859" w:rsidRDefault="004E45F5" w:rsidP="007D1959">
          <w:pPr>
            <w:pStyle w:val="Header"/>
            <w:rPr>
              <w:sz w:val="16"/>
              <w:lang w:val="cs-CZ"/>
            </w:rPr>
          </w:pPr>
          <w:r w:rsidRPr="00C67859">
            <w:rPr>
              <w:sz w:val="16"/>
              <w:lang w:val="cs-CZ"/>
            </w:rPr>
            <w:fldChar w:fldCharType="begin"/>
          </w:r>
          <w:r w:rsidRPr="00C67859">
            <w:rPr>
              <w:sz w:val="16"/>
              <w:lang w:val="cs-CZ"/>
            </w:rPr>
            <w:instrText xml:space="preserve"> PAGE  \* Arabic  \* MERGEFORMAT </w:instrText>
          </w:r>
          <w:r w:rsidRPr="00C67859">
            <w:rPr>
              <w:sz w:val="16"/>
              <w:lang w:val="cs-CZ"/>
            </w:rPr>
            <w:fldChar w:fldCharType="separate"/>
          </w:r>
          <w:r w:rsidRPr="00C67859">
            <w:rPr>
              <w:noProof/>
              <w:sz w:val="16"/>
              <w:lang w:val="cs-CZ"/>
            </w:rPr>
            <w:t>2</w:t>
          </w:r>
          <w:r w:rsidRPr="00C67859">
            <w:rPr>
              <w:sz w:val="16"/>
              <w:lang w:val="cs-CZ"/>
            </w:rPr>
            <w:fldChar w:fldCharType="end"/>
          </w:r>
          <w:r w:rsidRPr="00C67859">
            <w:rPr>
              <w:sz w:val="16"/>
              <w:lang w:val="cs-CZ"/>
            </w:rPr>
            <w:t xml:space="preserve"> </w:t>
          </w:r>
          <w:proofErr w:type="spellStart"/>
          <w:r w:rsidRPr="00C67859">
            <w:rPr>
              <w:sz w:val="16"/>
              <w:lang w:val="cs-CZ"/>
            </w:rPr>
            <w:t>of</w:t>
          </w:r>
          <w:proofErr w:type="spellEnd"/>
          <w:r w:rsidRPr="00C67859">
            <w:rPr>
              <w:sz w:val="16"/>
              <w:lang w:val="cs-CZ"/>
            </w:rPr>
            <w:t xml:space="preserve"> </w:t>
          </w:r>
          <w:r w:rsidRPr="00C67859">
            <w:rPr>
              <w:sz w:val="16"/>
              <w:lang w:val="cs-CZ"/>
            </w:rPr>
            <w:fldChar w:fldCharType="begin"/>
          </w:r>
          <w:r w:rsidRPr="00C67859">
            <w:rPr>
              <w:sz w:val="16"/>
              <w:lang w:val="cs-CZ"/>
            </w:rPr>
            <w:instrText xml:space="preserve"> NUMPAGES  \* Arabic  \* MERGEFORMAT </w:instrText>
          </w:r>
          <w:r w:rsidRPr="00C67859">
            <w:rPr>
              <w:sz w:val="16"/>
              <w:lang w:val="cs-CZ"/>
            </w:rPr>
            <w:fldChar w:fldCharType="separate"/>
          </w:r>
          <w:r w:rsidRPr="00C67859">
            <w:rPr>
              <w:noProof/>
              <w:sz w:val="16"/>
              <w:lang w:val="cs-CZ"/>
            </w:rPr>
            <w:t>8</w:t>
          </w:r>
          <w:r w:rsidRPr="00C67859">
            <w:rPr>
              <w:sz w:val="16"/>
              <w:lang w:val="cs-CZ"/>
            </w:rPr>
            <w:fldChar w:fldCharType="end"/>
          </w:r>
        </w:p>
      </w:tc>
    </w:tr>
  </w:tbl>
  <w:p w14:paraId="41D6F2BD" w14:textId="77777777" w:rsidR="004E45F5" w:rsidRPr="00C67859" w:rsidRDefault="004E45F5" w:rsidP="00A55C66">
    <w:pPr>
      <w:pStyle w:val="Header"/>
      <w:rPr>
        <w:lang w:val="cs-CZ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923" w:type="dxa"/>
      <w:tblInd w:w="-85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57" w:type="dxa"/>
        <w:right w:w="28" w:type="dxa"/>
      </w:tblCellMar>
      <w:tblLook w:val="04A0" w:firstRow="1" w:lastRow="0" w:firstColumn="1" w:lastColumn="0" w:noHBand="0" w:noVBand="1"/>
    </w:tblPr>
    <w:tblGrid>
      <w:gridCol w:w="6521"/>
      <w:gridCol w:w="993"/>
      <w:gridCol w:w="2409"/>
    </w:tblGrid>
    <w:tr w:rsidR="004E45F5" w14:paraId="3E53B9D2" w14:textId="77777777" w:rsidTr="0067557D">
      <w:tc>
        <w:tcPr>
          <w:tcW w:w="6521" w:type="dxa"/>
        </w:tcPr>
        <w:p w14:paraId="4D7623A6" w14:textId="77777777" w:rsidR="004E45F5" w:rsidRPr="004F0582" w:rsidRDefault="004E45F5" w:rsidP="0042075D">
          <w:pPr>
            <w:pStyle w:val="Header"/>
            <w:spacing w:before="120"/>
            <w:rPr>
              <w:rFonts w:cs="Arial"/>
              <w:b/>
              <w:sz w:val="36"/>
              <w:lang w:val="cs-CZ"/>
            </w:rPr>
          </w:pPr>
          <w:r w:rsidRPr="004F0582">
            <w:rPr>
              <w:rFonts w:cs="Arial"/>
              <w:b/>
              <w:sz w:val="36"/>
              <w:lang w:val="cs-CZ"/>
            </w:rPr>
            <w:fldChar w:fldCharType="begin"/>
          </w:r>
          <w:r w:rsidRPr="004F0582">
            <w:rPr>
              <w:rFonts w:cs="Arial"/>
              <w:b/>
              <w:sz w:val="36"/>
              <w:lang w:val="cs-CZ"/>
            </w:rPr>
            <w:instrText xml:space="preserve"> DOCPROPERTY  Project  \* MERGEFORMAT </w:instrText>
          </w:r>
          <w:r w:rsidRPr="004F0582">
            <w:rPr>
              <w:rFonts w:cs="Arial"/>
              <w:b/>
              <w:sz w:val="36"/>
              <w:lang w:val="cs-CZ"/>
            </w:rPr>
            <w:fldChar w:fldCharType="separate"/>
          </w:r>
          <w:r w:rsidRPr="004F0582">
            <w:rPr>
              <w:rFonts w:cs="Arial"/>
              <w:b/>
              <w:sz w:val="36"/>
              <w:lang w:val="cs-CZ"/>
            </w:rPr>
            <w:t xml:space="preserve">BPC-NDI </w:t>
          </w:r>
        </w:p>
        <w:p w14:paraId="4FCA20FC" w14:textId="5A5A18CC" w:rsidR="004E45F5" w:rsidRPr="0042075D" w:rsidRDefault="004E45F5" w:rsidP="0042075D">
          <w:pPr>
            <w:pStyle w:val="Header"/>
            <w:spacing w:before="120"/>
            <w:rPr>
              <w:rFonts w:cs="Arial"/>
              <w:b/>
              <w:sz w:val="24"/>
            </w:rPr>
          </w:pPr>
          <w:r w:rsidRPr="004F0582">
            <w:rPr>
              <w:rFonts w:cs="Arial"/>
              <w:b/>
              <w:sz w:val="36"/>
              <w:lang w:val="cs-CZ"/>
            </w:rPr>
            <w:t>Pomocná Aritmetická Jednotka</w:t>
          </w:r>
          <w:r w:rsidRPr="004F0582">
            <w:rPr>
              <w:rFonts w:cs="Arial"/>
              <w:b/>
              <w:sz w:val="36"/>
              <w:lang w:val="cs-CZ"/>
            </w:rPr>
            <w:fldChar w:fldCharType="end"/>
          </w:r>
        </w:p>
      </w:tc>
      <w:tc>
        <w:tcPr>
          <w:tcW w:w="3402" w:type="dxa"/>
          <w:gridSpan w:val="2"/>
        </w:tcPr>
        <w:p w14:paraId="18603812" w14:textId="77777777" w:rsidR="004E45F5" w:rsidRDefault="004E45F5" w:rsidP="0067557D">
          <w:pPr>
            <w:pStyle w:val="Header"/>
            <w:jc w:val="both"/>
          </w:pPr>
          <w:r>
            <w:rPr>
              <w:noProof/>
              <w:lang w:val="cs-CZ" w:eastAsia="cs-CZ"/>
            </w:rPr>
            <w:drawing>
              <wp:inline distT="0" distB="0" distL="0" distR="0" wp14:anchorId="2986550E" wp14:editId="2179C158">
                <wp:extent cx="2113226" cy="717452"/>
                <wp:effectExtent l="0" t="0" r="1905" b="6985"/>
                <wp:docPr id="5" name="Obrázek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vut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6247" cy="7558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E45F5" w14:paraId="47EDCDFD" w14:textId="77777777" w:rsidTr="0067557D">
      <w:tc>
        <w:tcPr>
          <w:tcW w:w="6521" w:type="dxa"/>
          <w:vMerge w:val="restart"/>
          <w:vAlign w:val="center"/>
        </w:tcPr>
        <w:p w14:paraId="2D0C785E" w14:textId="77777777" w:rsidR="004E45F5" w:rsidRPr="00FA1182" w:rsidRDefault="004E45F5" w:rsidP="0067557D">
          <w:pPr>
            <w:pStyle w:val="Header"/>
            <w:rPr>
              <w:b/>
              <w:sz w:val="28"/>
              <w:szCs w:val="28"/>
            </w:rPr>
          </w:pPr>
        </w:p>
      </w:tc>
      <w:tc>
        <w:tcPr>
          <w:tcW w:w="993" w:type="dxa"/>
        </w:tcPr>
        <w:p w14:paraId="52728823" w14:textId="77777777" w:rsidR="004E45F5" w:rsidRDefault="004E45F5" w:rsidP="0067557D">
          <w:pPr>
            <w:pStyle w:val="Header"/>
            <w:ind w:left="113"/>
            <w:rPr>
              <w:sz w:val="18"/>
            </w:rPr>
          </w:pPr>
        </w:p>
        <w:p w14:paraId="0EDD8654" w14:textId="77777777" w:rsidR="004E45F5" w:rsidRPr="0005593F" w:rsidRDefault="004E45F5" w:rsidP="0067557D">
          <w:pPr>
            <w:pStyle w:val="Header"/>
            <w:ind w:left="113"/>
            <w:rPr>
              <w:sz w:val="18"/>
            </w:rPr>
          </w:pPr>
          <w:r w:rsidRPr="0005593F">
            <w:rPr>
              <w:sz w:val="18"/>
            </w:rPr>
            <w:t>Doc-No:</w:t>
          </w:r>
        </w:p>
      </w:tc>
      <w:tc>
        <w:tcPr>
          <w:tcW w:w="2409" w:type="dxa"/>
        </w:tcPr>
        <w:p w14:paraId="6376EF4C" w14:textId="77777777" w:rsidR="004E45F5" w:rsidRDefault="004E45F5" w:rsidP="007D1959">
          <w:pPr>
            <w:pStyle w:val="Header"/>
            <w:rPr>
              <w:sz w:val="18"/>
            </w:rPr>
          </w:pPr>
        </w:p>
        <w:p w14:paraId="64C72BF2" w14:textId="7B0A090F" w:rsidR="004E45F5" w:rsidRPr="0005593F" w:rsidRDefault="004E45F5" w:rsidP="007D1959">
          <w:pPr>
            <w:pStyle w:val="Header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DOCPROPERTY  Document_number  \* MERGEFORMAT </w:instrText>
          </w:r>
          <w:r>
            <w:rPr>
              <w:sz w:val="18"/>
            </w:rPr>
            <w:fldChar w:fldCharType="separate"/>
          </w:r>
          <w:r w:rsidR="006D0285">
            <w:rPr>
              <w:sz w:val="18"/>
            </w:rPr>
            <w:t>AAU-RP-001</w:t>
          </w:r>
          <w:r>
            <w:rPr>
              <w:sz w:val="18"/>
            </w:rPr>
            <w:fldChar w:fldCharType="end"/>
          </w:r>
        </w:p>
      </w:tc>
    </w:tr>
    <w:tr w:rsidR="004E45F5" w14:paraId="057E8E23" w14:textId="77777777" w:rsidTr="0067557D">
      <w:tc>
        <w:tcPr>
          <w:tcW w:w="6521" w:type="dxa"/>
          <w:vMerge/>
        </w:tcPr>
        <w:p w14:paraId="09042C0B" w14:textId="77777777" w:rsidR="004E45F5" w:rsidRPr="0005593F" w:rsidRDefault="004E45F5">
          <w:pPr>
            <w:pStyle w:val="Header"/>
            <w:rPr>
              <w:sz w:val="18"/>
            </w:rPr>
          </w:pPr>
        </w:p>
      </w:tc>
      <w:tc>
        <w:tcPr>
          <w:tcW w:w="993" w:type="dxa"/>
        </w:tcPr>
        <w:p w14:paraId="001A6044" w14:textId="575B2653" w:rsidR="004E45F5" w:rsidRPr="0005593F" w:rsidRDefault="001166AD" w:rsidP="0067557D">
          <w:pPr>
            <w:pStyle w:val="Header"/>
            <w:ind w:left="113"/>
            <w:rPr>
              <w:sz w:val="18"/>
            </w:rPr>
          </w:pPr>
          <w:proofErr w:type="spellStart"/>
          <w:r>
            <w:rPr>
              <w:sz w:val="18"/>
            </w:rPr>
            <w:t>Verze</w:t>
          </w:r>
          <w:proofErr w:type="spellEnd"/>
          <w:r w:rsidR="004E45F5" w:rsidRPr="0005593F">
            <w:rPr>
              <w:sz w:val="18"/>
            </w:rPr>
            <w:t>:</w:t>
          </w:r>
        </w:p>
      </w:tc>
      <w:tc>
        <w:tcPr>
          <w:tcW w:w="2409" w:type="dxa"/>
        </w:tcPr>
        <w:p w14:paraId="0EEBC202" w14:textId="44A0CE86" w:rsidR="004E45F5" w:rsidRPr="0005593F" w:rsidRDefault="004E45F5" w:rsidP="0005593F">
          <w:pPr>
            <w:pStyle w:val="Header"/>
            <w:rPr>
              <w:sz w:val="18"/>
            </w:rPr>
          </w:pPr>
          <w:r w:rsidRPr="0005593F">
            <w:rPr>
              <w:sz w:val="18"/>
            </w:rPr>
            <w:fldChar w:fldCharType="begin"/>
          </w:r>
          <w:r w:rsidRPr="0005593F">
            <w:rPr>
              <w:sz w:val="18"/>
            </w:rPr>
            <w:instrText xml:space="preserve"> DOCPROPERTY  Issue  \* MERGEFORMAT </w:instrText>
          </w:r>
          <w:r w:rsidRPr="0005593F">
            <w:rPr>
              <w:sz w:val="18"/>
            </w:rPr>
            <w:fldChar w:fldCharType="separate"/>
          </w:r>
          <w:r>
            <w:rPr>
              <w:sz w:val="18"/>
            </w:rPr>
            <w:t>Draft 1</w:t>
          </w:r>
          <w:r w:rsidRPr="0005593F">
            <w:rPr>
              <w:sz w:val="18"/>
            </w:rPr>
            <w:fldChar w:fldCharType="end"/>
          </w:r>
          <w:r w:rsidRPr="0005593F">
            <w:rPr>
              <w:sz w:val="18"/>
            </w:rPr>
            <w:t>.</w:t>
          </w:r>
          <w:r w:rsidRPr="0005593F">
            <w:rPr>
              <w:sz w:val="18"/>
            </w:rPr>
            <w:fldChar w:fldCharType="begin"/>
          </w:r>
          <w:r w:rsidRPr="0005593F">
            <w:rPr>
              <w:sz w:val="18"/>
            </w:rPr>
            <w:instrText xml:space="preserve"> DOCPROPERTY  Revision  \* MERGEFORMAT </w:instrText>
          </w:r>
          <w:r w:rsidRPr="0005593F">
            <w:rPr>
              <w:sz w:val="18"/>
            </w:rPr>
            <w:fldChar w:fldCharType="separate"/>
          </w:r>
          <w:r>
            <w:rPr>
              <w:sz w:val="18"/>
            </w:rPr>
            <w:t>0</w:t>
          </w:r>
          <w:r w:rsidRPr="0005593F">
            <w:rPr>
              <w:sz w:val="18"/>
            </w:rPr>
            <w:fldChar w:fldCharType="end"/>
          </w:r>
        </w:p>
      </w:tc>
    </w:tr>
    <w:tr w:rsidR="004E45F5" w14:paraId="7BCA9226" w14:textId="77777777" w:rsidTr="0067557D">
      <w:tc>
        <w:tcPr>
          <w:tcW w:w="6521" w:type="dxa"/>
          <w:vMerge/>
        </w:tcPr>
        <w:p w14:paraId="631F9A87" w14:textId="77777777" w:rsidR="004E45F5" w:rsidRPr="0005593F" w:rsidRDefault="004E45F5">
          <w:pPr>
            <w:pStyle w:val="Header"/>
            <w:rPr>
              <w:sz w:val="18"/>
            </w:rPr>
          </w:pPr>
        </w:p>
      </w:tc>
      <w:tc>
        <w:tcPr>
          <w:tcW w:w="993" w:type="dxa"/>
        </w:tcPr>
        <w:p w14:paraId="4E7819D2" w14:textId="5971BD2E" w:rsidR="004E45F5" w:rsidRPr="0005593F" w:rsidRDefault="001166AD" w:rsidP="0067557D">
          <w:pPr>
            <w:pStyle w:val="Header"/>
            <w:ind w:left="113"/>
            <w:rPr>
              <w:sz w:val="18"/>
            </w:rPr>
          </w:pPr>
          <w:r>
            <w:rPr>
              <w:sz w:val="18"/>
            </w:rPr>
            <w:t>Datum</w:t>
          </w:r>
          <w:r w:rsidR="004E45F5" w:rsidRPr="0005593F">
            <w:rPr>
              <w:sz w:val="18"/>
            </w:rPr>
            <w:t>:</w:t>
          </w:r>
        </w:p>
      </w:tc>
      <w:sdt>
        <w:sdtPr>
          <w:rPr>
            <w:sz w:val="18"/>
          </w:rPr>
          <w:alias w:val="Datum publikování"/>
          <w:tag w:val=""/>
          <w:id w:val="749163362"/>
          <w:dataBinding w:prefixMappings="xmlns:ns0='http://schemas.microsoft.com/office/2006/coverPageProps' " w:xpath="/ns0:CoverPageProperties[1]/ns0:PublishDate[1]" w:storeItemID="{55AF091B-3C7A-41E3-B477-F2FDAA23CFDA}"/>
          <w:date w:fullDate="2022-10-05T00:00:00Z">
            <w:dateFormat w:val="d.M.yyyy"/>
            <w:lid w:val="cs-CZ"/>
            <w:storeMappedDataAs w:val="dateTime"/>
            <w:calendar w:val="gregorian"/>
          </w:date>
        </w:sdtPr>
        <w:sdtContent>
          <w:tc>
            <w:tcPr>
              <w:tcW w:w="2409" w:type="dxa"/>
            </w:tcPr>
            <w:p w14:paraId="7083651A" w14:textId="4B0325EB" w:rsidR="004E45F5" w:rsidRPr="0005593F" w:rsidRDefault="00C444BF" w:rsidP="007D1959">
              <w:pPr>
                <w:pStyle w:val="Header"/>
                <w:rPr>
                  <w:sz w:val="18"/>
                </w:rPr>
              </w:pPr>
              <w:r>
                <w:rPr>
                  <w:sz w:val="18"/>
                  <w:lang w:val="cs-CZ"/>
                </w:rPr>
                <w:t>5.10.2022</w:t>
              </w:r>
            </w:p>
          </w:tc>
        </w:sdtContent>
      </w:sdt>
    </w:tr>
    <w:tr w:rsidR="004E45F5" w14:paraId="4EF6562D" w14:textId="77777777" w:rsidTr="0067557D">
      <w:tc>
        <w:tcPr>
          <w:tcW w:w="6521" w:type="dxa"/>
          <w:vMerge/>
        </w:tcPr>
        <w:p w14:paraId="2555B7D0" w14:textId="77777777" w:rsidR="004E45F5" w:rsidRPr="0005593F" w:rsidRDefault="004E45F5">
          <w:pPr>
            <w:pStyle w:val="Header"/>
            <w:rPr>
              <w:sz w:val="18"/>
            </w:rPr>
          </w:pPr>
        </w:p>
      </w:tc>
      <w:tc>
        <w:tcPr>
          <w:tcW w:w="993" w:type="dxa"/>
        </w:tcPr>
        <w:p w14:paraId="647971B7" w14:textId="76175626" w:rsidR="004E45F5" w:rsidRPr="0005593F" w:rsidRDefault="001166AD" w:rsidP="0067557D">
          <w:pPr>
            <w:pStyle w:val="Header"/>
            <w:ind w:left="113"/>
            <w:rPr>
              <w:sz w:val="18"/>
            </w:rPr>
          </w:pPr>
          <w:proofErr w:type="spellStart"/>
          <w:r>
            <w:rPr>
              <w:sz w:val="18"/>
            </w:rPr>
            <w:t>Strany</w:t>
          </w:r>
          <w:proofErr w:type="spellEnd"/>
          <w:r w:rsidR="004E45F5" w:rsidRPr="0005593F">
            <w:rPr>
              <w:sz w:val="18"/>
            </w:rPr>
            <w:t>:</w:t>
          </w:r>
        </w:p>
      </w:tc>
      <w:tc>
        <w:tcPr>
          <w:tcW w:w="2409" w:type="dxa"/>
        </w:tcPr>
        <w:p w14:paraId="220C5A71" w14:textId="77777777" w:rsidR="004E45F5" w:rsidRPr="0005593F" w:rsidRDefault="004E45F5" w:rsidP="00A326C8">
          <w:pPr>
            <w:pStyle w:val="Header"/>
            <w:ind w:right="425"/>
            <w:rPr>
              <w:sz w:val="18"/>
            </w:rPr>
          </w:pPr>
          <w:r w:rsidRPr="0005593F">
            <w:rPr>
              <w:sz w:val="18"/>
            </w:rPr>
            <w:fldChar w:fldCharType="begin"/>
          </w:r>
          <w:r w:rsidRPr="0005593F">
            <w:rPr>
              <w:sz w:val="18"/>
            </w:rPr>
            <w:instrText xml:space="preserve"> PAGE  \* Arabic  \* MERGEFORMAT </w:instrText>
          </w:r>
          <w:r w:rsidRPr="0005593F">
            <w:rPr>
              <w:sz w:val="18"/>
            </w:rPr>
            <w:fldChar w:fldCharType="separate"/>
          </w:r>
          <w:r>
            <w:rPr>
              <w:noProof/>
              <w:sz w:val="18"/>
            </w:rPr>
            <w:t>1</w:t>
          </w:r>
          <w:r w:rsidRPr="0005593F">
            <w:rPr>
              <w:sz w:val="18"/>
            </w:rPr>
            <w:fldChar w:fldCharType="end"/>
          </w:r>
          <w:r w:rsidRPr="0005593F">
            <w:rPr>
              <w:sz w:val="18"/>
            </w:rPr>
            <w:t xml:space="preserve"> of </w:t>
          </w:r>
          <w:r w:rsidRPr="0005593F">
            <w:rPr>
              <w:sz w:val="18"/>
            </w:rPr>
            <w:fldChar w:fldCharType="begin"/>
          </w:r>
          <w:r w:rsidRPr="0005593F">
            <w:rPr>
              <w:sz w:val="18"/>
            </w:rPr>
            <w:instrText xml:space="preserve"> NUMPAGES  \* Arabic  \* MERGEFORMAT </w:instrText>
          </w:r>
          <w:r w:rsidRPr="0005593F">
            <w:rPr>
              <w:sz w:val="18"/>
            </w:rPr>
            <w:fldChar w:fldCharType="separate"/>
          </w:r>
          <w:r>
            <w:rPr>
              <w:noProof/>
              <w:sz w:val="18"/>
            </w:rPr>
            <w:t>8</w:t>
          </w:r>
          <w:r w:rsidRPr="0005593F">
            <w:rPr>
              <w:sz w:val="18"/>
            </w:rPr>
            <w:fldChar w:fldCharType="end"/>
          </w:r>
        </w:p>
      </w:tc>
    </w:tr>
  </w:tbl>
  <w:p w14:paraId="5B54CDDE" w14:textId="77777777" w:rsidR="004E45F5" w:rsidRDefault="004E45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70FC3"/>
    <w:multiLevelType w:val="hybridMultilevel"/>
    <w:tmpl w:val="C304F8F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F4C92"/>
    <w:multiLevelType w:val="hybridMultilevel"/>
    <w:tmpl w:val="6EEE3D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8418A"/>
    <w:multiLevelType w:val="hybridMultilevel"/>
    <w:tmpl w:val="0BE0F7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55597"/>
    <w:multiLevelType w:val="multilevel"/>
    <w:tmpl w:val="0405001D"/>
    <w:styleLink w:val="Seznamvtextu"/>
    <w:lvl w:ilvl="0">
      <w:start w:val="1"/>
      <w:numFmt w:val="decimal"/>
      <w:pStyle w:val="Text-cislovanyseznam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8937826"/>
    <w:multiLevelType w:val="hybridMultilevel"/>
    <w:tmpl w:val="A73C271E"/>
    <w:lvl w:ilvl="0" w:tplc="01D6F1A0">
      <w:start w:val="1"/>
      <w:numFmt w:val="bullet"/>
      <w:pStyle w:val="Text-bodovyseznam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CB4912"/>
    <w:multiLevelType w:val="hybridMultilevel"/>
    <w:tmpl w:val="11125A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D43D4A"/>
    <w:multiLevelType w:val="hybridMultilevel"/>
    <w:tmpl w:val="B1466546"/>
    <w:lvl w:ilvl="0" w:tplc="971A3ADE">
      <w:start w:val="1"/>
      <w:numFmt w:val="decimal"/>
      <w:pStyle w:val="Nadpis1mimoobsa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E6597"/>
    <w:multiLevelType w:val="hybridMultilevel"/>
    <w:tmpl w:val="38F68C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D115D6"/>
    <w:multiLevelType w:val="hybridMultilevel"/>
    <w:tmpl w:val="F0CE93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295A8D"/>
    <w:multiLevelType w:val="multilevel"/>
    <w:tmpl w:val="ABAEDA08"/>
    <w:lvl w:ilvl="0">
      <w:start w:val="1"/>
      <w:numFmt w:val="decimalZero"/>
      <w:lvlText w:val="AD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40415127"/>
    <w:multiLevelType w:val="multilevel"/>
    <w:tmpl w:val="F42E45C8"/>
    <w:lvl w:ilvl="0">
      <w:start w:val="1"/>
      <w:numFmt w:val="decimalZero"/>
      <w:lvlText w:val="RD%1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486646A0"/>
    <w:multiLevelType w:val="hybridMultilevel"/>
    <w:tmpl w:val="1EE22734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092348"/>
    <w:multiLevelType w:val="hybridMultilevel"/>
    <w:tmpl w:val="7D7EE3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666DEA"/>
    <w:multiLevelType w:val="hybridMultilevel"/>
    <w:tmpl w:val="1708F68E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4" w15:restartNumberingAfterBreak="0">
    <w:nsid w:val="50742B40"/>
    <w:multiLevelType w:val="multilevel"/>
    <w:tmpl w:val="7BF00A06"/>
    <w:lvl w:ilvl="0">
      <w:start w:val="1"/>
      <w:numFmt w:val="decimal"/>
      <w:pStyle w:val="Heading1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680" w:hanging="680"/>
      </w:pPr>
      <w:rPr>
        <w:rFonts w:hint="default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7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4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08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520" w:firstLine="0"/>
      </w:pPr>
      <w:rPr>
        <w:rFonts w:hint="default"/>
      </w:rPr>
    </w:lvl>
  </w:abstractNum>
  <w:abstractNum w:abstractNumId="15" w15:restartNumberingAfterBreak="0">
    <w:nsid w:val="50B43EB6"/>
    <w:multiLevelType w:val="hybridMultilevel"/>
    <w:tmpl w:val="1708F68E"/>
    <w:lvl w:ilvl="0" w:tplc="0405000F">
      <w:start w:val="1"/>
      <w:numFmt w:val="decimal"/>
      <w:lvlText w:val="%1."/>
      <w:lvlJc w:val="left"/>
      <w:pPr>
        <w:ind w:left="660" w:hanging="360"/>
      </w:pPr>
    </w:lvl>
    <w:lvl w:ilvl="1" w:tplc="04050019" w:tentative="1">
      <w:start w:val="1"/>
      <w:numFmt w:val="lowerLetter"/>
      <w:lvlText w:val="%2."/>
      <w:lvlJc w:val="left"/>
      <w:pPr>
        <w:ind w:left="1380" w:hanging="360"/>
      </w:pPr>
    </w:lvl>
    <w:lvl w:ilvl="2" w:tplc="0405001B" w:tentative="1">
      <w:start w:val="1"/>
      <w:numFmt w:val="lowerRoman"/>
      <w:lvlText w:val="%3."/>
      <w:lvlJc w:val="right"/>
      <w:pPr>
        <w:ind w:left="2100" w:hanging="180"/>
      </w:pPr>
    </w:lvl>
    <w:lvl w:ilvl="3" w:tplc="0405000F" w:tentative="1">
      <w:start w:val="1"/>
      <w:numFmt w:val="decimal"/>
      <w:lvlText w:val="%4."/>
      <w:lvlJc w:val="left"/>
      <w:pPr>
        <w:ind w:left="2820" w:hanging="360"/>
      </w:pPr>
    </w:lvl>
    <w:lvl w:ilvl="4" w:tplc="04050019" w:tentative="1">
      <w:start w:val="1"/>
      <w:numFmt w:val="lowerLetter"/>
      <w:lvlText w:val="%5."/>
      <w:lvlJc w:val="left"/>
      <w:pPr>
        <w:ind w:left="3540" w:hanging="360"/>
      </w:pPr>
    </w:lvl>
    <w:lvl w:ilvl="5" w:tplc="0405001B" w:tentative="1">
      <w:start w:val="1"/>
      <w:numFmt w:val="lowerRoman"/>
      <w:lvlText w:val="%6."/>
      <w:lvlJc w:val="right"/>
      <w:pPr>
        <w:ind w:left="4260" w:hanging="180"/>
      </w:pPr>
    </w:lvl>
    <w:lvl w:ilvl="6" w:tplc="0405000F" w:tentative="1">
      <w:start w:val="1"/>
      <w:numFmt w:val="decimal"/>
      <w:lvlText w:val="%7."/>
      <w:lvlJc w:val="left"/>
      <w:pPr>
        <w:ind w:left="4980" w:hanging="360"/>
      </w:pPr>
    </w:lvl>
    <w:lvl w:ilvl="7" w:tplc="04050019" w:tentative="1">
      <w:start w:val="1"/>
      <w:numFmt w:val="lowerLetter"/>
      <w:lvlText w:val="%8."/>
      <w:lvlJc w:val="left"/>
      <w:pPr>
        <w:ind w:left="5700" w:hanging="360"/>
      </w:pPr>
    </w:lvl>
    <w:lvl w:ilvl="8" w:tplc="0405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6" w15:restartNumberingAfterBreak="0">
    <w:nsid w:val="564E481E"/>
    <w:multiLevelType w:val="multilevel"/>
    <w:tmpl w:val="0405001D"/>
    <w:numStyleLink w:val="Seznamvtextu"/>
  </w:abstractNum>
  <w:abstractNum w:abstractNumId="17" w15:restartNumberingAfterBreak="0">
    <w:nsid w:val="56F53AD8"/>
    <w:multiLevelType w:val="hybridMultilevel"/>
    <w:tmpl w:val="1EE22734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D30C49"/>
    <w:multiLevelType w:val="hybridMultilevel"/>
    <w:tmpl w:val="023874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8A78A4"/>
    <w:multiLevelType w:val="multilevel"/>
    <w:tmpl w:val="ABAEDA08"/>
    <w:styleLink w:val="ADseznam"/>
    <w:lvl w:ilvl="0">
      <w:start w:val="1"/>
      <w:numFmt w:val="decimalZero"/>
      <w:lvlText w:val="AD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6BDD5819"/>
    <w:multiLevelType w:val="hybridMultilevel"/>
    <w:tmpl w:val="9CDC16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9812C0"/>
    <w:multiLevelType w:val="hybridMultilevel"/>
    <w:tmpl w:val="C1E87904"/>
    <w:lvl w:ilvl="0" w:tplc="0405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22" w15:restartNumberingAfterBreak="0">
    <w:nsid w:val="78D1372D"/>
    <w:multiLevelType w:val="hybridMultilevel"/>
    <w:tmpl w:val="1EE22734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C63E08"/>
    <w:multiLevelType w:val="hybridMultilevel"/>
    <w:tmpl w:val="D9CA9D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3146687">
    <w:abstractNumId w:val="14"/>
  </w:num>
  <w:num w:numId="2" w16cid:durableId="442237884">
    <w:abstractNumId w:val="19"/>
  </w:num>
  <w:num w:numId="3" w16cid:durableId="254752848">
    <w:abstractNumId w:val="9"/>
  </w:num>
  <w:num w:numId="4" w16cid:durableId="1422794715">
    <w:abstractNumId w:val="10"/>
  </w:num>
  <w:num w:numId="5" w16cid:durableId="1947420696">
    <w:abstractNumId w:val="3"/>
  </w:num>
  <w:num w:numId="6" w16cid:durableId="640887540">
    <w:abstractNumId w:val="16"/>
  </w:num>
  <w:num w:numId="7" w16cid:durableId="1413817872">
    <w:abstractNumId w:val="4"/>
  </w:num>
  <w:num w:numId="8" w16cid:durableId="1829207786">
    <w:abstractNumId w:val="6"/>
  </w:num>
  <w:num w:numId="9" w16cid:durableId="1093012895">
    <w:abstractNumId w:val="8"/>
  </w:num>
  <w:num w:numId="10" w16cid:durableId="1723871967">
    <w:abstractNumId w:val="15"/>
  </w:num>
  <w:num w:numId="11" w16cid:durableId="1822886770">
    <w:abstractNumId w:val="12"/>
  </w:num>
  <w:num w:numId="12" w16cid:durableId="992181263">
    <w:abstractNumId w:val="5"/>
  </w:num>
  <w:num w:numId="13" w16cid:durableId="1113020417">
    <w:abstractNumId w:val="18"/>
  </w:num>
  <w:num w:numId="14" w16cid:durableId="404450691">
    <w:abstractNumId w:val="2"/>
  </w:num>
  <w:num w:numId="15" w16cid:durableId="1301616363">
    <w:abstractNumId w:val="23"/>
  </w:num>
  <w:num w:numId="16" w16cid:durableId="1808889025">
    <w:abstractNumId w:val="20"/>
  </w:num>
  <w:num w:numId="17" w16cid:durableId="1287737282">
    <w:abstractNumId w:val="0"/>
  </w:num>
  <w:num w:numId="18" w16cid:durableId="455803460">
    <w:abstractNumId w:val="7"/>
  </w:num>
  <w:num w:numId="19" w16cid:durableId="1482430201">
    <w:abstractNumId w:val="1"/>
  </w:num>
  <w:num w:numId="20" w16cid:durableId="1535070165">
    <w:abstractNumId w:val="21"/>
  </w:num>
  <w:num w:numId="21" w16cid:durableId="182130614">
    <w:abstractNumId w:val="13"/>
  </w:num>
  <w:num w:numId="22" w16cid:durableId="1801069661">
    <w:abstractNumId w:val="22"/>
  </w:num>
  <w:num w:numId="23" w16cid:durableId="844787943">
    <w:abstractNumId w:val="11"/>
  </w:num>
  <w:num w:numId="24" w16cid:durableId="920483922">
    <w:abstractNumId w:val="17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08"/>
  <w:hyphenationZone w:val="425"/>
  <w:clickAndTypeStyle w:val="Text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FC5"/>
    <w:rsid w:val="000059B1"/>
    <w:rsid w:val="000112EF"/>
    <w:rsid w:val="00013F15"/>
    <w:rsid w:val="00020373"/>
    <w:rsid w:val="0002313A"/>
    <w:rsid w:val="00025C35"/>
    <w:rsid w:val="00026F27"/>
    <w:rsid w:val="000279DE"/>
    <w:rsid w:val="00032714"/>
    <w:rsid w:val="00035460"/>
    <w:rsid w:val="000406C4"/>
    <w:rsid w:val="00041E0B"/>
    <w:rsid w:val="000448DD"/>
    <w:rsid w:val="00045B86"/>
    <w:rsid w:val="000476E9"/>
    <w:rsid w:val="0005310A"/>
    <w:rsid w:val="0005593F"/>
    <w:rsid w:val="000666C3"/>
    <w:rsid w:val="00076747"/>
    <w:rsid w:val="00082138"/>
    <w:rsid w:val="000B2B54"/>
    <w:rsid w:val="000B614B"/>
    <w:rsid w:val="000B768A"/>
    <w:rsid w:val="000C349F"/>
    <w:rsid w:val="000E12A7"/>
    <w:rsid w:val="000E57B7"/>
    <w:rsid w:val="000F2616"/>
    <w:rsid w:val="000F351E"/>
    <w:rsid w:val="0011028B"/>
    <w:rsid w:val="00115E19"/>
    <w:rsid w:val="001166AD"/>
    <w:rsid w:val="00121269"/>
    <w:rsid w:val="001220FA"/>
    <w:rsid w:val="00125E50"/>
    <w:rsid w:val="00133759"/>
    <w:rsid w:val="00142511"/>
    <w:rsid w:val="00144645"/>
    <w:rsid w:val="001448FC"/>
    <w:rsid w:val="00146528"/>
    <w:rsid w:val="00151F8F"/>
    <w:rsid w:val="00161DB9"/>
    <w:rsid w:val="00167BAD"/>
    <w:rsid w:val="00174BE7"/>
    <w:rsid w:val="00194024"/>
    <w:rsid w:val="00196C8F"/>
    <w:rsid w:val="001B0992"/>
    <w:rsid w:val="001B4352"/>
    <w:rsid w:val="001C182B"/>
    <w:rsid w:val="001C1A68"/>
    <w:rsid w:val="001C2454"/>
    <w:rsid w:val="001C5634"/>
    <w:rsid w:val="001D23A3"/>
    <w:rsid w:val="001D42E7"/>
    <w:rsid w:val="001D52F9"/>
    <w:rsid w:val="001F0C33"/>
    <w:rsid w:val="001F36E8"/>
    <w:rsid w:val="002018F4"/>
    <w:rsid w:val="00212CB4"/>
    <w:rsid w:val="0021741F"/>
    <w:rsid w:val="00223E3F"/>
    <w:rsid w:val="002303B4"/>
    <w:rsid w:val="00233940"/>
    <w:rsid w:val="002407B1"/>
    <w:rsid w:val="00246D22"/>
    <w:rsid w:val="002612C0"/>
    <w:rsid w:val="00264728"/>
    <w:rsid w:val="00270226"/>
    <w:rsid w:val="00273BE2"/>
    <w:rsid w:val="00275B50"/>
    <w:rsid w:val="00277BAC"/>
    <w:rsid w:val="0028062E"/>
    <w:rsid w:val="002808C2"/>
    <w:rsid w:val="002828C1"/>
    <w:rsid w:val="002875BB"/>
    <w:rsid w:val="002931BF"/>
    <w:rsid w:val="0029368E"/>
    <w:rsid w:val="002A107D"/>
    <w:rsid w:val="002B5503"/>
    <w:rsid w:val="002C0985"/>
    <w:rsid w:val="002C121A"/>
    <w:rsid w:val="002C3A5D"/>
    <w:rsid w:val="002D18B1"/>
    <w:rsid w:val="002D32F3"/>
    <w:rsid w:val="002D6839"/>
    <w:rsid w:val="002E5424"/>
    <w:rsid w:val="002F17EC"/>
    <w:rsid w:val="002F5C49"/>
    <w:rsid w:val="00306A8A"/>
    <w:rsid w:val="00314744"/>
    <w:rsid w:val="00316C27"/>
    <w:rsid w:val="003227CD"/>
    <w:rsid w:val="003245B2"/>
    <w:rsid w:val="00330925"/>
    <w:rsid w:val="0033256B"/>
    <w:rsid w:val="00332B47"/>
    <w:rsid w:val="003352C4"/>
    <w:rsid w:val="00340BDE"/>
    <w:rsid w:val="0034124B"/>
    <w:rsid w:val="003422E3"/>
    <w:rsid w:val="00343D35"/>
    <w:rsid w:val="003446AD"/>
    <w:rsid w:val="003458D0"/>
    <w:rsid w:val="00352871"/>
    <w:rsid w:val="003541A3"/>
    <w:rsid w:val="00356C06"/>
    <w:rsid w:val="00364E8C"/>
    <w:rsid w:val="00365ED2"/>
    <w:rsid w:val="00375BD9"/>
    <w:rsid w:val="0037758A"/>
    <w:rsid w:val="00381682"/>
    <w:rsid w:val="00384C05"/>
    <w:rsid w:val="00392296"/>
    <w:rsid w:val="00394FCC"/>
    <w:rsid w:val="003A2499"/>
    <w:rsid w:val="003A46DF"/>
    <w:rsid w:val="003A65FB"/>
    <w:rsid w:val="003B4331"/>
    <w:rsid w:val="003B5C8C"/>
    <w:rsid w:val="003C0207"/>
    <w:rsid w:val="003D5D37"/>
    <w:rsid w:val="003D668D"/>
    <w:rsid w:val="003D67BF"/>
    <w:rsid w:val="003E2235"/>
    <w:rsid w:val="003E4F98"/>
    <w:rsid w:val="003F1A03"/>
    <w:rsid w:val="004023F5"/>
    <w:rsid w:val="004053A6"/>
    <w:rsid w:val="00407E85"/>
    <w:rsid w:val="00410DB5"/>
    <w:rsid w:val="0042075D"/>
    <w:rsid w:val="00420E51"/>
    <w:rsid w:val="004235BF"/>
    <w:rsid w:val="00425F0C"/>
    <w:rsid w:val="004347EA"/>
    <w:rsid w:val="00451EE2"/>
    <w:rsid w:val="00453CD9"/>
    <w:rsid w:val="004579FA"/>
    <w:rsid w:val="00457F32"/>
    <w:rsid w:val="00460210"/>
    <w:rsid w:val="00462EBF"/>
    <w:rsid w:val="0046588A"/>
    <w:rsid w:val="004709F8"/>
    <w:rsid w:val="0047510B"/>
    <w:rsid w:val="00477BD5"/>
    <w:rsid w:val="0048334C"/>
    <w:rsid w:val="0049196C"/>
    <w:rsid w:val="00491BED"/>
    <w:rsid w:val="004A175C"/>
    <w:rsid w:val="004B1ADF"/>
    <w:rsid w:val="004B291D"/>
    <w:rsid w:val="004C017D"/>
    <w:rsid w:val="004C1A0B"/>
    <w:rsid w:val="004C61CC"/>
    <w:rsid w:val="004C690E"/>
    <w:rsid w:val="004C7980"/>
    <w:rsid w:val="004D02A2"/>
    <w:rsid w:val="004D2A65"/>
    <w:rsid w:val="004D5477"/>
    <w:rsid w:val="004D6E36"/>
    <w:rsid w:val="004E0D8E"/>
    <w:rsid w:val="004E335E"/>
    <w:rsid w:val="004E45F5"/>
    <w:rsid w:val="004F0582"/>
    <w:rsid w:val="0050123E"/>
    <w:rsid w:val="00510802"/>
    <w:rsid w:val="00517783"/>
    <w:rsid w:val="00520092"/>
    <w:rsid w:val="0052078B"/>
    <w:rsid w:val="00533EA9"/>
    <w:rsid w:val="00535201"/>
    <w:rsid w:val="005416BA"/>
    <w:rsid w:val="00542655"/>
    <w:rsid w:val="005474DC"/>
    <w:rsid w:val="00550DA7"/>
    <w:rsid w:val="00554D4F"/>
    <w:rsid w:val="00567ACB"/>
    <w:rsid w:val="00574273"/>
    <w:rsid w:val="00576BD3"/>
    <w:rsid w:val="0058176A"/>
    <w:rsid w:val="00584771"/>
    <w:rsid w:val="0058590C"/>
    <w:rsid w:val="005938B9"/>
    <w:rsid w:val="0059472D"/>
    <w:rsid w:val="005A6520"/>
    <w:rsid w:val="005A6A94"/>
    <w:rsid w:val="005B157A"/>
    <w:rsid w:val="005C21E7"/>
    <w:rsid w:val="005D074A"/>
    <w:rsid w:val="005D0840"/>
    <w:rsid w:val="005D3B5E"/>
    <w:rsid w:val="005E0257"/>
    <w:rsid w:val="00605599"/>
    <w:rsid w:val="00610A5C"/>
    <w:rsid w:val="00614C74"/>
    <w:rsid w:val="0061651B"/>
    <w:rsid w:val="006267BE"/>
    <w:rsid w:val="0063377D"/>
    <w:rsid w:val="00645002"/>
    <w:rsid w:val="006510F2"/>
    <w:rsid w:val="006531C2"/>
    <w:rsid w:val="006628CE"/>
    <w:rsid w:val="00666B8E"/>
    <w:rsid w:val="0066752A"/>
    <w:rsid w:val="0067415F"/>
    <w:rsid w:val="0067557D"/>
    <w:rsid w:val="00676547"/>
    <w:rsid w:val="0067761F"/>
    <w:rsid w:val="00681F1E"/>
    <w:rsid w:val="006949C5"/>
    <w:rsid w:val="006A0017"/>
    <w:rsid w:val="006A5ED1"/>
    <w:rsid w:val="006A7DDE"/>
    <w:rsid w:val="006B32D2"/>
    <w:rsid w:val="006D0285"/>
    <w:rsid w:val="006D0A75"/>
    <w:rsid w:val="006D3D23"/>
    <w:rsid w:val="006D4708"/>
    <w:rsid w:val="006E25B2"/>
    <w:rsid w:val="006E600A"/>
    <w:rsid w:val="006F7185"/>
    <w:rsid w:val="00701F2F"/>
    <w:rsid w:val="00702206"/>
    <w:rsid w:val="0070736C"/>
    <w:rsid w:val="00723B1F"/>
    <w:rsid w:val="00735EFD"/>
    <w:rsid w:val="007531CB"/>
    <w:rsid w:val="00753E6F"/>
    <w:rsid w:val="0075435F"/>
    <w:rsid w:val="007563B7"/>
    <w:rsid w:val="007573EB"/>
    <w:rsid w:val="00757BBB"/>
    <w:rsid w:val="00767761"/>
    <w:rsid w:val="0077094D"/>
    <w:rsid w:val="00786893"/>
    <w:rsid w:val="00786DBF"/>
    <w:rsid w:val="00787A95"/>
    <w:rsid w:val="007965D5"/>
    <w:rsid w:val="00796B28"/>
    <w:rsid w:val="007C4756"/>
    <w:rsid w:val="007D1959"/>
    <w:rsid w:val="007D1F07"/>
    <w:rsid w:val="007D20F0"/>
    <w:rsid w:val="007D528D"/>
    <w:rsid w:val="007D5792"/>
    <w:rsid w:val="007E3609"/>
    <w:rsid w:val="007F5A63"/>
    <w:rsid w:val="00801E03"/>
    <w:rsid w:val="00802ADA"/>
    <w:rsid w:val="00825B34"/>
    <w:rsid w:val="00826FD5"/>
    <w:rsid w:val="0082733B"/>
    <w:rsid w:val="0083070F"/>
    <w:rsid w:val="00830E3B"/>
    <w:rsid w:val="00834FD7"/>
    <w:rsid w:val="008358BE"/>
    <w:rsid w:val="0084088B"/>
    <w:rsid w:val="0085181A"/>
    <w:rsid w:val="0085404B"/>
    <w:rsid w:val="00854B6B"/>
    <w:rsid w:val="00860BFC"/>
    <w:rsid w:val="00862884"/>
    <w:rsid w:val="00864679"/>
    <w:rsid w:val="008652D5"/>
    <w:rsid w:val="008739D1"/>
    <w:rsid w:val="00876D67"/>
    <w:rsid w:val="0088141C"/>
    <w:rsid w:val="00894D80"/>
    <w:rsid w:val="00897DC6"/>
    <w:rsid w:val="008A3BE0"/>
    <w:rsid w:val="008A54E5"/>
    <w:rsid w:val="008C3099"/>
    <w:rsid w:val="008D1116"/>
    <w:rsid w:val="008D2532"/>
    <w:rsid w:val="008D4BEB"/>
    <w:rsid w:val="008D7C91"/>
    <w:rsid w:val="008F30F8"/>
    <w:rsid w:val="00901DCB"/>
    <w:rsid w:val="00903E4F"/>
    <w:rsid w:val="009132D2"/>
    <w:rsid w:val="00913D14"/>
    <w:rsid w:val="00925069"/>
    <w:rsid w:val="009363C0"/>
    <w:rsid w:val="00942C59"/>
    <w:rsid w:val="00942D20"/>
    <w:rsid w:val="00947FA8"/>
    <w:rsid w:val="00967BD4"/>
    <w:rsid w:val="00977583"/>
    <w:rsid w:val="00980B23"/>
    <w:rsid w:val="00985366"/>
    <w:rsid w:val="00986805"/>
    <w:rsid w:val="00991998"/>
    <w:rsid w:val="009926D7"/>
    <w:rsid w:val="009961B1"/>
    <w:rsid w:val="009A13E5"/>
    <w:rsid w:val="009A36E0"/>
    <w:rsid w:val="009A5AA1"/>
    <w:rsid w:val="009B1F5B"/>
    <w:rsid w:val="009B2BE7"/>
    <w:rsid w:val="009C59DD"/>
    <w:rsid w:val="009D1DEE"/>
    <w:rsid w:val="009D2F3C"/>
    <w:rsid w:val="009E19A5"/>
    <w:rsid w:val="009E284A"/>
    <w:rsid w:val="009E6B84"/>
    <w:rsid w:val="009F0A09"/>
    <w:rsid w:val="00A005BB"/>
    <w:rsid w:val="00A0156B"/>
    <w:rsid w:val="00A02AEF"/>
    <w:rsid w:val="00A06EBC"/>
    <w:rsid w:val="00A14ABE"/>
    <w:rsid w:val="00A21080"/>
    <w:rsid w:val="00A26666"/>
    <w:rsid w:val="00A326C8"/>
    <w:rsid w:val="00A343D9"/>
    <w:rsid w:val="00A403C6"/>
    <w:rsid w:val="00A42FEE"/>
    <w:rsid w:val="00A436C2"/>
    <w:rsid w:val="00A539F4"/>
    <w:rsid w:val="00A55C66"/>
    <w:rsid w:val="00A55E95"/>
    <w:rsid w:val="00A61307"/>
    <w:rsid w:val="00A66759"/>
    <w:rsid w:val="00A678C0"/>
    <w:rsid w:val="00A75942"/>
    <w:rsid w:val="00A76C08"/>
    <w:rsid w:val="00A83832"/>
    <w:rsid w:val="00A83E6B"/>
    <w:rsid w:val="00A852E7"/>
    <w:rsid w:val="00A912F2"/>
    <w:rsid w:val="00A92A96"/>
    <w:rsid w:val="00AA0589"/>
    <w:rsid w:val="00AA5BA7"/>
    <w:rsid w:val="00AB24B2"/>
    <w:rsid w:val="00AB2769"/>
    <w:rsid w:val="00AC213C"/>
    <w:rsid w:val="00AC2FE0"/>
    <w:rsid w:val="00AC48F9"/>
    <w:rsid w:val="00AD3C03"/>
    <w:rsid w:val="00AD529A"/>
    <w:rsid w:val="00AD5BB3"/>
    <w:rsid w:val="00AD7D0E"/>
    <w:rsid w:val="00AE2B02"/>
    <w:rsid w:val="00AF7553"/>
    <w:rsid w:val="00B003A9"/>
    <w:rsid w:val="00B004DB"/>
    <w:rsid w:val="00B0294A"/>
    <w:rsid w:val="00B059D3"/>
    <w:rsid w:val="00B12DC5"/>
    <w:rsid w:val="00B144CB"/>
    <w:rsid w:val="00B16C66"/>
    <w:rsid w:val="00B21941"/>
    <w:rsid w:val="00B24906"/>
    <w:rsid w:val="00B34C1E"/>
    <w:rsid w:val="00B44FDB"/>
    <w:rsid w:val="00B52EA5"/>
    <w:rsid w:val="00B6165C"/>
    <w:rsid w:val="00B67D23"/>
    <w:rsid w:val="00B758DA"/>
    <w:rsid w:val="00B810F8"/>
    <w:rsid w:val="00BA2158"/>
    <w:rsid w:val="00BA5AD9"/>
    <w:rsid w:val="00BB050B"/>
    <w:rsid w:val="00BB3E15"/>
    <w:rsid w:val="00BC1937"/>
    <w:rsid w:val="00BC5B67"/>
    <w:rsid w:val="00BD040F"/>
    <w:rsid w:val="00BD3703"/>
    <w:rsid w:val="00BD5152"/>
    <w:rsid w:val="00BD565F"/>
    <w:rsid w:val="00BE0771"/>
    <w:rsid w:val="00BF7E48"/>
    <w:rsid w:val="00BF7F65"/>
    <w:rsid w:val="00C03219"/>
    <w:rsid w:val="00C07767"/>
    <w:rsid w:val="00C14FC5"/>
    <w:rsid w:val="00C207C0"/>
    <w:rsid w:val="00C21426"/>
    <w:rsid w:val="00C277E6"/>
    <w:rsid w:val="00C444BF"/>
    <w:rsid w:val="00C56B31"/>
    <w:rsid w:val="00C61CEE"/>
    <w:rsid w:val="00C67859"/>
    <w:rsid w:val="00C736B3"/>
    <w:rsid w:val="00C74E5A"/>
    <w:rsid w:val="00C75AD7"/>
    <w:rsid w:val="00C76DBA"/>
    <w:rsid w:val="00C836C4"/>
    <w:rsid w:val="00C87986"/>
    <w:rsid w:val="00CB22DE"/>
    <w:rsid w:val="00CC1B42"/>
    <w:rsid w:val="00CC1E45"/>
    <w:rsid w:val="00CC618B"/>
    <w:rsid w:val="00CD7CD1"/>
    <w:rsid w:val="00CE1571"/>
    <w:rsid w:val="00CE3FE9"/>
    <w:rsid w:val="00CF13AB"/>
    <w:rsid w:val="00CF2300"/>
    <w:rsid w:val="00CF4463"/>
    <w:rsid w:val="00CF535D"/>
    <w:rsid w:val="00CF6E1C"/>
    <w:rsid w:val="00D01E71"/>
    <w:rsid w:val="00D0358F"/>
    <w:rsid w:val="00D03F92"/>
    <w:rsid w:val="00D06221"/>
    <w:rsid w:val="00D10350"/>
    <w:rsid w:val="00D10BAB"/>
    <w:rsid w:val="00D13D33"/>
    <w:rsid w:val="00D17311"/>
    <w:rsid w:val="00D26AF4"/>
    <w:rsid w:val="00D36B0C"/>
    <w:rsid w:val="00D423C5"/>
    <w:rsid w:val="00D47AD4"/>
    <w:rsid w:val="00D7054C"/>
    <w:rsid w:val="00D73801"/>
    <w:rsid w:val="00D762BF"/>
    <w:rsid w:val="00D82CB3"/>
    <w:rsid w:val="00D83939"/>
    <w:rsid w:val="00DA67F1"/>
    <w:rsid w:val="00DB52F9"/>
    <w:rsid w:val="00DB58A0"/>
    <w:rsid w:val="00DB5F75"/>
    <w:rsid w:val="00DC4001"/>
    <w:rsid w:val="00DC45E5"/>
    <w:rsid w:val="00DC6793"/>
    <w:rsid w:val="00DD56CC"/>
    <w:rsid w:val="00DE13CC"/>
    <w:rsid w:val="00DE206C"/>
    <w:rsid w:val="00DE44AD"/>
    <w:rsid w:val="00DE5246"/>
    <w:rsid w:val="00E03702"/>
    <w:rsid w:val="00E0436B"/>
    <w:rsid w:val="00E12412"/>
    <w:rsid w:val="00E1654C"/>
    <w:rsid w:val="00E17E72"/>
    <w:rsid w:val="00E2046E"/>
    <w:rsid w:val="00E2160D"/>
    <w:rsid w:val="00E26FE4"/>
    <w:rsid w:val="00E43218"/>
    <w:rsid w:val="00E44624"/>
    <w:rsid w:val="00E45371"/>
    <w:rsid w:val="00E51FE2"/>
    <w:rsid w:val="00E52132"/>
    <w:rsid w:val="00E559EA"/>
    <w:rsid w:val="00E60781"/>
    <w:rsid w:val="00E650D9"/>
    <w:rsid w:val="00E664ED"/>
    <w:rsid w:val="00E66833"/>
    <w:rsid w:val="00E812C3"/>
    <w:rsid w:val="00E857DD"/>
    <w:rsid w:val="00E861D8"/>
    <w:rsid w:val="00E94032"/>
    <w:rsid w:val="00E95B82"/>
    <w:rsid w:val="00EA043D"/>
    <w:rsid w:val="00EA2D2C"/>
    <w:rsid w:val="00EB307B"/>
    <w:rsid w:val="00EC44F1"/>
    <w:rsid w:val="00EC583A"/>
    <w:rsid w:val="00ED462B"/>
    <w:rsid w:val="00ED5ABC"/>
    <w:rsid w:val="00EF104C"/>
    <w:rsid w:val="00EF1CDC"/>
    <w:rsid w:val="00EF5C2A"/>
    <w:rsid w:val="00EF7A37"/>
    <w:rsid w:val="00F00257"/>
    <w:rsid w:val="00F1008A"/>
    <w:rsid w:val="00F13828"/>
    <w:rsid w:val="00F2177E"/>
    <w:rsid w:val="00F2298D"/>
    <w:rsid w:val="00F26545"/>
    <w:rsid w:val="00F33E16"/>
    <w:rsid w:val="00F37E9C"/>
    <w:rsid w:val="00F54139"/>
    <w:rsid w:val="00F54AA6"/>
    <w:rsid w:val="00F60B78"/>
    <w:rsid w:val="00F62286"/>
    <w:rsid w:val="00F666D5"/>
    <w:rsid w:val="00F73335"/>
    <w:rsid w:val="00F73D54"/>
    <w:rsid w:val="00F74CD5"/>
    <w:rsid w:val="00F80FFB"/>
    <w:rsid w:val="00F81745"/>
    <w:rsid w:val="00F94762"/>
    <w:rsid w:val="00FA1182"/>
    <w:rsid w:val="00FC00C5"/>
    <w:rsid w:val="00FC09BA"/>
    <w:rsid w:val="00FC0CAC"/>
    <w:rsid w:val="00FD2979"/>
    <w:rsid w:val="00FD6F1D"/>
    <w:rsid w:val="00FD7968"/>
    <w:rsid w:val="00FE168A"/>
    <w:rsid w:val="00FE4BA3"/>
    <w:rsid w:val="00FF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8E5611"/>
  <w15:docId w15:val="{C2FCC07A-C6F5-428C-8DBD-7B088CEEE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7F1"/>
    <w:rPr>
      <w:rFonts w:ascii="Arial" w:hAnsi="Arial"/>
      <w:lang w:val="en-US"/>
    </w:rPr>
  </w:style>
  <w:style w:type="paragraph" w:styleId="Heading1">
    <w:name w:val="heading 1"/>
    <w:basedOn w:val="Normal"/>
    <w:next w:val="Text"/>
    <w:link w:val="Heading1Char"/>
    <w:autoRedefine/>
    <w:uiPriority w:val="9"/>
    <w:qFormat/>
    <w:rsid w:val="0042075D"/>
    <w:pPr>
      <w:keepNext/>
      <w:keepLines/>
      <w:pageBreakBefore/>
      <w:numPr>
        <w:numId w:val="1"/>
      </w:numPr>
      <w:spacing w:before="100" w:beforeAutospacing="1" w:after="0"/>
      <w:outlineLvl w:val="0"/>
    </w:pPr>
    <w:rPr>
      <w:rFonts w:eastAsiaTheme="majorEastAsia" w:cs="Arial"/>
      <w:b/>
      <w:bCs/>
      <w:caps/>
      <w:sz w:val="28"/>
      <w:szCs w:val="28"/>
    </w:rPr>
  </w:style>
  <w:style w:type="paragraph" w:styleId="Heading2">
    <w:name w:val="heading 2"/>
    <w:basedOn w:val="Normal"/>
    <w:next w:val="Text"/>
    <w:link w:val="Heading2Char"/>
    <w:autoRedefine/>
    <w:uiPriority w:val="9"/>
    <w:unhideWhenUsed/>
    <w:qFormat/>
    <w:rsid w:val="00A75942"/>
    <w:pPr>
      <w:keepNext/>
      <w:keepLines/>
      <w:numPr>
        <w:ilvl w:val="1"/>
        <w:numId w:val="1"/>
      </w:numPr>
      <w:spacing w:before="200" w:after="120" w:line="240" w:lineRule="auto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Heading3">
    <w:name w:val="heading 3"/>
    <w:basedOn w:val="Normal"/>
    <w:next w:val="Text"/>
    <w:link w:val="Heading3Char"/>
    <w:uiPriority w:val="99"/>
    <w:unhideWhenUsed/>
    <w:qFormat/>
    <w:rsid w:val="003446AD"/>
    <w:pPr>
      <w:keepNext/>
      <w:keepLines/>
      <w:numPr>
        <w:ilvl w:val="2"/>
        <w:numId w:val="1"/>
      </w:numPr>
      <w:spacing w:before="200" w:after="120"/>
      <w:outlineLvl w:val="2"/>
    </w:pPr>
    <w:rPr>
      <w:rFonts w:eastAsiaTheme="majorEastAsia" w:cs="Arial"/>
      <w:b/>
      <w:bCs/>
      <w:sz w:val="24"/>
    </w:rPr>
  </w:style>
  <w:style w:type="paragraph" w:styleId="Heading4">
    <w:name w:val="heading 4"/>
    <w:basedOn w:val="Normal"/>
    <w:next w:val="Text"/>
    <w:link w:val="Heading4Char"/>
    <w:uiPriority w:val="9"/>
    <w:unhideWhenUsed/>
    <w:qFormat/>
    <w:rsid w:val="003446AD"/>
    <w:pPr>
      <w:keepNext/>
      <w:keepLines/>
      <w:numPr>
        <w:ilvl w:val="3"/>
        <w:numId w:val="1"/>
      </w:numPr>
      <w:spacing w:before="200" w:after="120"/>
      <w:outlineLvl w:val="3"/>
    </w:pPr>
    <w:rPr>
      <w:rFonts w:eastAsiaTheme="majorEastAsia" w:cs="Arial"/>
      <w:b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rsid w:val="00D01E7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9"/>
    <w:unhideWhenUsed/>
    <w:qFormat/>
    <w:rsid w:val="00D01E7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9"/>
    <w:unhideWhenUsed/>
    <w:qFormat/>
    <w:rsid w:val="00D01E7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9"/>
    <w:unhideWhenUsed/>
    <w:qFormat/>
    <w:rsid w:val="00D01E7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unhideWhenUsed/>
    <w:qFormat/>
    <w:rsid w:val="00D01E7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3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36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043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36B"/>
    <w:rPr>
      <w:lang w:val="en-US"/>
    </w:rPr>
  </w:style>
  <w:style w:type="table" w:styleId="TableGrid">
    <w:name w:val="Table Grid"/>
    <w:basedOn w:val="TableNormal"/>
    <w:uiPriority w:val="39"/>
    <w:rsid w:val="00E04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4C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C74"/>
    <w:rPr>
      <w:rFonts w:ascii="Tahoma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E60781"/>
    <w:rPr>
      <w:color w:val="808080"/>
    </w:rPr>
  </w:style>
  <w:style w:type="paragraph" w:customStyle="1" w:styleId="Tabulkavod">
    <w:name w:val="Tabulka úvod"/>
    <w:rsid w:val="00702206"/>
    <w:pPr>
      <w:spacing w:after="0" w:line="259" w:lineRule="auto"/>
      <w:contextualSpacing/>
    </w:pPr>
    <w:rPr>
      <w:rFonts w:ascii="Arial" w:eastAsia="Calibri" w:hAnsi="Arial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2075D"/>
    <w:rPr>
      <w:rFonts w:ascii="Arial" w:eastAsiaTheme="majorEastAsia" w:hAnsi="Arial" w:cs="Arial"/>
      <w:b/>
      <w:bCs/>
      <w:caps/>
      <w:sz w:val="28"/>
      <w:szCs w:val="28"/>
      <w:lang w:val="en-US"/>
    </w:rPr>
  </w:style>
  <w:style w:type="paragraph" w:customStyle="1" w:styleId="Default">
    <w:name w:val="Default"/>
    <w:rsid w:val="00DA67F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75942"/>
    <w:rPr>
      <w:rFonts w:ascii="Arial" w:eastAsiaTheme="majorEastAsia" w:hAnsi="Arial" w:cstheme="majorBidi"/>
      <w:b/>
      <w:bCs/>
      <w:color w:val="000000" w:themeColor="text1"/>
      <w:sz w:val="2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9"/>
    <w:rsid w:val="003446AD"/>
    <w:rPr>
      <w:rFonts w:ascii="Arial" w:eastAsiaTheme="majorEastAsia" w:hAnsi="Arial" w:cs="Arial"/>
      <w:b/>
      <w:bCs/>
      <w:sz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446AD"/>
    <w:rPr>
      <w:rFonts w:ascii="Arial" w:eastAsiaTheme="majorEastAsia" w:hAnsi="Arial" w:cs="Arial"/>
      <w:b/>
      <w:bCs/>
      <w:iCs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E71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E71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E7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E7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E7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customStyle="1" w:styleId="Text">
    <w:name w:val="Text"/>
    <w:basedOn w:val="Normal"/>
    <w:qFormat/>
    <w:rsid w:val="00375BD9"/>
    <w:pPr>
      <w:spacing w:after="120"/>
      <w:jc w:val="both"/>
    </w:pPr>
  </w:style>
  <w:style w:type="table" w:customStyle="1" w:styleId="Tabulka">
    <w:name w:val="Tabulka"/>
    <w:basedOn w:val="TableNormal"/>
    <w:uiPriority w:val="99"/>
    <w:rsid w:val="00316C27"/>
    <w:pPr>
      <w:spacing w:after="0" w:line="240" w:lineRule="auto"/>
      <w:contextualSpacing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Arial" w:hAnsi="Arial"/>
        <w:b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9D9D9" w:themeFill="background1" w:themeFillShade="D9"/>
      </w:tcPr>
    </w:tblStylePr>
    <w:tblStylePr w:type="firstCol">
      <w:pPr>
        <w:jc w:val="left"/>
      </w:pPr>
    </w:tblStylePr>
  </w:style>
  <w:style w:type="paragraph" w:styleId="Caption">
    <w:name w:val="caption"/>
    <w:basedOn w:val="Normal"/>
    <w:next w:val="Text"/>
    <w:uiPriority w:val="35"/>
    <w:unhideWhenUsed/>
    <w:qFormat/>
    <w:rsid w:val="00277BAC"/>
    <w:pPr>
      <w:spacing w:line="240" w:lineRule="auto"/>
      <w:jc w:val="center"/>
    </w:pPr>
    <w:rPr>
      <w:b/>
      <w:bCs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BA5AD9"/>
    <w:pPr>
      <w:spacing w:after="0"/>
    </w:pPr>
    <w:rPr>
      <w:caps/>
    </w:rPr>
  </w:style>
  <w:style w:type="paragraph" w:styleId="TOC2">
    <w:name w:val="toc 2"/>
    <w:basedOn w:val="Normal"/>
    <w:next w:val="Normal"/>
    <w:autoRedefine/>
    <w:uiPriority w:val="39"/>
    <w:unhideWhenUsed/>
    <w:rsid w:val="00D73801"/>
    <w:pPr>
      <w:spacing w:after="0"/>
      <w:ind w:left="221"/>
    </w:pPr>
  </w:style>
  <w:style w:type="paragraph" w:customStyle="1" w:styleId="Nadpis1mimoobsah">
    <w:name w:val="Nadpis1 mimo obsah"/>
    <w:basedOn w:val="Text"/>
    <w:autoRedefine/>
    <w:qFormat/>
    <w:rsid w:val="00C14FC5"/>
    <w:pPr>
      <w:numPr>
        <w:numId w:val="8"/>
      </w:numPr>
      <w:spacing w:line="240" w:lineRule="auto"/>
    </w:pPr>
    <w:rPr>
      <w:b/>
      <w:caps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A6130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130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56C06"/>
    <w:pPr>
      <w:ind w:left="720"/>
      <w:contextualSpacing/>
    </w:pPr>
  </w:style>
  <w:style w:type="numbering" w:customStyle="1" w:styleId="ADseznam">
    <w:name w:val="AD_seznam"/>
    <w:uiPriority w:val="99"/>
    <w:rsid w:val="00356C06"/>
    <w:pPr>
      <w:numPr>
        <w:numId w:val="2"/>
      </w:numPr>
    </w:pPr>
  </w:style>
  <w:style w:type="paragraph" w:customStyle="1" w:styleId="Obrzek">
    <w:name w:val="Obrázek"/>
    <w:basedOn w:val="Normal"/>
    <w:next w:val="Text"/>
    <w:autoRedefine/>
    <w:qFormat/>
    <w:rsid w:val="00830E3B"/>
    <w:pPr>
      <w:spacing w:after="0"/>
      <w:jc w:val="center"/>
    </w:pPr>
    <w:rPr>
      <w:noProof/>
      <w:lang w:val="cs-CZ" w:eastAsia="cs-CZ"/>
    </w:rPr>
  </w:style>
  <w:style w:type="paragraph" w:styleId="TableofFigures">
    <w:name w:val="table of figures"/>
    <w:basedOn w:val="Normal"/>
    <w:next w:val="Text"/>
    <w:uiPriority w:val="99"/>
    <w:unhideWhenUsed/>
    <w:rsid w:val="0084088B"/>
    <w:pPr>
      <w:spacing w:after="0"/>
    </w:pPr>
  </w:style>
  <w:style w:type="paragraph" w:customStyle="1" w:styleId="Guide">
    <w:name w:val="Guide"/>
    <w:basedOn w:val="Text"/>
    <w:next w:val="Text"/>
    <w:qFormat/>
    <w:rsid w:val="0042075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paragraph" w:styleId="NoSpacing">
    <w:name w:val="No Spacing"/>
    <w:uiPriority w:val="1"/>
    <w:qFormat/>
    <w:rsid w:val="0042075D"/>
    <w:pPr>
      <w:spacing w:after="0" w:line="240" w:lineRule="auto"/>
    </w:pPr>
    <w:rPr>
      <w:rFonts w:ascii="Arial" w:hAnsi="Arial"/>
      <w:lang w:val="en-US"/>
    </w:rPr>
  </w:style>
  <w:style w:type="numbering" w:customStyle="1" w:styleId="Seznamvtextu">
    <w:name w:val="Seznam v textu"/>
    <w:basedOn w:val="NoList"/>
    <w:uiPriority w:val="99"/>
    <w:rsid w:val="0042075D"/>
    <w:pPr>
      <w:numPr>
        <w:numId w:val="5"/>
      </w:numPr>
    </w:pPr>
  </w:style>
  <w:style w:type="paragraph" w:customStyle="1" w:styleId="Text-cislovanyseznam">
    <w:name w:val="Text - cislovany seznam"/>
    <w:basedOn w:val="Text"/>
    <w:next w:val="Text"/>
    <w:qFormat/>
    <w:rsid w:val="0042075D"/>
    <w:pPr>
      <w:numPr>
        <w:numId w:val="6"/>
      </w:numPr>
    </w:pPr>
  </w:style>
  <w:style w:type="paragraph" w:customStyle="1" w:styleId="Text-bodovyseznam">
    <w:name w:val="Text - bodovy seznam"/>
    <w:basedOn w:val="Text"/>
    <w:next w:val="Text"/>
    <w:qFormat/>
    <w:rsid w:val="0042075D"/>
    <w:pPr>
      <w:numPr>
        <w:numId w:val="7"/>
      </w:numPr>
    </w:pPr>
  </w:style>
  <w:style w:type="paragraph" w:customStyle="1" w:styleId="TabulkySecondpageDocumentchangelog">
    <w:name w:val="Tabulky Second page (Document change log"/>
    <w:aliases w:val="list of acronyms ...)"/>
    <w:basedOn w:val="Tabulkavod"/>
    <w:rsid w:val="004347EA"/>
    <w:rPr>
      <w:rFonts w:eastAsiaTheme="minorHAnsi" w:cstheme="minorBidi"/>
    </w:rPr>
  </w:style>
  <w:style w:type="paragraph" w:customStyle="1" w:styleId="Tabletext">
    <w:name w:val="Table_text"/>
    <w:basedOn w:val="Text"/>
    <w:qFormat/>
    <w:rsid w:val="00A83E6B"/>
    <w:pPr>
      <w:spacing w:after="0" w:line="240" w:lineRule="auto"/>
      <w:contextualSpacing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3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3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2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oter" Target="footer3.xml"/><Relationship Id="rId10" Type="http://schemas.openxmlformats.org/officeDocument/2006/relationships/package" Target="embeddings/Microsoft_Visio_Drawing.vsdx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5.png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dvorak\Win7\CSRC\dokumentace\doc_template.dotx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2022-10-05T00:00:00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2B8E27-436F-4264-9A44-28B507B53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doc_template.dotx</Template>
  <TotalTime>25205</TotalTime>
  <Pages>1</Pages>
  <Words>3474</Words>
  <Characters>20497</Characters>
  <Application>Microsoft Office Word</Application>
  <DocSecurity>0</DocSecurity>
  <Lines>170</Lines>
  <Paragraphs>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Závěrečná zpráva - Pomocná aritmetická jednotka</vt:lpstr>
      <vt:lpstr>Závěrečná zpráva - Pomocná aritmetická jednotka</vt:lpstr>
    </vt:vector>
  </TitlesOfParts>
  <Company>Brno University of Technology</Company>
  <LinksUpToDate>false</LinksUpToDate>
  <CharactersWithSpaces>23924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Závěrečná zpráva - Pomocná aritmetická jednotka</dc:title>
  <dc:subject>Závěrečná zpráva - Pomocná aritmetická jednotka</dc:subject>
  <dc:creator>Vojtěch Dvořák (118345)</dc:creator>
  <cp:lastModifiedBy>Petr Čechura</cp:lastModifiedBy>
  <cp:revision>263</cp:revision>
  <dcterms:created xsi:type="dcterms:W3CDTF">2019-12-05T13:53:00Z</dcterms:created>
  <dcterms:modified xsi:type="dcterms:W3CDTF">2023-01-12T15:34:00Z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">
    <vt:lpwstr>BPC-NDI Pomocná Aritmetická Jednotka</vt:lpwstr>
  </property>
  <property fmtid="{D5CDD505-2E9C-101B-9397-08002B2CF9AE}" pid="3" name="Issue">
    <vt:lpwstr>Draft 1</vt:lpwstr>
  </property>
  <property fmtid="{D5CDD505-2E9C-101B-9397-08002B2CF9AE}" pid="4" name="Revision">
    <vt:lpwstr>0</vt:lpwstr>
  </property>
  <property fmtid="{D5CDD505-2E9C-101B-9397-08002B2CF9AE}" pid="5" name="Date of Issue">
    <vt:filetime>2021-03-25T10:00:00Z</vt:filetime>
  </property>
  <property fmtid="{D5CDD505-2E9C-101B-9397-08002B2CF9AE}" pid="6" name="Document_name">
    <vt:lpwstr>Závěrečná zpráva</vt:lpwstr>
  </property>
  <property fmtid="{D5CDD505-2E9C-101B-9397-08002B2CF9AE}" pid="7" name="Document_number">
    <vt:lpwstr>AAU-RP-001</vt:lpwstr>
  </property>
</Properties>
</file>